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450402039"/>
        <w:docPartObj>
          <w:docPartGallery w:val="Cover Pages"/>
          <w:docPartUnique/>
        </w:docPartObj>
      </w:sdtPr>
      <w:sdtEndPr/>
      <w:sdtContent>
        <w:p w:rsidR="002D4303" w:rsidRPr="00F223C8" w:rsidRDefault="002D4303" w:rsidP="002D4303">
          <w:pPr>
            <w:rPr>
              <w:noProof/>
            </w:rPr>
          </w:pPr>
          <w:r w:rsidRPr="00F223C8">
            <w:rPr>
              <w:noProof/>
            </w:rPr>
            <mc:AlternateContent>
              <mc:Choice Requires="wpg">
                <w:drawing>
                  <wp:anchor distT="0" distB="0" distL="114300" distR="114300" simplePos="0" relativeHeight="251669504" behindDoc="0" locked="0" layoutInCell="1" allowOverlap="1" wp14:anchorId="1F41D521" wp14:editId="3B9A0D82">
                    <wp:simplePos x="0" y="0"/>
                    <wp:positionH relativeFrom="page">
                      <wp:align>center</wp:align>
                    </wp:positionH>
                    <mc:AlternateContent>
                      <mc:Choice Requires="wp14">
                        <wp:positionV relativeFrom="page">
                          <wp14:pctPosVOffset>2300</wp14:pctPosVOffset>
                        </wp:positionV>
                      </mc:Choice>
                      <mc:Fallback>
                        <wp:positionV relativeFrom="page">
                          <wp:posOffset>245110</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271B0E35" id="Groupe 149" o:spid="_x0000_s1026" style="position:absolute;margin-left:0;margin-top:0;width:8in;height:95.7pt;z-index:25166950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0/IsQA&#10;AADcAAAADwAAAGRycy9kb3ducmV2LnhtbESPzWrDMBCE74W+g9hCL6WRG9JQ3CghDSQkt/z0ARZr&#10;a5taKyPJivv22UOgt11mdubbxWp0ncoUYuvZwNukAEVcedtybeD7sn39ABUTssXOMxn4owir5ePD&#10;Akvrr3yifE61khCOJRpoUupLrWPVkMM48T2xaD8+OEyyhlrbgFcJd52eFsVcO2xZGhrsadNQ9Xse&#10;nIHtbAjDSa93eT/Ov466yAd8ycY8P43rT1CJxvRvvl/vreC/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PyLEAAAA3AAAAA8AAAAAAAAAAAAAAAAAmAIAAGRycy9k&#10;b3ducmV2LnhtbFBLBQYAAAAABAAEAPUAAACJAwAAAAA=&#10;" path="m,l7312660,r,1129665l3619500,733425,,1091565,,xe" fillcolor="#bc451b [3204]" stroked="f" strokeweight="1.2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Jw6cIA&#10;AADcAAAADwAAAGRycy9kb3ducmV2LnhtbERPzWrCQBC+C77DMoIXqRsFtaSuIkLBSwu1fYAxOyap&#10;mdmQ3ca1T98VCt7m4/ud9TZyo3rqfO3EwGyagSIpnK2lNPD1+fr0DMoHFIuNEzJwIw/bzXCwxty6&#10;q3xQfwylSiHiczRQhdDmWvuiIkY/dS1J4s6uYwwJdqW2HV5TODd6nmVLzVhLaqiwpX1FxeX4wwb6&#10;2+rte/K7f/dLlkM8TTieHRszHsXdC6hAMTzE/+6DTfMXM7g/ky7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QnDpwgAAANwAAAAPAAAAAAAAAAAAAAAAAJgCAABkcnMvZG93&#10;bnJldi54bWxQSwUGAAAAAAQABAD1AAAAhwMAAAAA&#10;" stroked="f" strokeweight="1.25pt">
                      <v:fill r:id="rId12" o:title="" recolor="t" rotate="t" type="frame"/>
                      <v:stroke endcap="round"/>
                    </v:rect>
                    <w10:wrap anchorx="page" anchory="page"/>
                  </v:group>
                </w:pict>
              </mc:Fallback>
            </mc:AlternateContent>
          </w:r>
          <w:r w:rsidRPr="00F223C8">
            <w:rPr>
              <w:noProof/>
            </w:rPr>
            <mc:AlternateContent>
              <mc:Choice Requires="wps">
                <w:drawing>
                  <wp:anchor distT="0" distB="0" distL="114300" distR="114300" simplePos="0" relativeHeight="251663360" behindDoc="0" locked="0" layoutInCell="1" allowOverlap="1" wp14:anchorId="200508BF" wp14:editId="7C2D5D07">
                    <wp:simplePos x="0" y="0"/>
                    <wp:positionH relativeFrom="page">
                      <wp:align>center</wp:align>
                    </wp:positionH>
                    <mc:AlternateContent>
                      <mc:Choice Requires="wp14">
                        <wp:positionV relativeFrom="page">
                          <wp14:pctPosVOffset>81800</wp14:pctPosVOffset>
                        </wp:positionV>
                      </mc:Choice>
                      <mc:Fallback>
                        <wp:positionV relativeFrom="page">
                          <wp:posOffset>8735060</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rsidR="00F9406B" w:rsidRPr="00703848" w:rsidRDefault="003F671F">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F9406B" w:rsidRPr="00703848" w:rsidRDefault="00647BF8">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F9406B">
                                      <w:rPr>
                                        <w:color w:val="595959" w:themeColor="text1" w:themeTint="A6"/>
                                        <w:sz w:val="18"/>
                                        <w:szCs w:val="18"/>
                                      </w:rPr>
                                      <w:t>e</w:t>
                                    </w:r>
                                    <w:r w:rsidR="00F9406B" w:rsidRPr="00703848">
                                      <w:rPr>
                                        <w:color w:val="595959" w:themeColor="text1" w:themeTint="A6"/>
                                        <w:sz w:val="18"/>
                                        <w:szCs w:val="18"/>
                                      </w:rPr>
                                      <w:t>ric.blaudez@u-psud.fr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1519425463"/>
                            <w:showingPlcHdr/>
                            <w:dataBinding w:prefixMappings="xmlns:ns0='http://purl.org/dc/elements/1.1/' xmlns:ns1='http://schemas.openxmlformats.org/package/2006/metadata/core-properties' " w:xpath="/ns1:coreProperties[1]/ns0:creator[1]" w:storeItemID="{6C3C8BC8-F283-45AE-878A-BAB7291924A1}"/>
                            <w:text/>
                          </w:sdtPr>
                          <w:sdtEndPr/>
                          <w:sdtContent>
                            <w:p w:rsidR="00F9406B" w:rsidRPr="00703848" w:rsidRDefault="003F671F">
                              <w:pPr>
                                <w:pStyle w:val="Sansinterligne"/>
                                <w:jc w:val="right"/>
                                <w:rPr>
                                  <w:color w:val="595959" w:themeColor="text1" w:themeTint="A6"/>
                                  <w:sz w:val="28"/>
                                  <w:szCs w:val="28"/>
                                </w:rPr>
                              </w:pPr>
                              <w:r>
                                <w:rPr>
                                  <w:color w:val="595959" w:themeColor="text1" w:themeTint="A6"/>
                                  <w:sz w:val="28"/>
                                  <w:szCs w:val="28"/>
                                  <w:lang w:val="en-US"/>
                                </w:rPr>
                                <w:t xml:space="preserve">     </w:t>
                              </w:r>
                            </w:p>
                          </w:sdtContent>
                        </w:sdt>
                        <w:p w:rsidR="00F9406B" w:rsidRPr="00703848" w:rsidRDefault="00647BF8">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1530334729"/>
                              <w:dataBinding w:prefixMappings="xmlns:ns0='http://schemas.microsoft.com/office/2006/coverPageProps' " w:xpath="/ns0:CoverPageProperties[1]/ns0:CompanyEmail[1]" w:storeItemID="{55AF091B-3C7A-41E3-B477-F2FDAA23CFDA}"/>
                              <w:text/>
                            </w:sdtPr>
                            <w:sdtEndPr/>
                            <w:sdtContent>
                              <w:r w:rsidR="00F9406B">
                                <w:rPr>
                                  <w:color w:val="595959" w:themeColor="text1" w:themeTint="A6"/>
                                  <w:sz w:val="18"/>
                                  <w:szCs w:val="18"/>
                                </w:rPr>
                                <w:t>e</w:t>
                              </w:r>
                              <w:r w:rsidR="00F9406B" w:rsidRPr="00703848">
                                <w:rPr>
                                  <w:color w:val="595959" w:themeColor="text1" w:themeTint="A6"/>
                                  <w:sz w:val="18"/>
                                  <w:szCs w:val="18"/>
                                </w:rPr>
                                <w:t>ric.blaudez@u-psud.fr</w:t>
                              </w:r>
                            </w:sdtContent>
                          </w:sdt>
                        </w:p>
                      </w:txbxContent>
                    </v:textbox>
                    <w10:wrap type="square" anchorx="page" anchory="page"/>
                  </v:shape>
                </w:pict>
              </mc:Fallback>
            </mc:AlternateContent>
          </w:r>
        </w:p>
        <w:p w:rsidR="002D4303" w:rsidRPr="00F223C8" w:rsidRDefault="002B4C62">
          <w:pPr>
            <w:rPr>
              <w:noProof/>
            </w:rPr>
          </w:pPr>
          <w:r w:rsidRPr="00F223C8">
            <w:rPr>
              <w:noProof/>
            </w:rPr>
            <mc:AlternateContent>
              <mc:Choice Requires="wps">
                <w:drawing>
                  <wp:anchor distT="0" distB="0" distL="114300" distR="114300" simplePos="0" relativeHeight="251661312" behindDoc="0" locked="0" layoutInCell="1" allowOverlap="1" wp14:anchorId="7356C6FB" wp14:editId="631C8BAF">
                    <wp:simplePos x="0" y="0"/>
                    <wp:positionH relativeFrom="page">
                      <wp:posOffset>219456</wp:posOffset>
                    </wp:positionH>
                    <wp:positionV relativeFrom="page">
                      <wp:posOffset>1967789</wp:posOffset>
                    </wp:positionV>
                    <wp:extent cx="7315200" cy="6773469"/>
                    <wp:effectExtent l="0" t="0" r="0" b="889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67734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406B" w:rsidRDefault="00F9406B" w:rsidP="00256DBA">
                                <w:pPr>
                                  <w:jc w:val="right"/>
                                </w:pPr>
                                <w:r>
                                  <w:rPr>
                                    <w:caps/>
                                    <w:color w:val="BC451B" w:themeColor="accent1"/>
                                    <w:sz w:val="64"/>
                                    <w:szCs w:val="64"/>
                                  </w:rPr>
                                  <w:t>IUT 2015-2016</w:t>
                                </w:r>
                                <w:r>
                                  <w:rPr>
                                    <w:caps/>
                                    <w:color w:val="BC451B" w:themeColor="accent1"/>
                                    <w:sz w:val="64"/>
                                    <w:szCs w:val="64"/>
                                  </w:rPr>
                                  <w:br/>
                                  <w:t>TD / TP JAVA</w:t>
                                </w:r>
                              </w:p>
                              <w:p w:rsidR="00F9406B" w:rsidRDefault="00647BF8"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F9406B">
                                      <w:rPr>
                                        <w:color w:val="404040" w:themeColor="text1" w:themeTint="BF"/>
                                        <w:sz w:val="36"/>
                                        <w:szCs w:val="36"/>
                                      </w:rPr>
                                      <w:t>Programmation avancée</w:t>
                                    </w:r>
                                  </w:sdtContent>
                                </w:sdt>
                              </w:p>
                              <w:p w:rsidR="00F9406B" w:rsidRDefault="00F9406B">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F9406B"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F9406B" w:rsidRPr="00260206" w:rsidRDefault="00F9406B" w:rsidP="00260206">
                                      <w:pPr>
                                        <w:jc w:val="center"/>
                                        <w:rPr>
                                          <w:smallCaps/>
                                          <w:color w:val="404040" w:themeColor="text1" w:themeTint="BF"/>
                                        </w:rPr>
                                      </w:pPr>
                                      <w:r w:rsidRPr="00260206">
                                        <w:rPr>
                                          <w:smallCaps/>
                                          <w:color w:val="404040" w:themeColor="text1" w:themeTint="BF"/>
                                        </w:rPr>
                                        <w:t>Nom</w:t>
                                      </w:r>
                                    </w:p>
                                  </w:tc>
                                  <w:tc>
                                    <w:tcPr>
                                      <w:tcW w:w="2437" w:type="dxa"/>
                                    </w:tcPr>
                                    <w:p w:rsidR="00F9406B" w:rsidRPr="00260206" w:rsidRDefault="00F9406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F9406B" w:rsidRPr="00260206" w:rsidRDefault="00F9406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F9406B" w:rsidRPr="00260206" w:rsidRDefault="00F9406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F9406B"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F9406B" w:rsidRPr="00260206" w:rsidRDefault="00F9406B" w:rsidP="00260206">
                                      <w:pPr>
                                        <w:rPr>
                                          <w:smallCaps/>
                                          <w:color w:val="404040" w:themeColor="text1" w:themeTint="BF"/>
                                        </w:rPr>
                                      </w:pPr>
                                      <w:r>
                                        <w:rPr>
                                          <w:smallCaps/>
                                          <w:color w:val="404040" w:themeColor="text1" w:themeTint="BF"/>
                                        </w:rPr>
                                        <w:t>Dolsa</w:t>
                                      </w:r>
                                    </w:p>
                                  </w:tc>
                                  <w:tc>
                                    <w:tcPr>
                                      <w:tcW w:w="2437" w:type="dxa"/>
                                    </w:tcPr>
                                    <w:p w:rsidR="00F9406B" w:rsidRPr="00260206" w:rsidRDefault="00F940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Alexandre</w:t>
                                      </w:r>
                                    </w:p>
                                  </w:tc>
                                  <w:tc>
                                    <w:tcPr>
                                      <w:tcW w:w="2872" w:type="dxa"/>
                                    </w:tcPr>
                                    <w:p w:rsidR="00F9406B" w:rsidRPr="00260206" w:rsidRDefault="00F940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alex.dolsa@gmail.com</w:t>
                                      </w:r>
                                    </w:p>
                                  </w:tc>
                                  <w:tc>
                                    <w:tcPr>
                                      <w:tcW w:w="1898" w:type="dxa"/>
                                    </w:tcPr>
                                    <w:p w:rsidR="00F9406B" w:rsidRPr="00260206" w:rsidRDefault="00F940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r w:rsidR="00F9406B"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F9406B" w:rsidRPr="00260206" w:rsidRDefault="00F9406B" w:rsidP="00260206">
                                      <w:pPr>
                                        <w:rPr>
                                          <w:smallCaps/>
                                          <w:color w:val="404040" w:themeColor="text1" w:themeTint="BF"/>
                                        </w:rPr>
                                      </w:pPr>
                                      <w:proofErr w:type="spellStart"/>
                                      <w:r>
                                        <w:rPr>
                                          <w:smallCaps/>
                                          <w:color w:val="404040" w:themeColor="text1" w:themeTint="BF"/>
                                        </w:rPr>
                                        <w:t>Gilain</w:t>
                                      </w:r>
                                      <w:proofErr w:type="spellEnd"/>
                                      <w:r>
                                        <w:rPr>
                                          <w:smallCaps/>
                                          <w:color w:val="404040" w:themeColor="text1" w:themeTint="BF"/>
                                        </w:rPr>
                                        <w:t xml:space="preserve"> </w:t>
                                      </w:r>
                                    </w:p>
                                  </w:tc>
                                  <w:tc>
                                    <w:tcPr>
                                      <w:tcW w:w="2437" w:type="dxa"/>
                                    </w:tcPr>
                                    <w:p w:rsidR="00F9406B" w:rsidRPr="00260206" w:rsidRDefault="00F940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Pierre</w:t>
                                      </w:r>
                                    </w:p>
                                  </w:tc>
                                  <w:tc>
                                    <w:tcPr>
                                      <w:tcW w:w="2872" w:type="dxa"/>
                                    </w:tcPr>
                                    <w:p w:rsidR="00F9406B" w:rsidRPr="00260206" w:rsidRDefault="00F940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pierre.gilain@u-psud.fr</w:t>
                                      </w:r>
                                    </w:p>
                                  </w:tc>
                                  <w:tc>
                                    <w:tcPr>
                                      <w:tcW w:w="1898" w:type="dxa"/>
                                    </w:tcPr>
                                    <w:p w:rsidR="00F9406B" w:rsidRPr="00260206" w:rsidRDefault="00F940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bl>
                              <w:p w:rsidR="00F9406B" w:rsidRDefault="00F9406B" w:rsidP="002B4C62">
                                <w:pPr>
                                  <w:jc w:val="both"/>
                                  <w:rPr>
                                    <w:smallCaps/>
                                    <w:color w:val="404040" w:themeColor="text1" w:themeTint="BF"/>
                                  </w:rPr>
                                </w:pPr>
                              </w:p>
                              <w:p w:rsidR="00F9406B" w:rsidRDefault="00F9406B" w:rsidP="002B4C62">
                                <w:pPr>
                                  <w:jc w:val="both"/>
                                  <w:rPr>
                                    <w:smallCaps/>
                                    <w:color w:val="404040" w:themeColor="text1" w:themeTint="BF"/>
                                  </w:rPr>
                                </w:pPr>
                              </w:p>
                              <w:p w:rsidR="00F9406B" w:rsidRDefault="00F9406B" w:rsidP="002B4C62">
                                <w:pPr>
                                  <w:jc w:val="both"/>
                                  <w:rPr>
                                    <w:smallCaps/>
                                    <w:color w:val="404040" w:themeColor="text1" w:themeTint="BF"/>
                                  </w:rPr>
                                </w:pPr>
                              </w:p>
                              <w:p w:rsidR="00F9406B" w:rsidRDefault="00F9406B" w:rsidP="002B4C62">
                                <w:pPr>
                                  <w:jc w:val="both"/>
                                  <w:rPr>
                                    <w:smallCaps/>
                                    <w:color w:val="404040" w:themeColor="text1" w:themeTint="BF"/>
                                  </w:rPr>
                                </w:pPr>
                              </w:p>
                              <w:p w:rsidR="00F9406B" w:rsidRPr="007A11AB" w:rsidRDefault="00F9406B" w:rsidP="002B4C62">
                                <w:pPr>
                                  <w:jc w:val="both"/>
                                  <w:rPr>
                                    <w:smallCaps/>
                                    <w:color w:val="404040" w:themeColor="text1" w:themeTint="B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Zone de texte 154" o:spid="_x0000_s1027" type="#_x0000_t202" style="position:absolute;margin-left:17.3pt;margin-top:154.95pt;width:8in;height:533.3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" filled="f" stroked="f" strokeweight=".5pt">
                    <v:textbox inset="126pt,0,54pt,0">
                      <w:txbxContent>
                        <w:p w:rsidR="00F9406B" w:rsidRDefault="00F9406B" w:rsidP="00256DBA">
                          <w:pPr>
                            <w:jc w:val="right"/>
                          </w:pPr>
                          <w:r>
                            <w:rPr>
                              <w:caps/>
                              <w:color w:val="BC451B" w:themeColor="accent1"/>
                              <w:sz w:val="64"/>
                              <w:szCs w:val="64"/>
                            </w:rPr>
                            <w:t>IUT 2015-2016</w:t>
                          </w:r>
                          <w:r>
                            <w:rPr>
                              <w:caps/>
                              <w:color w:val="BC451B" w:themeColor="accent1"/>
                              <w:sz w:val="64"/>
                              <w:szCs w:val="64"/>
                            </w:rPr>
                            <w:br/>
                            <w:t>TD / TP JAVA</w:t>
                          </w:r>
                        </w:p>
                        <w:p w:rsidR="00F9406B" w:rsidRDefault="00647BF8" w:rsidP="001C1ECA">
                          <w:pPr>
                            <w:jc w:val="right"/>
                            <w:rPr>
                              <w:color w:val="404040" w:themeColor="text1" w:themeTint="BF"/>
                              <w:sz w:val="36"/>
                              <w:szCs w:val="36"/>
                            </w:rPr>
                          </w:pPr>
                          <w:sdt>
                            <w:sdtPr>
                              <w:rPr>
                                <w:color w:val="404040" w:themeColor="text1" w:themeTint="BF"/>
                                <w:sz w:val="36"/>
                                <w:szCs w:val="36"/>
                              </w:rPr>
                              <w:alias w:val="Sous-titre"/>
                              <w:tag w:val=""/>
                              <w:id w:val="159897000"/>
                              <w:dataBinding w:prefixMappings="xmlns:ns0='http://purl.org/dc/elements/1.1/' xmlns:ns1='http://schemas.openxmlformats.org/package/2006/metadata/core-properties' " w:xpath="/ns1:coreProperties[1]/ns0:subject[1]" w:storeItemID="{6C3C8BC8-F283-45AE-878A-BAB7291924A1}"/>
                              <w:text/>
                            </w:sdtPr>
                            <w:sdtEndPr/>
                            <w:sdtContent>
                              <w:r w:rsidR="00F9406B">
                                <w:rPr>
                                  <w:color w:val="404040" w:themeColor="text1" w:themeTint="BF"/>
                                  <w:sz w:val="36"/>
                                  <w:szCs w:val="36"/>
                                </w:rPr>
                                <w:t>Programmation avancée</w:t>
                              </w:r>
                            </w:sdtContent>
                          </w:sdt>
                        </w:p>
                        <w:p w:rsidR="00F9406B" w:rsidRDefault="00F9406B">
                          <w:pPr>
                            <w:jc w:val="right"/>
                            <w:rPr>
                              <w:color w:val="404040" w:themeColor="text1" w:themeTint="BF"/>
                              <w:sz w:val="36"/>
                              <w:szCs w:val="36"/>
                            </w:rPr>
                          </w:pPr>
                        </w:p>
                        <w:tbl>
                          <w:tblPr>
                            <w:tblStyle w:val="TableauGrille1Clair-Accentuation11"/>
                            <w:tblW w:w="9488" w:type="dxa"/>
                            <w:tblInd w:w="-1925" w:type="dxa"/>
                            <w:tblLook w:val="04A0" w:firstRow="1" w:lastRow="0" w:firstColumn="1" w:lastColumn="0" w:noHBand="0" w:noVBand="1"/>
                          </w:tblPr>
                          <w:tblGrid>
                            <w:gridCol w:w="2281"/>
                            <w:gridCol w:w="2437"/>
                            <w:gridCol w:w="2872"/>
                            <w:gridCol w:w="1898"/>
                          </w:tblGrid>
                          <w:tr w:rsidR="00F9406B" w:rsidTr="00944AD0">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2281" w:type="dxa"/>
                              </w:tcPr>
                              <w:p w:rsidR="00F9406B" w:rsidRPr="00260206" w:rsidRDefault="00F9406B" w:rsidP="00260206">
                                <w:pPr>
                                  <w:jc w:val="center"/>
                                  <w:rPr>
                                    <w:smallCaps/>
                                    <w:color w:val="404040" w:themeColor="text1" w:themeTint="BF"/>
                                  </w:rPr>
                                </w:pPr>
                                <w:r w:rsidRPr="00260206">
                                  <w:rPr>
                                    <w:smallCaps/>
                                    <w:color w:val="404040" w:themeColor="text1" w:themeTint="BF"/>
                                  </w:rPr>
                                  <w:t>Nom</w:t>
                                </w:r>
                              </w:p>
                            </w:tc>
                            <w:tc>
                              <w:tcPr>
                                <w:tcW w:w="2437" w:type="dxa"/>
                              </w:tcPr>
                              <w:p w:rsidR="00F9406B" w:rsidRPr="00260206" w:rsidRDefault="00F9406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Prénom</w:t>
                                </w:r>
                              </w:p>
                            </w:tc>
                            <w:tc>
                              <w:tcPr>
                                <w:tcW w:w="2872" w:type="dxa"/>
                              </w:tcPr>
                              <w:p w:rsidR="00F9406B" w:rsidRPr="00260206" w:rsidRDefault="00F9406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sidRPr="00260206">
                                  <w:rPr>
                                    <w:smallCaps/>
                                    <w:color w:val="404040" w:themeColor="text1" w:themeTint="BF"/>
                                  </w:rPr>
                                  <w:t>e-mail</w:t>
                                </w:r>
                              </w:p>
                            </w:tc>
                            <w:tc>
                              <w:tcPr>
                                <w:tcW w:w="1898" w:type="dxa"/>
                              </w:tcPr>
                              <w:p w:rsidR="00F9406B" w:rsidRPr="00260206" w:rsidRDefault="00F9406B" w:rsidP="00260206">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Groupe TD/TP</w:t>
                                </w:r>
                              </w:p>
                            </w:tc>
                          </w:tr>
                          <w:tr w:rsidR="00F9406B"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F9406B" w:rsidRPr="00260206" w:rsidRDefault="00F9406B" w:rsidP="00260206">
                                <w:pPr>
                                  <w:rPr>
                                    <w:smallCaps/>
                                    <w:color w:val="404040" w:themeColor="text1" w:themeTint="BF"/>
                                  </w:rPr>
                                </w:pPr>
                                <w:r>
                                  <w:rPr>
                                    <w:smallCaps/>
                                    <w:color w:val="404040" w:themeColor="text1" w:themeTint="BF"/>
                                  </w:rPr>
                                  <w:t>Dolsa</w:t>
                                </w:r>
                              </w:p>
                            </w:tc>
                            <w:tc>
                              <w:tcPr>
                                <w:tcW w:w="2437" w:type="dxa"/>
                              </w:tcPr>
                              <w:p w:rsidR="00F9406B" w:rsidRPr="00260206" w:rsidRDefault="00F940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Alexandre</w:t>
                                </w:r>
                              </w:p>
                            </w:tc>
                            <w:tc>
                              <w:tcPr>
                                <w:tcW w:w="2872" w:type="dxa"/>
                              </w:tcPr>
                              <w:p w:rsidR="00F9406B" w:rsidRPr="00260206" w:rsidRDefault="00F940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alex.dolsa@gmail.com</w:t>
                                </w:r>
                              </w:p>
                            </w:tc>
                            <w:tc>
                              <w:tcPr>
                                <w:tcW w:w="1898" w:type="dxa"/>
                              </w:tcPr>
                              <w:p w:rsidR="00F9406B" w:rsidRPr="00260206" w:rsidRDefault="00F940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r w:rsidR="00F9406B" w:rsidTr="00944AD0">
                            <w:trPr>
                              <w:trHeight w:val="242"/>
                            </w:trPr>
                            <w:tc>
                              <w:tcPr>
                                <w:cnfStyle w:val="001000000000" w:firstRow="0" w:lastRow="0" w:firstColumn="1" w:lastColumn="0" w:oddVBand="0" w:evenVBand="0" w:oddHBand="0" w:evenHBand="0" w:firstRowFirstColumn="0" w:firstRowLastColumn="0" w:lastRowFirstColumn="0" w:lastRowLastColumn="0"/>
                                <w:tcW w:w="2281" w:type="dxa"/>
                              </w:tcPr>
                              <w:p w:rsidR="00F9406B" w:rsidRPr="00260206" w:rsidRDefault="00F9406B" w:rsidP="00260206">
                                <w:pPr>
                                  <w:rPr>
                                    <w:smallCaps/>
                                    <w:color w:val="404040" w:themeColor="text1" w:themeTint="BF"/>
                                  </w:rPr>
                                </w:pPr>
                                <w:proofErr w:type="spellStart"/>
                                <w:r>
                                  <w:rPr>
                                    <w:smallCaps/>
                                    <w:color w:val="404040" w:themeColor="text1" w:themeTint="BF"/>
                                  </w:rPr>
                                  <w:t>Gilain</w:t>
                                </w:r>
                                <w:proofErr w:type="spellEnd"/>
                                <w:r>
                                  <w:rPr>
                                    <w:smallCaps/>
                                    <w:color w:val="404040" w:themeColor="text1" w:themeTint="BF"/>
                                  </w:rPr>
                                  <w:t xml:space="preserve"> </w:t>
                                </w:r>
                              </w:p>
                            </w:tc>
                            <w:tc>
                              <w:tcPr>
                                <w:tcW w:w="2437" w:type="dxa"/>
                              </w:tcPr>
                              <w:p w:rsidR="00F9406B" w:rsidRPr="00260206" w:rsidRDefault="00F940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Pierre</w:t>
                                </w:r>
                              </w:p>
                            </w:tc>
                            <w:tc>
                              <w:tcPr>
                                <w:tcW w:w="2872" w:type="dxa"/>
                              </w:tcPr>
                              <w:p w:rsidR="00F9406B" w:rsidRPr="00260206" w:rsidRDefault="00F940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pierre.gilain@u-psud.fr</w:t>
                                </w:r>
                              </w:p>
                            </w:tc>
                            <w:tc>
                              <w:tcPr>
                                <w:tcW w:w="1898" w:type="dxa"/>
                              </w:tcPr>
                              <w:p w:rsidR="00F9406B" w:rsidRPr="00260206" w:rsidRDefault="00F9406B" w:rsidP="00260206">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3A1</w:t>
                                </w:r>
                              </w:p>
                            </w:tc>
                          </w:tr>
                        </w:tbl>
                        <w:p w:rsidR="00F9406B" w:rsidRDefault="00F9406B" w:rsidP="002B4C62">
                          <w:pPr>
                            <w:jc w:val="both"/>
                            <w:rPr>
                              <w:smallCaps/>
                              <w:color w:val="404040" w:themeColor="text1" w:themeTint="BF"/>
                            </w:rPr>
                          </w:pPr>
                        </w:p>
                        <w:p w:rsidR="00F9406B" w:rsidRDefault="00F9406B" w:rsidP="002B4C62">
                          <w:pPr>
                            <w:jc w:val="both"/>
                            <w:rPr>
                              <w:smallCaps/>
                              <w:color w:val="404040" w:themeColor="text1" w:themeTint="BF"/>
                            </w:rPr>
                          </w:pPr>
                        </w:p>
                        <w:p w:rsidR="00F9406B" w:rsidRDefault="00F9406B" w:rsidP="002B4C62">
                          <w:pPr>
                            <w:jc w:val="both"/>
                            <w:rPr>
                              <w:smallCaps/>
                              <w:color w:val="404040" w:themeColor="text1" w:themeTint="BF"/>
                            </w:rPr>
                          </w:pPr>
                        </w:p>
                        <w:p w:rsidR="00F9406B" w:rsidRDefault="00F9406B" w:rsidP="002B4C62">
                          <w:pPr>
                            <w:jc w:val="both"/>
                            <w:rPr>
                              <w:smallCaps/>
                              <w:color w:val="404040" w:themeColor="text1" w:themeTint="BF"/>
                            </w:rPr>
                          </w:pPr>
                        </w:p>
                        <w:p w:rsidR="00F9406B" w:rsidRPr="007A11AB" w:rsidRDefault="00F9406B" w:rsidP="002B4C62">
                          <w:pPr>
                            <w:jc w:val="both"/>
                            <w:rPr>
                              <w:smallCaps/>
                              <w:color w:val="404040" w:themeColor="text1" w:themeTint="BF"/>
                            </w:rPr>
                          </w:pPr>
                        </w:p>
                      </w:txbxContent>
                    </v:textbox>
                    <w10:wrap type="square" anchorx="page" anchory="page"/>
                  </v:shape>
                </w:pict>
              </mc:Fallback>
            </mc:AlternateContent>
          </w:r>
          <w:r w:rsidR="002D4303" w:rsidRPr="00F223C8">
            <w:rPr>
              <w:noProof/>
            </w:rPr>
            <w:br w:type="page"/>
          </w:r>
        </w:p>
        <w:sdt>
          <w:sdtPr>
            <w:rPr>
              <w:rFonts w:asciiTheme="minorHAnsi" w:eastAsiaTheme="minorEastAsia" w:hAnsiTheme="minorHAnsi" w:cstheme="minorBidi"/>
              <w:noProof/>
              <w:color w:val="auto"/>
              <w:sz w:val="21"/>
              <w:szCs w:val="21"/>
            </w:rPr>
            <w:id w:val="-950856482"/>
            <w:docPartObj>
              <w:docPartGallery w:val="Table of Contents"/>
              <w:docPartUnique/>
            </w:docPartObj>
          </w:sdtPr>
          <w:sdtEndPr>
            <w:rPr>
              <w:b/>
              <w:bCs/>
            </w:rPr>
          </w:sdtEndPr>
          <w:sdtContent>
            <w:p w:rsidR="007F2214" w:rsidRPr="00F223C8" w:rsidRDefault="007F2214">
              <w:pPr>
                <w:pStyle w:val="En-ttedetabledesmatires"/>
                <w:rPr>
                  <w:noProof/>
                </w:rPr>
              </w:pPr>
              <w:r w:rsidRPr="00F223C8">
                <w:rPr>
                  <w:noProof/>
                </w:rPr>
                <w:t>Table des matières</w:t>
              </w:r>
            </w:p>
            <w:p w:rsidR="00CE7C54" w:rsidRDefault="007F2214">
              <w:pPr>
                <w:pStyle w:val="TM1"/>
                <w:tabs>
                  <w:tab w:val="right" w:leader="dot" w:pos="10451"/>
                </w:tabs>
                <w:rPr>
                  <w:noProof/>
                  <w:sz w:val="22"/>
                  <w:szCs w:val="22"/>
                </w:rPr>
              </w:pPr>
              <w:r w:rsidRPr="00F223C8">
                <w:rPr>
                  <w:noProof/>
                </w:rPr>
                <w:fldChar w:fldCharType="begin"/>
              </w:r>
              <w:r w:rsidRPr="00F223C8">
                <w:rPr>
                  <w:noProof/>
                </w:rPr>
                <w:instrText xml:space="preserve"> TOC \o "1-3" \h \z \u </w:instrText>
              </w:r>
              <w:r w:rsidRPr="00F223C8">
                <w:rPr>
                  <w:noProof/>
                </w:rPr>
                <w:fldChar w:fldCharType="separate"/>
              </w:r>
              <w:hyperlink w:anchor="_Toc430965353" w:history="1">
                <w:r w:rsidR="00CE7C54" w:rsidRPr="007410FC">
                  <w:rPr>
                    <w:rStyle w:val="Lienhypertexte"/>
                    <w:noProof/>
                  </w:rPr>
                  <w:t>Evaluation</w:t>
                </w:r>
                <w:r w:rsidR="00CE7C54">
                  <w:rPr>
                    <w:noProof/>
                    <w:webHidden/>
                  </w:rPr>
                  <w:tab/>
                </w:r>
                <w:r w:rsidR="00CE7C54">
                  <w:rPr>
                    <w:noProof/>
                    <w:webHidden/>
                  </w:rPr>
                  <w:fldChar w:fldCharType="begin"/>
                </w:r>
                <w:r w:rsidR="00CE7C54">
                  <w:rPr>
                    <w:noProof/>
                    <w:webHidden/>
                  </w:rPr>
                  <w:instrText xml:space="preserve"> PAGEREF _Toc430965353 \h </w:instrText>
                </w:r>
                <w:r w:rsidR="00CE7C54">
                  <w:rPr>
                    <w:noProof/>
                    <w:webHidden/>
                  </w:rPr>
                </w:r>
                <w:r w:rsidR="00CE7C54">
                  <w:rPr>
                    <w:noProof/>
                    <w:webHidden/>
                  </w:rPr>
                  <w:fldChar w:fldCharType="separate"/>
                </w:r>
                <w:r w:rsidR="00CE7C54">
                  <w:rPr>
                    <w:noProof/>
                    <w:webHidden/>
                  </w:rPr>
                  <w:t>3</w:t>
                </w:r>
                <w:r w:rsidR="00CE7C54">
                  <w:rPr>
                    <w:noProof/>
                    <w:webHidden/>
                  </w:rPr>
                  <w:fldChar w:fldCharType="end"/>
                </w:r>
              </w:hyperlink>
            </w:p>
            <w:p w:rsidR="00CE7C54" w:rsidRDefault="00647BF8">
              <w:pPr>
                <w:pStyle w:val="TM1"/>
                <w:tabs>
                  <w:tab w:val="right" w:leader="dot" w:pos="10451"/>
                </w:tabs>
                <w:rPr>
                  <w:noProof/>
                  <w:sz w:val="22"/>
                  <w:szCs w:val="22"/>
                </w:rPr>
              </w:pPr>
              <w:hyperlink w:anchor="_Toc430965354" w:history="1">
                <w:r w:rsidR="00CE7C54" w:rsidRPr="007410FC">
                  <w:rPr>
                    <w:rStyle w:val="Lienhypertexte"/>
                    <w:noProof/>
                  </w:rPr>
                  <w:t>Organisation des TD/TP</w:t>
                </w:r>
                <w:r w:rsidR="00CE7C54">
                  <w:rPr>
                    <w:noProof/>
                    <w:webHidden/>
                  </w:rPr>
                  <w:tab/>
                </w:r>
                <w:r w:rsidR="00CE7C54">
                  <w:rPr>
                    <w:noProof/>
                    <w:webHidden/>
                  </w:rPr>
                  <w:fldChar w:fldCharType="begin"/>
                </w:r>
                <w:r w:rsidR="00CE7C54">
                  <w:rPr>
                    <w:noProof/>
                    <w:webHidden/>
                  </w:rPr>
                  <w:instrText xml:space="preserve"> PAGEREF _Toc430965354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647BF8">
              <w:pPr>
                <w:pStyle w:val="TM2"/>
                <w:tabs>
                  <w:tab w:val="right" w:leader="dot" w:pos="10451"/>
                </w:tabs>
                <w:rPr>
                  <w:noProof/>
                  <w:sz w:val="22"/>
                  <w:szCs w:val="22"/>
                </w:rPr>
              </w:pPr>
              <w:hyperlink w:anchor="_Toc430965355" w:history="1">
                <w:r w:rsidR="00CE7C54" w:rsidRPr="007410FC">
                  <w:rPr>
                    <w:rStyle w:val="Lienhypertexte"/>
                    <w:noProof/>
                  </w:rPr>
                  <w:t>Avant de commencer …</w:t>
                </w:r>
                <w:r w:rsidR="00CE7C54">
                  <w:rPr>
                    <w:noProof/>
                    <w:webHidden/>
                  </w:rPr>
                  <w:tab/>
                </w:r>
                <w:r w:rsidR="00CE7C54">
                  <w:rPr>
                    <w:noProof/>
                    <w:webHidden/>
                  </w:rPr>
                  <w:fldChar w:fldCharType="begin"/>
                </w:r>
                <w:r w:rsidR="00CE7C54">
                  <w:rPr>
                    <w:noProof/>
                    <w:webHidden/>
                  </w:rPr>
                  <w:instrText xml:space="preserve"> PAGEREF _Toc430965355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647BF8">
              <w:pPr>
                <w:pStyle w:val="TM2"/>
                <w:tabs>
                  <w:tab w:val="right" w:leader="dot" w:pos="10451"/>
                </w:tabs>
                <w:rPr>
                  <w:noProof/>
                  <w:sz w:val="22"/>
                  <w:szCs w:val="22"/>
                </w:rPr>
              </w:pPr>
              <w:hyperlink w:anchor="_Toc430965356" w:history="1">
                <w:r w:rsidR="00CE7C54" w:rsidRPr="007410FC">
                  <w:rPr>
                    <w:rStyle w:val="Lienhypertexte"/>
                    <w:noProof/>
                  </w:rPr>
                  <w:t>A propos des TD/TP</w:t>
                </w:r>
                <w:r w:rsidR="00CE7C54">
                  <w:rPr>
                    <w:noProof/>
                    <w:webHidden/>
                  </w:rPr>
                  <w:tab/>
                </w:r>
                <w:r w:rsidR="00CE7C54">
                  <w:rPr>
                    <w:noProof/>
                    <w:webHidden/>
                  </w:rPr>
                  <w:fldChar w:fldCharType="begin"/>
                </w:r>
                <w:r w:rsidR="00CE7C54">
                  <w:rPr>
                    <w:noProof/>
                    <w:webHidden/>
                  </w:rPr>
                  <w:instrText xml:space="preserve"> PAGEREF _Toc430965356 \h </w:instrText>
                </w:r>
                <w:r w:rsidR="00CE7C54">
                  <w:rPr>
                    <w:noProof/>
                    <w:webHidden/>
                  </w:rPr>
                </w:r>
                <w:r w:rsidR="00CE7C54">
                  <w:rPr>
                    <w:noProof/>
                    <w:webHidden/>
                  </w:rPr>
                  <w:fldChar w:fldCharType="separate"/>
                </w:r>
                <w:r w:rsidR="00CE7C54">
                  <w:rPr>
                    <w:noProof/>
                    <w:webHidden/>
                  </w:rPr>
                  <w:t>4</w:t>
                </w:r>
                <w:r w:rsidR="00CE7C54">
                  <w:rPr>
                    <w:noProof/>
                    <w:webHidden/>
                  </w:rPr>
                  <w:fldChar w:fldCharType="end"/>
                </w:r>
              </w:hyperlink>
            </w:p>
            <w:p w:rsidR="00CE7C54" w:rsidRDefault="00647BF8">
              <w:pPr>
                <w:pStyle w:val="TM1"/>
                <w:tabs>
                  <w:tab w:val="right" w:leader="dot" w:pos="10451"/>
                </w:tabs>
                <w:rPr>
                  <w:noProof/>
                  <w:sz w:val="22"/>
                  <w:szCs w:val="22"/>
                </w:rPr>
              </w:pPr>
              <w:hyperlink w:anchor="_Toc430965357" w:history="1">
                <w:r w:rsidR="00CE7C54" w:rsidRPr="007410FC">
                  <w:rPr>
                    <w:rStyle w:val="Lienhypertexte"/>
                    <w:noProof/>
                  </w:rPr>
                  <w:t>TD/TP 1 – Rappels</w:t>
                </w:r>
                <w:r w:rsidR="00CE7C54">
                  <w:rPr>
                    <w:noProof/>
                    <w:webHidden/>
                  </w:rPr>
                  <w:tab/>
                </w:r>
                <w:r w:rsidR="00CE7C54">
                  <w:rPr>
                    <w:noProof/>
                    <w:webHidden/>
                  </w:rPr>
                  <w:fldChar w:fldCharType="begin"/>
                </w:r>
                <w:r w:rsidR="00CE7C54">
                  <w:rPr>
                    <w:noProof/>
                    <w:webHidden/>
                  </w:rPr>
                  <w:instrText xml:space="preserve"> PAGEREF _Toc430965357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647BF8">
              <w:pPr>
                <w:pStyle w:val="TM2"/>
                <w:tabs>
                  <w:tab w:val="right" w:leader="dot" w:pos="10451"/>
                </w:tabs>
                <w:rPr>
                  <w:noProof/>
                  <w:sz w:val="22"/>
                  <w:szCs w:val="22"/>
                </w:rPr>
              </w:pPr>
              <w:hyperlink w:anchor="_Toc43096535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_Toc430965358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59" w:history="1">
                <w:r w:rsidR="00CE7C54" w:rsidRPr="007410FC">
                  <w:rPr>
                    <w:rStyle w:val="Lienhypertexte"/>
                    <w:noProof/>
                  </w:rPr>
                  <w:t>Exercice 1 : Classe Abstraite, Interface &amp; Héritage</w:t>
                </w:r>
                <w:r w:rsidR="00CE7C54">
                  <w:rPr>
                    <w:noProof/>
                    <w:webHidden/>
                  </w:rPr>
                  <w:tab/>
                </w:r>
                <w:r w:rsidR="00CE7C54">
                  <w:rPr>
                    <w:noProof/>
                    <w:webHidden/>
                  </w:rPr>
                  <w:fldChar w:fldCharType="begin"/>
                </w:r>
                <w:r w:rsidR="00CE7C54">
                  <w:rPr>
                    <w:noProof/>
                    <w:webHidden/>
                  </w:rPr>
                  <w:instrText xml:space="preserve"> PAGEREF _Toc430965359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60" w:history="1">
                <w:r w:rsidR="00CE7C54" w:rsidRPr="007410FC">
                  <w:rPr>
                    <w:rStyle w:val="Lienhypertexte"/>
                    <w:noProof/>
                  </w:rPr>
                  <w:t>Exercice 2 : Collections</w:t>
                </w:r>
                <w:r w:rsidR="00CE7C54">
                  <w:rPr>
                    <w:noProof/>
                    <w:webHidden/>
                  </w:rPr>
                  <w:tab/>
                </w:r>
                <w:r w:rsidR="00CE7C54">
                  <w:rPr>
                    <w:noProof/>
                    <w:webHidden/>
                  </w:rPr>
                  <w:fldChar w:fldCharType="begin"/>
                </w:r>
                <w:r w:rsidR="00CE7C54">
                  <w:rPr>
                    <w:noProof/>
                    <w:webHidden/>
                  </w:rPr>
                  <w:instrText xml:space="preserve"> PAGEREF _Toc430965360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61" w:history="1">
                <w:r w:rsidR="00CE7C54" w:rsidRPr="007410FC">
                  <w:rPr>
                    <w:rStyle w:val="Lienhypertexte"/>
                    <w:noProof/>
                  </w:rPr>
                  <w:t>Exercice 3 : GUI – Visualisation de Widgets sous forme de table : implémentation partielle d’un agenda</w:t>
                </w:r>
                <w:r w:rsidR="00CE7C54">
                  <w:rPr>
                    <w:noProof/>
                    <w:webHidden/>
                  </w:rPr>
                  <w:tab/>
                </w:r>
                <w:r w:rsidR="00CE7C54">
                  <w:rPr>
                    <w:noProof/>
                    <w:webHidden/>
                  </w:rPr>
                  <w:fldChar w:fldCharType="begin"/>
                </w:r>
                <w:r w:rsidR="00CE7C54">
                  <w:rPr>
                    <w:noProof/>
                    <w:webHidden/>
                  </w:rPr>
                  <w:instrText xml:space="preserve"> PAGEREF _Toc430965361 \h </w:instrText>
                </w:r>
                <w:r w:rsidR="00CE7C54">
                  <w:rPr>
                    <w:noProof/>
                    <w:webHidden/>
                  </w:rPr>
                </w:r>
                <w:r w:rsidR="00CE7C54">
                  <w:rPr>
                    <w:noProof/>
                    <w:webHidden/>
                  </w:rPr>
                  <w:fldChar w:fldCharType="separate"/>
                </w:r>
                <w:r w:rsidR="00CE7C54">
                  <w:rPr>
                    <w:noProof/>
                    <w:webHidden/>
                  </w:rPr>
                  <w:t>5</w:t>
                </w:r>
                <w:r w:rsidR="00CE7C54">
                  <w:rPr>
                    <w:noProof/>
                    <w:webHidden/>
                  </w:rPr>
                  <w:fldChar w:fldCharType="end"/>
                </w:r>
              </w:hyperlink>
            </w:p>
            <w:p w:rsidR="00CE7C54" w:rsidRDefault="00647BF8">
              <w:pPr>
                <w:pStyle w:val="TM2"/>
                <w:tabs>
                  <w:tab w:val="right" w:leader="dot" w:pos="10451"/>
                </w:tabs>
                <w:rPr>
                  <w:noProof/>
                  <w:sz w:val="22"/>
                  <w:szCs w:val="22"/>
                </w:rPr>
              </w:pPr>
              <w:hyperlink w:anchor="_Toc430965362"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_Toc430965362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647BF8">
              <w:pPr>
                <w:pStyle w:val="TM2"/>
                <w:tabs>
                  <w:tab w:val="right" w:leader="dot" w:pos="10451"/>
                </w:tabs>
                <w:rPr>
                  <w:noProof/>
                  <w:sz w:val="22"/>
                  <w:szCs w:val="22"/>
                </w:rPr>
              </w:pPr>
              <w:hyperlink w:anchor="_Toc43096536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_Toc430965363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6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_Toc430965364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6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_Toc430965365 \h </w:instrText>
                </w:r>
                <w:r w:rsidR="00CE7C54">
                  <w:rPr>
                    <w:noProof/>
                    <w:webHidden/>
                  </w:rPr>
                </w:r>
                <w:r w:rsidR="00CE7C54">
                  <w:rPr>
                    <w:noProof/>
                    <w:webHidden/>
                  </w:rPr>
                  <w:fldChar w:fldCharType="separate"/>
                </w:r>
                <w:r w:rsidR="00CE7C54">
                  <w:rPr>
                    <w:noProof/>
                    <w:webHidden/>
                  </w:rPr>
                  <w:t>6</w:t>
                </w:r>
                <w:r w:rsidR="00CE7C54">
                  <w:rPr>
                    <w:noProof/>
                    <w:webHidden/>
                  </w:rPr>
                  <w:fldChar w:fldCharType="end"/>
                </w:r>
              </w:hyperlink>
            </w:p>
            <w:p w:rsidR="00CE7C54" w:rsidRDefault="00647BF8">
              <w:pPr>
                <w:pStyle w:val="TM1"/>
                <w:tabs>
                  <w:tab w:val="right" w:leader="dot" w:pos="10451"/>
                </w:tabs>
                <w:rPr>
                  <w:noProof/>
                  <w:sz w:val="22"/>
                  <w:szCs w:val="22"/>
                </w:rPr>
              </w:pPr>
              <w:hyperlink w:anchor="_Toc430965366" w:history="1">
                <w:r w:rsidR="00CE7C54" w:rsidRPr="007410FC">
                  <w:rPr>
                    <w:rStyle w:val="Lienhypertexte"/>
                    <w:noProof/>
                  </w:rPr>
                  <w:t>TD/TP 2 – Gestion des erreurs, tests &amp; bonnes pratiques</w:t>
                </w:r>
                <w:r w:rsidR="00CE7C54">
                  <w:rPr>
                    <w:noProof/>
                    <w:webHidden/>
                  </w:rPr>
                  <w:tab/>
                </w:r>
                <w:r w:rsidR="00CE7C54">
                  <w:rPr>
                    <w:noProof/>
                    <w:webHidden/>
                  </w:rPr>
                  <w:fldChar w:fldCharType="begin"/>
                </w:r>
                <w:r w:rsidR="00CE7C54">
                  <w:rPr>
                    <w:noProof/>
                    <w:webHidden/>
                  </w:rPr>
                  <w:instrText xml:space="preserve"> PAGEREF _Toc430965366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47BF8">
              <w:pPr>
                <w:pStyle w:val="TM2"/>
                <w:tabs>
                  <w:tab w:val="right" w:leader="dot" w:pos="10451"/>
                </w:tabs>
                <w:rPr>
                  <w:noProof/>
                  <w:sz w:val="22"/>
                  <w:szCs w:val="22"/>
                </w:rPr>
              </w:pPr>
              <w:hyperlink w:anchor="_Toc43096536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_Toc430965367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68" w:history="1">
                <w:r w:rsidR="00CE7C54" w:rsidRPr="007410FC">
                  <w:rPr>
                    <w:rStyle w:val="Lienhypertexte"/>
                    <w:noProof/>
                  </w:rPr>
                  <w:t xml:space="preserve">Exercice 1 : Tests unitaires et </w:t>
                </w:r>
                <w:r w:rsidR="00CE7C54" w:rsidRPr="007410FC">
                  <w:rPr>
                    <w:rStyle w:val="Lienhypertexte"/>
                    <w:i/>
                    <w:noProof/>
                  </w:rPr>
                  <w:t>debugger</w:t>
                </w:r>
                <w:r w:rsidR="00CE7C54">
                  <w:rPr>
                    <w:noProof/>
                    <w:webHidden/>
                  </w:rPr>
                  <w:tab/>
                </w:r>
                <w:r w:rsidR="00CE7C54">
                  <w:rPr>
                    <w:noProof/>
                    <w:webHidden/>
                  </w:rPr>
                  <w:fldChar w:fldCharType="begin"/>
                </w:r>
                <w:r w:rsidR="00CE7C54">
                  <w:rPr>
                    <w:noProof/>
                    <w:webHidden/>
                  </w:rPr>
                  <w:instrText xml:space="preserve"> PAGEREF _Toc430965368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69" w:history="1">
                <w:r w:rsidR="00CE7C54" w:rsidRPr="007410FC">
                  <w:rPr>
                    <w:rStyle w:val="Lienhypertexte"/>
                    <w:noProof/>
                  </w:rPr>
                  <w:t>Exercice 2 : Internationalisation</w:t>
                </w:r>
                <w:r w:rsidR="00CE7C54">
                  <w:rPr>
                    <w:noProof/>
                    <w:webHidden/>
                  </w:rPr>
                  <w:tab/>
                </w:r>
                <w:r w:rsidR="00CE7C54">
                  <w:rPr>
                    <w:noProof/>
                    <w:webHidden/>
                  </w:rPr>
                  <w:fldChar w:fldCharType="begin"/>
                </w:r>
                <w:r w:rsidR="00CE7C54">
                  <w:rPr>
                    <w:noProof/>
                    <w:webHidden/>
                  </w:rPr>
                  <w:instrText xml:space="preserve"> PAGEREF _Toc430965369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70" w:history="1">
                <w:r w:rsidR="00CE7C54" w:rsidRPr="007410FC">
                  <w:rPr>
                    <w:rStyle w:val="Lienhypertexte"/>
                    <w:noProof/>
                  </w:rPr>
                  <w:t>Exercice 3 : Gestion des erreurs (Exceptions)</w:t>
                </w:r>
                <w:r w:rsidR="00CE7C54">
                  <w:rPr>
                    <w:noProof/>
                    <w:webHidden/>
                  </w:rPr>
                  <w:tab/>
                </w:r>
                <w:r w:rsidR="00CE7C54">
                  <w:rPr>
                    <w:noProof/>
                    <w:webHidden/>
                  </w:rPr>
                  <w:fldChar w:fldCharType="begin"/>
                </w:r>
                <w:r w:rsidR="00CE7C54">
                  <w:rPr>
                    <w:noProof/>
                    <w:webHidden/>
                  </w:rPr>
                  <w:instrText xml:space="preserve"> PAGEREF _Toc430965370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71" w:history="1">
                <w:r w:rsidR="00CE7C54" w:rsidRPr="007410FC">
                  <w:rPr>
                    <w:rStyle w:val="Lienhypertexte"/>
                    <w:noProof/>
                  </w:rPr>
                  <w:t>Exercice 4 : GUI – Changer la langue d’une application</w:t>
                </w:r>
                <w:r w:rsidR="00CE7C54">
                  <w:rPr>
                    <w:noProof/>
                    <w:webHidden/>
                  </w:rPr>
                  <w:tab/>
                </w:r>
                <w:r w:rsidR="00CE7C54">
                  <w:rPr>
                    <w:noProof/>
                    <w:webHidden/>
                  </w:rPr>
                  <w:fldChar w:fldCharType="begin"/>
                </w:r>
                <w:r w:rsidR="00CE7C54">
                  <w:rPr>
                    <w:noProof/>
                    <w:webHidden/>
                  </w:rPr>
                  <w:instrText xml:space="preserve"> PAGEREF _Toc430965371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72" w:history="1">
                <w:r w:rsidR="00CE7C54" w:rsidRPr="007410FC">
                  <w:rPr>
                    <w:rStyle w:val="Lienhypertexte"/>
                    <w:noProof/>
                  </w:rPr>
                  <w:t>Exercice 5 : Créer sa bibliothèque &amp; construire un livrable</w:t>
                </w:r>
                <w:r w:rsidR="00CE7C54">
                  <w:rPr>
                    <w:noProof/>
                    <w:webHidden/>
                  </w:rPr>
                  <w:tab/>
                </w:r>
                <w:r w:rsidR="00CE7C54">
                  <w:rPr>
                    <w:noProof/>
                    <w:webHidden/>
                  </w:rPr>
                  <w:fldChar w:fldCharType="begin"/>
                </w:r>
                <w:r w:rsidR="00CE7C54">
                  <w:rPr>
                    <w:noProof/>
                    <w:webHidden/>
                  </w:rPr>
                  <w:instrText xml:space="preserve"> PAGEREF _Toc430965372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47BF8">
              <w:pPr>
                <w:pStyle w:val="TM2"/>
                <w:tabs>
                  <w:tab w:val="right" w:leader="dot" w:pos="10451"/>
                </w:tabs>
                <w:rPr>
                  <w:noProof/>
                  <w:sz w:val="22"/>
                  <w:szCs w:val="22"/>
                </w:rPr>
              </w:pPr>
              <w:hyperlink w:anchor="_Toc430965373"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_Toc430965373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74"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_Toc430965374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75"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_Toc430965375 \h </w:instrText>
                </w:r>
                <w:r w:rsidR="00CE7C54">
                  <w:rPr>
                    <w:noProof/>
                    <w:webHidden/>
                  </w:rPr>
                </w:r>
                <w:r w:rsidR="00CE7C54">
                  <w:rPr>
                    <w:noProof/>
                    <w:webHidden/>
                  </w:rPr>
                  <w:fldChar w:fldCharType="separate"/>
                </w:r>
                <w:r w:rsidR="00CE7C54">
                  <w:rPr>
                    <w:noProof/>
                    <w:webHidden/>
                  </w:rPr>
                  <w:t>7</w:t>
                </w:r>
                <w:r w:rsidR="00CE7C54">
                  <w:rPr>
                    <w:noProof/>
                    <w:webHidden/>
                  </w:rPr>
                  <w:fldChar w:fldCharType="end"/>
                </w:r>
              </w:hyperlink>
            </w:p>
            <w:p w:rsidR="00CE7C54" w:rsidRDefault="00647BF8">
              <w:pPr>
                <w:pStyle w:val="TM1"/>
                <w:tabs>
                  <w:tab w:val="right" w:leader="dot" w:pos="10451"/>
                </w:tabs>
                <w:rPr>
                  <w:noProof/>
                  <w:sz w:val="22"/>
                  <w:szCs w:val="22"/>
                </w:rPr>
              </w:pPr>
              <w:hyperlink w:anchor="_Toc430965376" w:history="1">
                <w:r w:rsidR="00CE7C54" w:rsidRPr="007410FC">
                  <w:rPr>
                    <w:rStyle w:val="Lienhypertexte"/>
                    <w:noProof/>
                  </w:rPr>
                  <w:t xml:space="preserve">TD/TP 3 – Généricité, Collections &amp; </w:t>
                </w:r>
                <w:r w:rsidR="00CE7C54" w:rsidRPr="007410FC">
                  <w:rPr>
                    <w:rStyle w:val="Lienhypertexte"/>
                    <w:i/>
                    <w:noProof/>
                  </w:rPr>
                  <w:t>Design patterns</w:t>
                </w:r>
                <w:r w:rsidR="00CE7C54">
                  <w:rPr>
                    <w:noProof/>
                    <w:webHidden/>
                  </w:rPr>
                  <w:tab/>
                </w:r>
                <w:r w:rsidR="00CE7C54">
                  <w:rPr>
                    <w:noProof/>
                    <w:webHidden/>
                  </w:rPr>
                  <w:fldChar w:fldCharType="begin"/>
                </w:r>
                <w:r w:rsidR="00CE7C54">
                  <w:rPr>
                    <w:noProof/>
                    <w:webHidden/>
                  </w:rPr>
                  <w:instrText xml:space="preserve"> PAGEREF _Toc430965376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647BF8">
              <w:pPr>
                <w:pStyle w:val="TM2"/>
                <w:tabs>
                  <w:tab w:val="right" w:leader="dot" w:pos="10451"/>
                </w:tabs>
                <w:rPr>
                  <w:noProof/>
                  <w:sz w:val="22"/>
                  <w:szCs w:val="22"/>
                </w:rPr>
              </w:pPr>
              <w:hyperlink w:anchor="_Toc430965377"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_Toc430965377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78" w:history="1">
                <w:r w:rsidR="00CE7C54" w:rsidRPr="007410FC">
                  <w:rPr>
                    <w:rStyle w:val="Lienhypertexte"/>
                    <w:noProof/>
                  </w:rPr>
                  <w:t>Exercice 0</w:t>
                </w:r>
                <w:r w:rsidR="00CE7C54">
                  <w:rPr>
                    <w:noProof/>
                    <w:webHidden/>
                  </w:rPr>
                  <w:tab/>
                </w:r>
                <w:r w:rsidR="00CE7C54">
                  <w:rPr>
                    <w:noProof/>
                    <w:webHidden/>
                  </w:rPr>
                  <w:fldChar w:fldCharType="begin"/>
                </w:r>
                <w:r w:rsidR="00CE7C54">
                  <w:rPr>
                    <w:noProof/>
                    <w:webHidden/>
                  </w:rPr>
                  <w:instrText xml:space="preserve"> PAGEREF _Toc430965378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79" w:history="1">
                <w:r w:rsidR="00CE7C54" w:rsidRPr="007410FC">
                  <w:rPr>
                    <w:rStyle w:val="Lienhypertexte"/>
                    <w:noProof/>
                  </w:rPr>
                  <w:t>Exercice 1 : Généricité – Création d’un lecteur d’arguments</w:t>
                </w:r>
                <w:r w:rsidR="00CE7C54">
                  <w:rPr>
                    <w:noProof/>
                    <w:webHidden/>
                  </w:rPr>
                  <w:tab/>
                </w:r>
                <w:r w:rsidR="00CE7C54">
                  <w:rPr>
                    <w:noProof/>
                    <w:webHidden/>
                  </w:rPr>
                  <w:fldChar w:fldCharType="begin"/>
                </w:r>
                <w:r w:rsidR="00CE7C54">
                  <w:rPr>
                    <w:noProof/>
                    <w:webHidden/>
                  </w:rPr>
                  <w:instrText xml:space="preserve"> PAGEREF _Toc430965379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80" w:history="1">
                <w:r w:rsidR="00CE7C54" w:rsidRPr="007410FC">
                  <w:rPr>
                    <w:rStyle w:val="Lienhypertexte"/>
                    <w:noProof/>
                  </w:rPr>
                  <w:t>Exercice 2 : Collections - créer une collection d’</w:t>
                </w:r>
                <w:r w:rsidR="00CE7C54" w:rsidRPr="007410FC">
                  <w:rPr>
                    <w:rStyle w:val="Lienhypertexte"/>
                    <w:b/>
                    <w:i/>
                    <w:noProof/>
                  </w:rPr>
                  <w:t>ExamEvent</w:t>
                </w:r>
                <w:r w:rsidR="00CE7C54">
                  <w:rPr>
                    <w:noProof/>
                    <w:webHidden/>
                  </w:rPr>
                  <w:tab/>
                </w:r>
                <w:r w:rsidR="00CE7C54">
                  <w:rPr>
                    <w:noProof/>
                    <w:webHidden/>
                  </w:rPr>
                  <w:fldChar w:fldCharType="begin"/>
                </w:r>
                <w:r w:rsidR="00CE7C54">
                  <w:rPr>
                    <w:noProof/>
                    <w:webHidden/>
                  </w:rPr>
                  <w:instrText xml:space="preserve"> PAGEREF _Toc430965380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81" w:history="1">
                <w:r w:rsidR="00CE7C54" w:rsidRPr="007410FC">
                  <w:rPr>
                    <w:rStyle w:val="Lienhypertexte"/>
                    <w:noProof/>
                  </w:rPr>
                  <w:t>Exercice 3 : Design pattern</w:t>
                </w:r>
                <w:r w:rsidR="00CE7C54">
                  <w:rPr>
                    <w:noProof/>
                    <w:webHidden/>
                  </w:rPr>
                  <w:tab/>
                </w:r>
                <w:r w:rsidR="00CE7C54">
                  <w:rPr>
                    <w:noProof/>
                    <w:webHidden/>
                  </w:rPr>
                  <w:fldChar w:fldCharType="begin"/>
                </w:r>
                <w:r w:rsidR="00CE7C54">
                  <w:rPr>
                    <w:noProof/>
                    <w:webHidden/>
                  </w:rPr>
                  <w:instrText xml:space="preserve"> PAGEREF _Toc430965381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82" w:history="1">
                <w:r w:rsidR="00CE7C54" w:rsidRPr="007410FC">
                  <w:rPr>
                    <w:rStyle w:val="Lienhypertexte"/>
                    <w:noProof/>
                  </w:rPr>
                  <w:t>Exercice 4 : GUI – Menu</w:t>
                </w:r>
                <w:r w:rsidR="00CE7C54">
                  <w:rPr>
                    <w:noProof/>
                    <w:webHidden/>
                  </w:rPr>
                  <w:tab/>
                </w:r>
                <w:r w:rsidR="00CE7C54">
                  <w:rPr>
                    <w:noProof/>
                    <w:webHidden/>
                  </w:rPr>
                  <w:fldChar w:fldCharType="begin"/>
                </w:r>
                <w:r w:rsidR="00CE7C54">
                  <w:rPr>
                    <w:noProof/>
                    <w:webHidden/>
                  </w:rPr>
                  <w:instrText xml:space="preserve"> PAGEREF _Toc430965382 \h </w:instrText>
                </w:r>
                <w:r w:rsidR="00CE7C54">
                  <w:rPr>
                    <w:noProof/>
                    <w:webHidden/>
                  </w:rPr>
                </w:r>
                <w:r w:rsidR="00CE7C54">
                  <w:rPr>
                    <w:noProof/>
                    <w:webHidden/>
                  </w:rPr>
                  <w:fldChar w:fldCharType="separate"/>
                </w:r>
                <w:r w:rsidR="00CE7C54">
                  <w:rPr>
                    <w:noProof/>
                    <w:webHidden/>
                  </w:rPr>
                  <w:t>8</w:t>
                </w:r>
                <w:r w:rsidR="00CE7C54">
                  <w:rPr>
                    <w:noProof/>
                    <w:webHidden/>
                  </w:rPr>
                  <w:fldChar w:fldCharType="end"/>
                </w:r>
              </w:hyperlink>
            </w:p>
            <w:p w:rsidR="00CE7C54" w:rsidRDefault="00647BF8">
              <w:pPr>
                <w:pStyle w:val="TM2"/>
                <w:tabs>
                  <w:tab w:val="right" w:leader="dot" w:pos="10451"/>
                </w:tabs>
                <w:rPr>
                  <w:noProof/>
                  <w:sz w:val="22"/>
                  <w:szCs w:val="22"/>
                </w:rPr>
              </w:pPr>
              <w:hyperlink w:anchor="_Toc430965383"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_Toc430965383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647BF8">
              <w:pPr>
                <w:pStyle w:val="TM2"/>
                <w:tabs>
                  <w:tab w:val="right" w:leader="dot" w:pos="10451"/>
                </w:tabs>
                <w:rPr>
                  <w:noProof/>
                  <w:sz w:val="22"/>
                  <w:szCs w:val="22"/>
                </w:rPr>
              </w:pPr>
              <w:hyperlink w:anchor="_Toc43096538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_Toc430965384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85" w:history="1">
                <w:r w:rsidR="00CE7C54" w:rsidRPr="007410FC">
                  <w:rPr>
                    <w:rStyle w:val="Lienhypertexte"/>
                    <w:noProof/>
                  </w:rPr>
                  <w:t>Description des travaux (+réponses aux questions)</w:t>
                </w:r>
                <w:r w:rsidR="00CE7C54">
                  <w:rPr>
                    <w:noProof/>
                    <w:webHidden/>
                  </w:rPr>
                  <w:tab/>
                </w:r>
                <w:r w:rsidR="00CE7C54">
                  <w:rPr>
                    <w:noProof/>
                    <w:webHidden/>
                  </w:rPr>
                  <w:fldChar w:fldCharType="begin"/>
                </w:r>
                <w:r w:rsidR="00CE7C54">
                  <w:rPr>
                    <w:noProof/>
                    <w:webHidden/>
                  </w:rPr>
                  <w:instrText xml:space="preserve"> PAGEREF _Toc430965385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8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_Toc430965386 \h </w:instrText>
                </w:r>
                <w:r w:rsidR="00CE7C54">
                  <w:rPr>
                    <w:noProof/>
                    <w:webHidden/>
                  </w:rPr>
                </w:r>
                <w:r w:rsidR="00CE7C54">
                  <w:rPr>
                    <w:noProof/>
                    <w:webHidden/>
                  </w:rPr>
                  <w:fldChar w:fldCharType="separate"/>
                </w:r>
                <w:r w:rsidR="00CE7C54">
                  <w:rPr>
                    <w:noProof/>
                    <w:webHidden/>
                  </w:rPr>
                  <w:t>9</w:t>
                </w:r>
                <w:r w:rsidR="00CE7C54">
                  <w:rPr>
                    <w:noProof/>
                    <w:webHidden/>
                  </w:rPr>
                  <w:fldChar w:fldCharType="end"/>
                </w:r>
              </w:hyperlink>
            </w:p>
            <w:p w:rsidR="00CE7C54" w:rsidRDefault="00647BF8">
              <w:pPr>
                <w:pStyle w:val="TM1"/>
                <w:tabs>
                  <w:tab w:val="right" w:leader="dot" w:pos="10451"/>
                </w:tabs>
                <w:rPr>
                  <w:noProof/>
                  <w:sz w:val="22"/>
                  <w:szCs w:val="22"/>
                </w:rPr>
              </w:pPr>
              <w:hyperlink w:anchor="_Toc430965387" w:history="1">
                <w:r w:rsidR="00CE7C54" w:rsidRPr="007410FC">
                  <w:rPr>
                    <w:rStyle w:val="Lienhypertexte"/>
                    <w:noProof/>
                  </w:rPr>
                  <w:t>TD/TP 4 – Les entrées / sorties</w:t>
                </w:r>
                <w:r w:rsidR="00CE7C54">
                  <w:rPr>
                    <w:noProof/>
                    <w:webHidden/>
                  </w:rPr>
                  <w:tab/>
                </w:r>
                <w:r w:rsidR="00CE7C54">
                  <w:rPr>
                    <w:noProof/>
                    <w:webHidden/>
                  </w:rPr>
                  <w:fldChar w:fldCharType="begin"/>
                </w:r>
                <w:r w:rsidR="00CE7C54">
                  <w:rPr>
                    <w:noProof/>
                    <w:webHidden/>
                  </w:rPr>
                  <w:instrText xml:space="preserve"> PAGEREF _Toc430965387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47BF8">
              <w:pPr>
                <w:pStyle w:val="TM2"/>
                <w:tabs>
                  <w:tab w:val="right" w:leader="dot" w:pos="10451"/>
                </w:tabs>
                <w:rPr>
                  <w:noProof/>
                  <w:sz w:val="22"/>
                  <w:szCs w:val="22"/>
                </w:rPr>
              </w:pPr>
              <w:hyperlink w:anchor="_Toc43096538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_Toc430965388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89" w:history="1">
                <w:r w:rsidR="00CE7C54" w:rsidRPr="007410FC">
                  <w:rPr>
                    <w:rStyle w:val="Lienhypertexte"/>
                    <w:noProof/>
                  </w:rPr>
                  <w:t>Exercice 1 : Lire &amp; écrire un fichier XML</w:t>
                </w:r>
                <w:r w:rsidR="00CE7C54">
                  <w:rPr>
                    <w:noProof/>
                    <w:webHidden/>
                  </w:rPr>
                  <w:tab/>
                </w:r>
                <w:r w:rsidR="00CE7C54">
                  <w:rPr>
                    <w:noProof/>
                    <w:webHidden/>
                  </w:rPr>
                  <w:fldChar w:fldCharType="begin"/>
                </w:r>
                <w:r w:rsidR="00CE7C54">
                  <w:rPr>
                    <w:noProof/>
                    <w:webHidden/>
                  </w:rPr>
                  <w:instrText xml:space="preserve"> PAGEREF _Toc430965389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90" w:history="1">
                <w:r w:rsidR="00CE7C54" w:rsidRPr="007410FC">
                  <w:rPr>
                    <w:rStyle w:val="Lienhypertexte"/>
                    <w:noProof/>
                  </w:rPr>
                  <w:t>Exercice 2: Créer et lire un fichier de configuration pour une application</w:t>
                </w:r>
                <w:r w:rsidR="00CE7C54">
                  <w:rPr>
                    <w:noProof/>
                    <w:webHidden/>
                  </w:rPr>
                  <w:tab/>
                </w:r>
                <w:r w:rsidR="00CE7C54">
                  <w:rPr>
                    <w:noProof/>
                    <w:webHidden/>
                  </w:rPr>
                  <w:fldChar w:fldCharType="begin"/>
                </w:r>
                <w:r w:rsidR="00CE7C54">
                  <w:rPr>
                    <w:noProof/>
                    <w:webHidden/>
                  </w:rPr>
                  <w:instrText xml:space="preserve"> PAGEREF _Toc430965390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91" w:history="1">
                <w:r w:rsidR="00CE7C54" w:rsidRPr="007410FC">
                  <w:rPr>
                    <w:rStyle w:val="Lienhypertexte"/>
                    <w:noProof/>
                  </w:rPr>
                  <w:t>Exercice 3 : Sauvegarder et charger l’état d’une application</w:t>
                </w:r>
                <w:r w:rsidR="00CE7C54">
                  <w:rPr>
                    <w:noProof/>
                    <w:webHidden/>
                  </w:rPr>
                  <w:tab/>
                </w:r>
                <w:r w:rsidR="00CE7C54">
                  <w:rPr>
                    <w:noProof/>
                    <w:webHidden/>
                  </w:rPr>
                  <w:fldChar w:fldCharType="begin"/>
                </w:r>
                <w:r w:rsidR="00CE7C54">
                  <w:rPr>
                    <w:noProof/>
                    <w:webHidden/>
                  </w:rPr>
                  <w:instrText xml:space="preserve"> PAGEREF _Toc430965391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92" w:history="1">
                <w:r w:rsidR="00CE7C54" w:rsidRPr="007410FC">
                  <w:rPr>
                    <w:rStyle w:val="Lienhypertexte"/>
                    <w:noProof/>
                  </w:rPr>
                  <w:t>Exercice 4 : GUI</w:t>
                </w:r>
                <w:r w:rsidR="00CE7C54">
                  <w:rPr>
                    <w:noProof/>
                    <w:webHidden/>
                  </w:rPr>
                  <w:tab/>
                </w:r>
                <w:r w:rsidR="00CE7C54">
                  <w:rPr>
                    <w:noProof/>
                    <w:webHidden/>
                  </w:rPr>
                  <w:fldChar w:fldCharType="begin"/>
                </w:r>
                <w:r w:rsidR="00CE7C54">
                  <w:rPr>
                    <w:noProof/>
                    <w:webHidden/>
                  </w:rPr>
                  <w:instrText xml:space="preserve"> PAGEREF _Toc430965392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93" w:history="1">
                <w:r w:rsidR="00CE7C54" w:rsidRPr="007410FC">
                  <w:rPr>
                    <w:rStyle w:val="Lienhypertexte"/>
                    <w:noProof/>
                  </w:rPr>
                  <w:t>Exercice 5 - facultatif: Base de données</w:t>
                </w:r>
                <w:r w:rsidR="00CE7C54">
                  <w:rPr>
                    <w:noProof/>
                    <w:webHidden/>
                  </w:rPr>
                  <w:tab/>
                </w:r>
                <w:r w:rsidR="00CE7C54">
                  <w:rPr>
                    <w:noProof/>
                    <w:webHidden/>
                  </w:rPr>
                  <w:fldChar w:fldCharType="begin"/>
                </w:r>
                <w:r w:rsidR="00CE7C54">
                  <w:rPr>
                    <w:noProof/>
                    <w:webHidden/>
                  </w:rPr>
                  <w:instrText xml:space="preserve"> PAGEREF _Toc430965393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47BF8">
              <w:pPr>
                <w:pStyle w:val="TM2"/>
                <w:tabs>
                  <w:tab w:val="right" w:leader="dot" w:pos="10451"/>
                </w:tabs>
                <w:rPr>
                  <w:noProof/>
                  <w:sz w:val="22"/>
                  <w:szCs w:val="22"/>
                </w:rPr>
              </w:pPr>
              <w:hyperlink w:anchor="_Toc430965394" w:history="1">
                <w:r w:rsidR="00CE7C54" w:rsidRPr="007410FC">
                  <w:rPr>
                    <w:rStyle w:val="Lienhypertexte"/>
                    <w:noProof/>
                  </w:rPr>
                  <w:t>Aide</w:t>
                </w:r>
                <w:r w:rsidR="00CE7C54">
                  <w:rPr>
                    <w:noProof/>
                    <w:webHidden/>
                  </w:rPr>
                  <w:tab/>
                </w:r>
                <w:r w:rsidR="00CE7C54">
                  <w:rPr>
                    <w:noProof/>
                    <w:webHidden/>
                  </w:rPr>
                  <w:fldChar w:fldCharType="begin"/>
                </w:r>
                <w:r w:rsidR="00CE7C54">
                  <w:rPr>
                    <w:noProof/>
                    <w:webHidden/>
                  </w:rPr>
                  <w:instrText xml:space="preserve"> PAGEREF _Toc430965394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47BF8">
              <w:pPr>
                <w:pStyle w:val="TM2"/>
                <w:tabs>
                  <w:tab w:val="right" w:leader="dot" w:pos="10451"/>
                </w:tabs>
                <w:rPr>
                  <w:noProof/>
                  <w:sz w:val="22"/>
                  <w:szCs w:val="22"/>
                </w:rPr>
              </w:pPr>
              <w:hyperlink w:anchor="_Toc430965395"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_Toc430965395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96"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_Toc430965396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397"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_Toc430965397 \h </w:instrText>
                </w:r>
                <w:r w:rsidR="00CE7C54">
                  <w:rPr>
                    <w:noProof/>
                    <w:webHidden/>
                  </w:rPr>
                </w:r>
                <w:r w:rsidR="00CE7C54">
                  <w:rPr>
                    <w:noProof/>
                    <w:webHidden/>
                  </w:rPr>
                  <w:fldChar w:fldCharType="separate"/>
                </w:r>
                <w:r w:rsidR="00CE7C54">
                  <w:rPr>
                    <w:noProof/>
                    <w:webHidden/>
                  </w:rPr>
                  <w:t>10</w:t>
                </w:r>
                <w:r w:rsidR="00CE7C54">
                  <w:rPr>
                    <w:noProof/>
                    <w:webHidden/>
                  </w:rPr>
                  <w:fldChar w:fldCharType="end"/>
                </w:r>
              </w:hyperlink>
            </w:p>
            <w:p w:rsidR="00CE7C54" w:rsidRDefault="00647BF8">
              <w:pPr>
                <w:pStyle w:val="TM1"/>
                <w:tabs>
                  <w:tab w:val="right" w:leader="dot" w:pos="10451"/>
                </w:tabs>
                <w:rPr>
                  <w:noProof/>
                  <w:sz w:val="22"/>
                  <w:szCs w:val="22"/>
                </w:rPr>
              </w:pPr>
              <w:hyperlink w:anchor="_Toc430965398" w:history="1">
                <w:r w:rsidR="00CE7C54" w:rsidRPr="007410FC">
                  <w:rPr>
                    <w:rStyle w:val="Lienhypertexte"/>
                    <w:noProof/>
                  </w:rPr>
                  <w:t xml:space="preserve">TD/TP 5 – </w:t>
                </w:r>
                <w:r w:rsidR="00CE7C54" w:rsidRPr="007410FC">
                  <w:rPr>
                    <w:rStyle w:val="Lienhypertexte"/>
                    <w:i/>
                    <w:noProof/>
                  </w:rPr>
                  <w:t>Threads</w:t>
                </w:r>
                <w:r w:rsidR="00CE7C54" w:rsidRPr="007410FC">
                  <w:rPr>
                    <w:rStyle w:val="Lienhypertexte"/>
                    <w:noProof/>
                  </w:rPr>
                  <w:t xml:space="preserve"> &amp; Calcul distribué</w:t>
                </w:r>
                <w:r w:rsidR="00CE7C54">
                  <w:rPr>
                    <w:noProof/>
                    <w:webHidden/>
                  </w:rPr>
                  <w:tab/>
                </w:r>
                <w:r w:rsidR="00CE7C54">
                  <w:rPr>
                    <w:noProof/>
                    <w:webHidden/>
                  </w:rPr>
                  <w:fldChar w:fldCharType="begin"/>
                </w:r>
                <w:r w:rsidR="00CE7C54">
                  <w:rPr>
                    <w:noProof/>
                    <w:webHidden/>
                  </w:rPr>
                  <w:instrText xml:space="preserve"> PAGEREF _Toc430965398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47BF8">
              <w:pPr>
                <w:pStyle w:val="TM2"/>
                <w:tabs>
                  <w:tab w:val="right" w:leader="dot" w:pos="10451"/>
                </w:tabs>
                <w:rPr>
                  <w:noProof/>
                  <w:sz w:val="22"/>
                  <w:szCs w:val="22"/>
                </w:rPr>
              </w:pPr>
              <w:hyperlink w:anchor="_Toc430965399"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_Toc430965399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400" w:history="1">
                <w:r w:rsidR="00CE7C54" w:rsidRPr="007410FC">
                  <w:rPr>
                    <w:rStyle w:val="Lienhypertexte"/>
                    <w:noProof/>
                  </w:rPr>
                  <w:t>Exercice 1 : Sauvegarde en tâche de fond</w:t>
                </w:r>
                <w:r w:rsidR="00CE7C54">
                  <w:rPr>
                    <w:noProof/>
                    <w:webHidden/>
                  </w:rPr>
                  <w:tab/>
                </w:r>
                <w:r w:rsidR="00CE7C54">
                  <w:rPr>
                    <w:noProof/>
                    <w:webHidden/>
                  </w:rPr>
                  <w:fldChar w:fldCharType="begin"/>
                </w:r>
                <w:r w:rsidR="00CE7C54">
                  <w:rPr>
                    <w:noProof/>
                    <w:webHidden/>
                  </w:rPr>
                  <w:instrText xml:space="preserve"> PAGEREF _Toc430965400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401" w:history="1">
                <w:r w:rsidR="00CE7C54" w:rsidRPr="007410FC">
                  <w:rPr>
                    <w:rStyle w:val="Lienhypertexte"/>
                    <w:noProof/>
                  </w:rPr>
                  <w:t xml:space="preserve">Exercice 2 : </w:t>
                </w:r>
                <w:r w:rsidR="00CE7C54" w:rsidRPr="007410FC">
                  <w:rPr>
                    <w:rStyle w:val="Lienhypertexte"/>
                    <w:b/>
                    <w:i/>
                    <w:noProof/>
                  </w:rPr>
                  <w:t>ShutdownHook</w:t>
                </w:r>
                <w:r w:rsidR="00CE7C54">
                  <w:rPr>
                    <w:noProof/>
                    <w:webHidden/>
                  </w:rPr>
                  <w:tab/>
                </w:r>
                <w:r w:rsidR="00CE7C54">
                  <w:rPr>
                    <w:noProof/>
                    <w:webHidden/>
                  </w:rPr>
                  <w:fldChar w:fldCharType="begin"/>
                </w:r>
                <w:r w:rsidR="00CE7C54">
                  <w:rPr>
                    <w:noProof/>
                    <w:webHidden/>
                  </w:rPr>
                  <w:instrText xml:space="preserve"> PAGEREF _Toc430965401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402" w:history="1">
                <w:r w:rsidR="00CE7C54" w:rsidRPr="007410FC">
                  <w:rPr>
                    <w:rStyle w:val="Lienhypertexte"/>
                    <w:noProof/>
                  </w:rPr>
                  <w:t>Exercice 2 : Lancer des calculs distribués</w:t>
                </w:r>
                <w:r w:rsidR="00CE7C54">
                  <w:rPr>
                    <w:noProof/>
                    <w:webHidden/>
                  </w:rPr>
                  <w:tab/>
                </w:r>
                <w:r w:rsidR="00CE7C54">
                  <w:rPr>
                    <w:noProof/>
                    <w:webHidden/>
                  </w:rPr>
                  <w:fldChar w:fldCharType="begin"/>
                </w:r>
                <w:r w:rsidR="00CE7C54">
                  <w:rPr>
                    <w:noProof/>
                    <w:webHidden/>
                  </w:rPr>
                  <w:instrText xml:space="preserve"> PAGEREF _Toc430965402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403" w:history="1">
                <w:r w:rsidR="00CE7C54" w:rsidRPr="007410FC">
                  <w:rPr>
                    <w:rStyle w:val="Lienhypertexte"/>
                    <w:noProof/>
                  </w:rPr>
                  <w:t>Exercice 3 : GUI – configuration</w:t>
                </w:r>
                <w:r w:rsidR="00CE7C54">
                  <w:rPr>
                    <w:noProof/>
                    <w:webHidden/>
                  </w:rPr>
                  <w:tab/>
                </w:r>
                <w:r w:rsidR="00CE7C54">
                  <w:rPr>
                    <w:noProof/>
                    <w:webHidden/>
                  </w:rPr>
                  <w:fldChar w:fldCharType="begin"/>
                </w:r>
                <w:r w:rsidR="00CE7C54">
                  <w:rPr>
                    <w:noProof/>
                    <w:webHidden/>
                  </w:rPr>
                  <w:instrText xml:space="preserve"> PAGEREF _Toc430965403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47BF8">
              <w:pPr>
                <w:pStyle w:val="TM2"/>
                <w:tabs>
                  <w:tab w:val="right" w:leader="dot" w:pos="10451"/>
                </w:tabs>
                <w:rPr>
                  <w:noProof/>
                  <w:sz w:val="22"/>
                  <w:szCs w:val="22"/>
                </w:rPr>
              </w:pPr>
              <w:hyperlink w:anchor="_Toc430965404"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_Toc430965404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405"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_Toc430965405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406"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_Toc430965406 \h </w:instrText>
                </w:r>
                <w:r w:rsidR="00CE7C54">
                  <w:rPr>
                    <w:noProof/>
                    <w:webHidden/>
                  </w:rPr>
                </w:r>
                <w:r w:rsidR="00CE7C54">
                  <w:rPr>
                    <w:noProof/>
                    <w:webHidden/>
                  </w:rPr>
                  <w:fldChar w:fldCharType="separate"/>
                </w:r>
                <w:r w:rsidR="00CE7C54">
                  <w:rPr>
                    <w:noProof/>
                    <w:webHidden/>
                  </w:rPr>
                  <w:t>11</w:t>
                </w:r>
                <w:r w:rsidR="00CE7C54">
                  <w:rPr>
                    <w:noProof/>
                    <w:webHidden/>
                  </w:rPr>
                  <w:fldChar w:fldCharType="end"/>
                </w:r>
              </w:hyperlink>
            </w:p>
            <w:p w:rsidR="00CE7C54" w:rsidRDefault="00647BF8">
              <w:pPr>
                <w:pStyle w:val="TM1"/>
                <w:tabs>
                  <w:tab w:val="right" w:leader="dot" w:pos="10451"/>
                </w:tabs>
                <w:rPr>
                  <w:noProof/>
                  <w:sz w:val="22"/>
                  <w:szCs w:val="22"/>
                </w:rPr>
              </w:pPr>
              <w:hyperlink w:anchor="_Toc430965407" w:history="1">
                <w:r w:rsidR="00CE7C54" w:rsidRPr="007410FC">
                  <w:rPr>
                    <w:rStyle w:val="Lienhypertexte"/>
                    <w:noProof/>
                  </w:rPr>
                  <w:t>TD/TP 6 – Les applications en réseau</w:t>
                </w:r>
                <w:r w:rsidR="00CE7C54">
                  <w:rPr>
                    <w:noProof/>
                    <w:webHidden/>
                  </w:rPr>
                  <w:tab/>
                </w:r>
                <w:r w:rsidR="00CE7C54">
                  <w:rPr>
                    <w:noProof/>
                    <w:webHidden/>
                  </w:rPr>
                  <w:fldChar w:fldCharType="begin"/>
                </w:r>
                <w:r w:rsidR="00CE7C54">
                  <w:rPr>
                    <w:noProof/>
                    <w:webHidden/>
                  </w:rPr>
                  <w:instrText xml:space="preserve"> PAGEREF _Toc430965407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647BF8">
              <w:pPr>
                <w:pStyle w:val="TM2"/>
                <w:tabs>
                  <w:tab w:val="right" w:leader="dot" w:pos="10451"/>
                </w:tabs>
                <w:rPr>
                  <w:noProof/>
                  <w:sz w:val="22"/>
                  <w:szCs w:val="22"/>
                </w:rPr>
              </w:pPr>
              <w:hyperlink w:anchor="_Toc430965408" w:history="1">
                <w:r w:rsidR="00CE7C54" w:rsidRPr="007410FC">
                  <w:rPr>
                    <w:rStyle w:val="Lienhypertexte"/>
                    <w:noProof/>
                  </w:rPr>
                  <w:t>Exercices</w:t>
                </w:r>
                <w:r w:rsidR="00CE7C54">
                  <w:rPr>
                    <w:noProof/>
                    <w:webHidden/>
                  </w:rPr>
                  <w:tab/>
                </w:r>
                <w:r w:rsidR="00CE7C54">
                  <w:rPr>
                    <w:noProof/>
                    <w:webHidden/>
                  </w:rPr>
                  <w:fldChar w:fldCharType="begin"/>
                </w:r>
                <w:r w:rsidR="00CE7C54">
                  <w:rPr>
                    <w:noProof/>
                    <w:webHidden/>
                  </w:rPr>
                  <w:instrText xml:space="preserve"> PAGEREF _Toc430965408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409" w:history="1">
                <w:r w:rsidR="00CE7C54" w:rsidRPr="007410FC">
                  <w:rPr>
                    <w:rStyle w:val="Lienhypertexte"/>
                    <w:noProof/>
                  </w:rPr>
                  <w:t xml:space="preserve">Exercice 1 : Créer une application de </w:t>
                </w:r>
                <w:r w:rsidR="00CE7C54" w:rsidRPr="007410FC">
                  <w:rPr>
                    <w:rStyle w:val="Lienhypertexte"/>
                    <w:i/>
                    <w:noProof/>
                  </w:rPr>
                  <w:t>Chat</w:t>
                </w:r>
                <w:r w:rsidR="00CE7C54">
                  <w:rPr>
                    <w:noProof/>
                    <w:webHidden/>
                  </w:rPr>
                  <w:tab/>
                </w:r>
                <w:r w:rsidR="00CE7C54">
                  <w:rPr>
                    <w:noProof/>
                    <w:webHidden/>
                  </w:rPr>
                  <w:fldChar w:fldCharType="begin"/>
                </w:r>
                <w:r w:rsidR="00CE7C54">
                  <w:rPr>
                    <w:noProof/>
                    <w:webHidden/>
                  </w:rPr>
                  <w:instrText xml:space="preserve"> PAGEREF _Toc430965409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410" w:history="1">
                <w:r w:rsidR="00CE7C54" w:rsidRPr="007410FC">
                  <w:rPr>
                    <w:rStyle w:val="Lienhypertexte"/>
                    <w:noProof/>
                  </w:rPr>
                  <w:t xml:space="preserve">Exercice 2 : Créer une </w:t>
                </w:r>
                <w:r w:rsidR="00CE7C54" w:rsidRPr="007410FC">
                  <w:rPr>
                    <w:rStyle w:val="Lienhypertexte"/>
                    <w:i/>
                    <w:noProof/>
                  </w:rPr>
                  <w:t xml:space="preserve">Shoutbox </w:t>
                </w:r>
                <w:r w:rsidR="00CE7C54" w:rsidRPr="007410FC">
                  <w:rPr>
                    <w:rStyle w:val="Lienhypertexte"/>
                    <w:noProof/>
                  </w:rPr>
                  <w:t xml:space="preserve">avec une </w:t>
                </w:r>
                <w:r w:rsidR="00CE7C54" w:rsidRPr="007410FC">
                  <w:rPr>
                    <w:rStyle w:val="Lienhypertexte"/>
                    <w:i/>
                    <w:noProof/>
                  </w:rPr>
                  <w:t>servlet (ou une page JSP)</w:t>
                </w:r>
                <w:r w:rsidR="00CE7C54">
                  <w:rPr>
                    <w:noProof/>
                    <w:webHidden/>
                  </w:rPr>
                  <w:tab/>
                </w:r>
                <w:r w:rsidR="00CE7C54">
                  <w:rPr>
                    <w:noProof/>
                    <w:webHidden/>
                  </w:rPr>
                  <w:fldChar w:fldCharType="begin"/>
                </w:r>
                <w:r w:rsidR="00CE7C54">
                  <w:rPr>
                    <w:noProof/>
                    <w:webHidden/>
                  </w:rPr>
                  <w:instrText xml:space="preserve"> PAGEREF _Toc430965410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647BF8">
              <w:pPr>
                <w:pStyle w:val="TM2"/>
                <w:tabs>
                  <w:tab w:val="right" w:leader="dot" w:pos="10451"/>
                </w:tabs>
                <w:rPr>
                  <w:noProof/>
                  <w:sz w:val="22"/>
                  <w:szCs w:val="22"/>
                </w:rPr>
              </w:pPr>
              <w:hyperlink w:anchor="_Toc430965411" w:history="1">
                <w:r w:rsidR="00CE7C54" w:rsidRPr="007410FC">
                  <w:rPr>
                    <w:rStyle w:val="Lienhypertexte"/>
                    <w:noProof/>
                  </w:rPr>
                  <w:t>Rapport</w:t>
                </w:r>
                <w:r w:rsidR="00CE7C54">
                  <w:rPr>
                    <w:noProof/>
                    <w:webHidden/>
                  </w:rPr>
                  <w:tab/>
                </w:r>
                <w:r w:rsidR="00CE7C54">
                  <w:rPr>
                    <w:noProof/>
                    <w:webHidden/>
                  </w:rPr>
                  <w:fldChar w:fldCharType="begin"/>
                </w:r>
                <w:r w:rsidR="00CE7C54">
                  <w:rPr>
                    <w:noProof/>
                    <w:webHidden/>
                  </w:rPr>
                  <w:instrText xml:space="preserve"> PAGEREF _Toc430965411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412" w:history="1">
                <w:r w:rsidR="00CE7C54" w:rsidRPr="007410FC">
                  <w:rPr>
                    <w:rStyle w:val="Lienhypertexte"/>
                    <w:noProof/>
                  </w:rPr>
                  <w:t>Description des travaux</w:t>
                </w:r>
                <w:r w:rsidR="00CE7C54">
                  <w:rPr>
                    <w:noProof/>
                    <w:webHidden/>
                  </w:rPr>
                  <w:tab/>
                </w:r>
                <w:r w:rsidR="00CE7C54">
                  <w:rPr>
                    <w:noProof/>
                    <w:webHidden/>
                  </w:rPr>
                  <w:fldChar w:fldCharType="begin"/>
                </w:r>
                <w:r w:rsidR="00CE7C54">
                  <w:rPr>
                    <w:noProof/>
                    <w:webHidden/>
                  </w:rPr>
                  <w:instrText xml:space="preserve"> PAGEREF _Toc430965412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CE7C54" w:rsidRDefault="00647BF8">
              <w:pPr>
                <w:pStyle w:val="TM3"/>
                <w:tabs>
                  <w:tab w:val="right" w:leader="dot" w:pos="10451"/>
                </w:tabs>
                <w:rPr>
                  <w:noProof/>
                  <w:sz w:val="22"/>
                  <w:szCs w:val="22"/>
                </w:rPr>
              </w:pPr>
              <w:hyperlink w:anchor="_Toc430965413" w:history="1">
                <w:r w:rsidR="00CE7C54" w:rsidRPr="007410FC">
                  <w:rPr>
                    <w:rStyle w:val="Lienhypertexte"/>
                    <w:noProof/>
                  </w:rPr>
                  <w:t>Difficultés rencontrées</w:t>
                </w:r>
                <w:r w:rsidR="00CE7C54">
                  <w:rPr>
                    <w:noProof/>
                    <w:webHidden/>
                  </w:rPr>
                  <w:tab/>
                </w:r>
                <w:r w:rsidR="00CE7C54">
                  <w:rPr>
                    <w:noProof/>
                    <w:webHidden/>
                  </w:rPr>
                  <w:fldChar w:fldCharType="begin"/>
                </w:r>
                <w:r w:rsidR="00CE7C54">
                  <w:rPr>
                    <w:noProof/>
                    <w:webHidden/>
                  </w:rPr>
                  <w:instrText xml:space="preserve"> PAGEREF _Toc430965413 \h </w:instrText>
                </w:r>
                <w:r w:rsidR="00CE7C54">
                  <w:rPr>
                    <w:noProof/>
                    <w:webHidden/>
                  </w:rPr>
                </w:r>
                <w:r w:rsidR="00CE7C54">
                  <w:rPr>
                    <w:noProof/>
                    <w:webHidden/>
                  </w:rPr>
                  <w:fldChar w:fldCharType="separate"/>
                </w:r>
                <w:r w:rsidR="00CE7C54">
                  <w:rPr>
                    <w:noProof/>
                    <w:webHidden/>
                  </w:rPr>
                  <w:t>12</w:t>
                </w:r>
                <w:r w:rsidR="00CE7C54">
                  <w:rPr>
                    <w:noProof/>
                    <w:webHidden/>
                  </w:rPr>
                  <w:fldChar w:fldCharType="end"/>
                </w:r>
              </w:hyperlink>
            </w:p>
            <w:p w:rsidR="003121AA" w:rsidRDefault="007F2214" w:rsidP="007F2214">
              <w:pPr>
                <w:rPr>
                  <w:b/>
                  <w:bCs/>
                  <w:noProof/>
                </w:rPr>
              </w:pPr>
              <w:r w:rsidRPr="00F223C8">
                <w:rPr>
                  <w:b/>
                  <w:bCs/>
                  <w:noProof/>
                </w:rPr>
                <w:fldChar w:fldCharType="end"/>
              </w:r>
            </w:p>
          </w:sdtContent>
        </w:sdt>
        <w:p w:rsidR="007F2214" w:rsidRPr="003121AA" w:rsidRDefault="007F2214" w:rsidP="007F2214">
          <w:pPr>
            <w:rPr>
              <w:noProof/>
            </w:rPr>
          </w:pPr>
          <w:r w:rsidRPr="00F223C8">
            <w:rPr>
              <w:noProof/>
            </w:rPr>
            <w:br w:type="page"/>
          </w:r>
        </w:p>
      </w:sdtContent>
    </w:sdt>
    <w:p w:rsidR="00944AD0" w:rsidRDefault="00A324F1" w:rsidP="00A324F1">
      <w:pPr>
        <w:pStyle w:val="Titre1"/>
      </w:pPr>
      <w:bookmarkStart w:id="0" w:name="_Toc430965353"/>
      <w:r>
        <w:lastRenderedPageBreak/>
        <w:t>Evaluation</w:t>
      </w:r>
      <w:bookmarkEnd w:id="0"/>
    </w:p>
    <w:p w:rsidR="00A324F1" w:rsidRPr="00A324F1" w:rsidRDefault="00A324F1" w:rsidP="00A324F1"/>
    <w:tbl>
      <w:tblPr>
        <w:tblStyle w:val="TableauGrille1Clair-Accentuation11"/>
        <w:tblW w:w="9489" w:type="dxa"/>
        <w:tblInd w:w="478" w:type="dxa"/>
        <w:tblLayout w:type="fixed"/>
        <w:tblLook w:val="04A0" w:firstRow="1" w:lastRow="0" w:firstColumn="1" w:lastColumn="0" w:noHBand="0" w:noVBand="1"/>
      </w:tblPr>
      <w:tblGrid>
        <w:gridCol w:w="1494"/>
        <w:gridCol w:w="993"/>
        <w:gridCol w:w="7002"/>
      </w:tblGrid>
      <w:tr w:rsidR="00944AD0" w:rsidTr="00944AD0">
        <w:trPr>
          <w:cnfStyle w:val="100000000000" w:firstRow="1" w:lastRow="0" w:firstColumn="0" w:lastColumn="0" w:oddVBand="0" w:evenVBand="0" w:oddHBand="0"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jc w:val="center"/>
              <w:rPr>
                <w:smallCaps/>
                <w:color w:val="404040" w:themeColor="text1" w:themeTint="BF"/>
              </w:rPr>
            </w:pPr>
            <w:r>
              <w:rPr>
                <w:smallCaps/>
                <w:color w:val="404040" w:themeColor="text1" w:themeTint="BF"/>
              </w:rPr>
              <w:t>td /</w:t>
            </w:r>
            <w:proofErr w:type="spellStart"/>
            <w:r>
              <w:rPr>
                <w:smallCaps/>
                <w:color w:val="404040" w:themeColor="text1" w:themeTint="BF"/>
              </w:rPr>
              <w:t>tp</w:t>
            </w:r>
            <w:proofErr w:type="spellEnd"/>
          </w:p>
        </w:tc>
        <w:tc>
          <w:tcPr>
            <w:tcW w:w="993" w:type="dxa"/>
          </w:tcPr>
          <w:p w:rsidR="00944AD0" w:rsidRPr="00260206"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Note</w:t>
            </w:r>
          </w:p>
        </w:tc>
        <w:tc>
          <w:tcPr>
            <w:tcW w:w="7002" w:type="dxa"/>
          </w:tcPr>
          <w:p w:rsidR="00944AD0" w:rsidRDefault="00944AD0" w:rsidP="009E7824">
            <w:pPr>
              <w:jc w:val="center"/>
              <w:cnfStyle w:val="100000000000" w:firstRow="1"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Commentaire</w:t>
            </w: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Default="00944AD0" w:rsidP="009E7824">
            <w:pPr>
              <w:rPr>
                <w:smallCaps/>
                <w:color w:val="404040" w:themeColor="text1" w:themeTint="BF"/>
              </w:rPr>
            </w:pPr>
            <w:r>
              <w:rPr>
                <w:smallCaps/>
                <w:color w:val="404040" w:themeColor="text1" w:themeTint="BF"/>
              </w:rPr>
              <w:t xml:space="preserve">0 - </w:t>
            </w:r>
            <w:proofErr w:type="spellStart"/>
            <w:r>
              <w:rPr>
                <w:smallCaps/>
                <w:color w:val="404040" w:themeColor="text1" w:themeTint="BF"/>
              </w:rPr>
              <w:t>Github</w:t>
            </w:r>
            <w:proofErr w:type="spellEnd"/>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/2</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1</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2</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3</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4</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 (+1)</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5</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r w:rsidR="00944AD0" w:rsidTr="00944AD0">
        <w:trPr>
          <w:trHeight w:val="215"/>
        </w:trPr>
        <w:tc>
          <w:tcPr>
            <w:cnfStyle w:val="001000000000" w:firstRow="0" w:lastRow="0" w:firstColumn="1" w:lastColumn="0" w:oddVBand="0" w:evenVBand="0" w:oddHBand="0" w:evenHBand="0" w:firstRowFirstColumn="0" w:firstRowLastColumn="0" w:lastRowFirstColumn="0" w:lastRowLastColumn="0"/>
            <w:tcW w:w="1494" w:type="dxa"/>
          </w:tcPr>
          <w:p w:rsidR="00944AD0" w:rsidRPr="00260206" w:rsidRDefault="00944AD0" w:rsidP="009E7824">
            <w:pPr>
              <w:rPr>
                <w:smallCaps/>
                <w:color w:val="404040" w:themeColor="text1" w:themeTint="BF"/>
              </w:rPr>
            </w:pPr>
            <w:r>
              <w:rPr>
                <w:smallCaps/>
                <w:color w:val="404040" w:themeColor="text1" w:themeTint="BF"/>
              </w:rPr>
              <w:t>6</w:t>
            </w:r>
          </w:p>
        </w:tc>
        <w:tc>
          <w:tcPr>
            <w:tcW w:w="993"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r>
              <w:rPr>
                <w:smallCaps/>
                <w:color w:val="404040" w:themeColor="text1" w:themeTint="BF"/>
              </w:rPr>
              <w:t>/3</w:t>
            </w:r>
          </w:p>
        </w:tc>
        <w:tc>
          <w:tcPr>
            <w:tcW w:w="7002" w:type="dxa"/>
          </w:tcPr>
          <w:p w:rsidR="00944AD0" w:rsidRPr="00260206" w:rsidRDefault="00944AD0" w:rsidP="009E7824">
            <w:pPr>
              <w:cnfStyle w:val="000000000000" w:firstRow="0" w:lastRow="0" w:firstColumn="0" w:lastColumn="0" w:oddVBand="0" w:evenVBand="0" w:oddHBand="0" w:evenHBand="0" w:firstRowFirstColumn="0" w:firstRowLastColumn="0" w:lastRowFirstColumn="0" w:lastRowLastColumn="0"/>
              <w:rPr>
                <w:smallCaps/>
                <w:color w:val="404040" w:themeColor="text1" w:themeTint="BF"/>
              </w:rPr>
            </w:pPr>
          </w:p>
        </w:tc>
      </w:tr>
    </w:tbl>
    <w:p w:rsidR="00944AD0" w:rsidRDefault="00944AD0" w:rsidP="00944AD0"/>
    <w:p w:rsidR="00944AD0" w:rsidRDefault="00944AD0" w:rsidP="00944AD0">
      <w:r>
        <w:br w:type="page"/>
      </w:r>
    </w:p>
    <w:p w:rsidR="007A11AB" w:rsidRDefault="007A11AB" w:rsidP="003121AA">
      <w:pPr>
        <w:pStyle w:val="Titre1"/>
        <w:rPr>
          <w:noProof/>
        </w:rPr>
      </w:pPr>
      <w:bookmarkStart w:id="1" w:name="_Toc430965354"/>
      <w:r w:rsidRPr="003121AA">
        <w:lastRenderedPageBreak/>
        <w:t>Organisation</w:t>
      </w:r>
      <w:r>
        <w:rPr>
          <w:noProof/>
        </w:rPr>
        <w:t xml:space="preserve"> des </w:t>
      </w:r>
      <w:r w:rsidRPr="007A48B3">
        <w:t>TD</w:t>
      </w:r>
      <w:r>
        <w:rPr>
          <w:noProof/>
        </w:rPr>
        <w:t>/TP</w:t>
      </w:r>
      <w:bookmarkEnd w:id="1"/>
    </w:p>
    <w:p w:rsidR="00A33286" w:rsidRPr="00A33286" w:rsidRDefault="00A33286" w:rsidP="00D22DC9">
      <w:pPr>
        <w:pStyle w:val="Titre2"/>
      </w:pPr>
    </w:p>
    <w:p w:rsidR="00EF7E70" w:rsidRDefault="00EF7E70" w:rsidP="00D22DC9">
      <w:pPr>
        <w:pStyle w:val="Titre2"/>
      </w:pPr>
      <w:bookmarkStart w:id="2" w:name="_Toc430965355"/>
      <w:r>
        <w:t>Avant de commencer …</w:t>
      </w:r>
      <w:bookmarkEnd w:id="2"/>
    </w:p>
    <w:p w:rsidR="00EF7E70" w:rsidRPr="00EF7E70" w:rsidRDefault="00EF7E70" w:rsidP="00EF7E70"/>
    <w:p w:rsidR="007A11AB" w:rsidRDefault="007A11AB" w:rsidP="007A11AB">
      <w:pPr>
        <w:pStyle w:val="Paragraphedeliste"/>
        <w:numPr>
          <w:ilvl w:val="0"/>
          <w:numId w:val="1"/>
        </w:numPr>
      </w:pPr>
      <w:r>
        <w:t>Ces TD/TP sont accompagné</w:t>
      </w:r>
      <w:r w:rsidR="00FF7CCC">
        <w:t>s</w:t>
      </w:r>
      <w:r>
        <w:t xml:space="preserve"> des codes sources qu’il </w:t>
      </w:r>
      <w:r w:rsidR="00340A2D">
        <w:t>s’agit</w:t>
      </w:r>
      <w:r>
        <w:t xml:space="preserve"> de compléter. </w:t>
      </w:r>
    </w:p>
    <w:p w:rsidR="007A11AB" w:rsidRDefault="007A11AB" w:rsidP="00D05BD7">
      <w:pPr>
        <w:pStyle w:val="Paragraphedeliste"/>
        <w:numPr>
          <w:ilvl w:val="0"/>
          <w:numId w:val="1"/>
        </w:numPr>
      </w:pPr>
      <w:r>
        <w:t xml:space="preserve">Il est </w:t>
      </w:r>
      <w:r w:rsidRPr="007A11AB">
        <w:rPr>
          <w:b/>
          <w:u w:val="single"/>
        </w:rPr>
        <w:t>obligatoire</w:t>
      </w:r>
      <w:r>
        <w:t xml:space="preserve"> de créer un compte </w:t>
      </w:r>
      <w:proofErr w:type="spellStart"/>
      <w:r w:rsidRPr="00D05BD7">
        <w:rPr>
          <w:b/>
        </w:rPr>
        <w:t>GitHub</w:t>
      </w:r>
      <w:proofErr w:type="spellEnd"/>
      <w:r w:rsidR="002D5A2B">
        <w:t xml:space="preserve"> (</w:t>
      </w:r>
      <w:r w:rsidR="002D5A2B" w:rsidRPr="00D05BD7">
        <w:rPr>
          <w:b/>
          <w:i/>
        </w:rPr>
        <w:t>https://github.com</w:t>
      </w:r>
      <w:r w:rsidR="002D5A2B">
        <w:t>)  par groupe de travail</w:t>
      </w:r>
      <w:r w:rsidR="008872C5">
        <w:t xml:space="preserve"> (normalement u</w:t>
      </w:r>
      <w:r w:rsidR="0082389A">
        <w:t>n binôme)</w:t>
      </w:r>
      <w:r>
        <w:t xml:space="preserve"> </w:t>
      </w:r>
      <w:r w:rsidR="002D5A2B" w:rsidRPr="002D5A2B">
        <w:rPr>
          <w:b/>
          <w:u w:val="single"/>
        </w:rPr>
        <w:t>avant</w:t>
      </w:r>
      <w:r w:rsidR="002D5A2B">
        <w:t xml:space="preserve"> le premier TD/TP </w:t>
      </w:r>
      <w:r>
        <w:t xml:space="preserve">(vous fournirez les adresses à vos chargés de TD). </w:t>
      </w:r>
      <w:r w:rsidR="00196881">
        <w:t>Chaque semaine, v</w:t>
      </w:r>
      <w:r>
        <w:t>ous y déposer</w:t>
      </w:r>
      <w:r w:rsidR="002D5A2B">
        <w:t>ez</w:t>
      </w:r>
      <w:r>
        <w:t xml:space="preserve"> vos travaux</w:t>
      </w:r>
      <w:r w:rsidR="002D5A2B">
        <w:t>.</w:t>
      </w:r>
      <w:r>
        <w:t xml:space="preserve"> </w:t>
      </w:r>
      <w:r w:rsidR="00D05BD7">
        <w:t xml:space="preserve">La documentation de </w:t>
      </w:r>
      <w:proofErr w:type="spellStart"/>
      <w:r w:rsidR="00D05BD7" w:rsidRPr="00D05BD7">
        <w:rPr>
          <w:b/>
        </w:rPr>
        <w:t>GitHub</w:t>
      </w:r>
      <w:proofErr w:type="spellEnd"/>
      <w:r w:rsidR="00D05BD7">
        <w:t xml:space="preserve"> est disponible sur </w:t>
      </w:r>
      <w:r w:rsidR="00D05BD7" w:rsidRPr="00D05BD7">
        <w:rPr>
          <w:b/>
          <w:i/>
        </w:rPr>
        <w:t>https://help.github.com/</w:t>
      </w:r>
    </w:p>
    <w:p w:rsidR="002B4C62" w:rsidRDefault="002D5A2B" w:rsidP="002B4C62">
      <w:pPr>
        <w:pStyle w:val="Paragraphedeliste"/>
        <w:numPr>
          <w:ilvl w:val="0"/>
          <w:numId w:val="1"/>
        </w:numPr>
      </w:pPr>
      <w:r>
        <w:t>Une copie de c</w:t>
      </w:r>
      <w:r w:rsidR="007A11AB">
        <w:t>e document</w:t>
      </w:r>
      <w:r>
        <w:t xml:space="preserve"> se trouve dans le dossier </w:t>
      </w:r>
      <w:r w:rsidR="002B4C62">
        <w:t>« </w:t>
      </w:r>
      <w:r w:rsidR="002B4C62" w:rsidRPr="002B4C62">
        <w:rPr>
          <w:b/>
          <w:i/>
        </w:rPr>
        <w:t>train</w:t>
      </w:r>
      <w:r w:rsidR="002B4C62">
        <w:t xml:space="preserve"> », il </w:t>
      </w:r>
      <w:r w:rsidR="007A11AB">
        <w:t xml:space="preserve">devra </w:t>
      </w:r>
      <w:r w:rsidR="00FF7CCC">
        <w:t>être complété (</w:t>
      </w:r>
      <w:r>
        <w:t xml:space="preserve">nom, prénom, email et groupe </w:t>
      </w:r>
      <w:r w:rsidR="002B4C62">
        <w:t xml:space="preserve">- </w:t>
      </w:r>
      <w:r>
        <w:t>en première page)</w:t>
      </w:r>
      <w:r w:rsidR="002B4C62">
        <w:t xml:space="preserve"> et </w:t>
      </w:r>
      <w:proofErr w:type="spellStart"/>
      <w:r w:rsidR="002B4C62" w:rsidRPr="002B4C62">
        <w:rPr>
          <w:i/>
        </w:rPr>
        <w:t>versionné</w:t>
      </w:r>
      <w:proofErr w:type="spellEnd"/>
      <w:r w:rsidR="002B4C62">
        <w:t xml:space="preserve"> au même titre que vos travaux.</w:t>
      </w:r>
      <w:r>
        <w:t xml:space="preserve"> </w:t>
      </w:r>
    </w:p>
    <w:p w:rsidR="00F00B21" w:rsidRDefault="00F00B21" w:rsidP="002B4C62">
      <w:pPr>
        <w:pStyle w:val="Paragraphedeliste"/>
        <w:numPr>
          <w:ilvl w:val="0"/>
          <w:numId w:val="1"/>
        </w:numPr>
      </w:pPr>
      <w:r>
        <w:t>La hiérarchie de dossiers (</w:t>
      </w:r>
      <w:proofErr w:type="spellStart"/>
      <w:r w:rsidRPr="00F00B21">
        <w:rPr>
          <w:i/>
        </w:rPr>
        <w:t>versionné</w:t>
      </w:r>
      <w:r w:rsidR="00DF2062">
        <w:rPr>
          <w:i/>
        </w:rPr>
        <w:t>es</w:t>
      </w:r>
      <w:proofErr w:type="spellEnd"/>
      <w:r>
        <w:t>) devra être la suivante</w:t>
      </w:r>
      <w:r w:rsidR="001C1ECA">
        <w:t xml:space="preserve"> (le fichier zip avec le premier TP respect</w:t>
      </w:r>
      <w:r w:rsidR="00144017">
        <w:t>e</w:t>
      </w:r>
      <w:r w:rsidR="001C1ECA">
        <w:t xml:space="preserve"> cette hiérarchie, il suffira de </w:t>
      </w:r>
      <w:proofErr w:type="spellStart"/>
      <w:r w:rsidR="00DF2062">
        <w:rPr>
          <w:i/>
        </w:rPr>
        <w:t>versionner</w:t>
      </w:r>
      <w:proofErr w:type="spellEnd"/>
      <w:r w:rsidR="001C1ECA">
        <w:rPr>
          <w:i/>
        </w:rPr>
        <w:t xml:space="preserve"> </w:t>
      </w:r>
      <w:r w:rsidR="001C1ECA">
        <w:t xml:space="preserve">son contenu) </w:t>
      </w:r>
    </w:p>
    <w:p w:rsidR="00277995" w:rsidRDefault="00277995" w:rsidP="0078485C">
      <w:pPr>
        <w:pStyle w:val="Paragraphedeliste"/>
        <w:jc w:val="center"/>
      </w:pPr>
    </w:p>
    <w:p w:rsidR="00F00B21" w:rsidRDefault="00F00B21" w:rsidP="0078485C">
      <w:pPr>
        <w:pStyle w:val="Paragraphedeliste"/>
        <w:jc w:val="center"/>
      </w:pPr>
      <w:r>
        <w:rPr>
          <w:noProof/>
        </w:rPr>
        <w:drawing>
          <wp:inline distT="0" distB="0" distL="0" distR="0" wp14:anchorId="2DAFB49E" wp14:editId="48B0CEFD">
            <wp:extent cx="5156937" cy="3035808"/>
            <wp:effectExtent l="0" t="0" r="5715" b="1270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77995" w:rsidRDefault="00277995" w:rsidP="00277995">
      <w:pPr>
        <w:rPr>
          <w:b/>
          <w:i/>
          <w:sz w:val="24"/>
          <w:szCs w:val="24"/>
        </w:rPr>
      </w:pPr>
      <w:r>
        <w:rPr>
          <w:noProof/>
        </w:rPr>
        <mc:AlternateContent>
          <mc:Choice Requires="wps">
            <w:drawing>
              <wp:anchor distT="0" distB="0" distL="114300" distR="114300" simplePos="0" relativeHeight="251672576" behindDoc="0" locked="0" layoutInCell="1" allowOverlap="1" wp14:anchorId="5D4E5F59" wp14:editId="22ACBC64">
                <wp:simplePos x="0" y="0"/>
                <wp:positionH relativeFrom="margin">
                  <wp:align>left</wp:align>
                </wp:positionH>
                <wp:positionV relativeFrom="paragraph">
                  <wp:posOffset>2464</wp:posOffset>
                </wp:positionV>
                <wp:extent cx="614045" cy="138430"/>
                <wp:effectExtent l="0" t="0" r="14605" b="13970"/>
                <wp:wrapSquare wrapText="bothSides"/>
                <wp:docPr id="8" name="Rectangle 8"/>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39C83F58" id="Rectangle 8" o:spid="_x0000_s1026" style="position:absolute;margin-left:0;margin-top:.2pt;width:48.35pt;height:10.9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" fillcolor="#bc451b [3204]" strokecolor="#5d220d [1604]" strokeweight="1.25pt">
                <v:stroke endcap="round"/>
                <w10:wrap type="square" anchorx="margin"/>
              </v:rect>
            </w:pict>
          </mc:Fallback>
        </mc:AlternateContent>
      </w:r>
      <w:r>
        <w:rPr>
          <w:b/>
          <w:i/>
          <w:sz w:val="24"/>
          <w:szCs w:val="24"/>
        </w:rPr>
        <w:t xml:space="preserve">Dossiers </w:t>
      </w:r>
    </w:p>
    <w:p w:rsidR="00EF7E70" w:rsidRPr="00277995" w:rsidRDefault="00277995" w:rsidP="00277995">
      <w:pPr>
        <w:pStyle w:val="Paragraphedeliste"/>
      </w:pPr>
      <w:r>
        <w:rPr>
          <w:noProof/>
        </w:rPr>
        <mc:AlternateContent>
          <mc:Choice Requires="wps">
            <w:drawing>
              <wp:anchor distT="0" distB="0" distL="114300" distR="114300" simplePos="0" relativeHeight="251670528" behindDoc="0" locked="0" layoutInCell="1" allowOverlap="1" wp14:anchorId="2F574FA4" wp14:editId="43970EBC">
                <wp:simplePos x="0" y="0"/>
                <wp:positionH relativeFrom="margin">
                  <wp:align>left</wp:align>
                </wp:positionH>
                <wp:positionV relativeFrom="paragraph">
                  <wp:posOffset>6248</wp:posOffset>
                </wp:positionV>
                <wp:extent cx="614045" cy="138430"/>
                <wp:effectExtent l="0" t="0" r="14605" b="13970"/>
                <wp:wrapSquare wrapText="bothSides"/>
                <wp:docPr id="4" name="Rectangle 4"/>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63DEABC" id="Rectangle 4" o:spid="_x0000_s1026" style="position:absolute;margin-left:0;margin-top:.5pt;width:48.35pt;height:10.9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" fillcolor="#d3ba68 [3205]" strokecolor="#796523 [1605]" strokeweight="1.25pt">
                <v:stroke endcap="round"/>
                <w10:wrap type="square" anchorx="margin"/>
              </v:rect>
            </w:pict>
          </mc:Fallback>
        </mc:AlternateContent>
      </w:r>
      <w:proofErr w:type="spellStart"/>
      <w:r w:rsidR="009B5C10" w:rsidRPr="009B5C10">
        <w:rPr>
          <w:b/>
          <w:i/>
          <w:sz w:val="24"/>
          <w:szCs w:val="24"/>
        </w:rPr>
        <w:t>Workspace</w:t>
      </w:r>
      <w:proofErr w:type="spellEnd"/>
      <w:r w:rsidR="009B5C10" w:rsidRPr="009B5C10">
        <w:rPr>
          <w:b/>
          <w:i/>
          <w:sz w:val="24"/>
          <w:szCs w:val="24"/>
        </w:rPr>
        <w:t xml:space="preserve"> Eclipse</w:t>
      </w:r>
    </w:p>
    <w:p w:rsidR="00DF4C2E" w:rsidRPr="009B5C10" w:rsidRDefault="009B5C10" w:rsidP="00EF7E70">
      <w:pPr>
        <w:rPr>
          <w:b/>
          <w:i/>
          <w:sz w:val="24"/>
          <w:szCs w:val="24"/>
        </w:rPr>
      </w:pPr>
      <w:r>
        <w:rPr>
          <w:noProof/>
        </w:rPr>
        <mc:AlternateContent>
          <mc:Choice Requires="wps">
            <w:drawing>
              <wp:anchor distT="0" distB="0" distL="114300" distR="114300" simplePos="0" relativeHeight="251674624" behindDoc="0" locked="0" layoutInCell="1" allowOverlap="1" wp14:anchorId="14997B53" wp14:editId="5F1CD879">
                <wp:simplePos x="0" y="0"/>
                <wp:positionH relativeFrom="margin">
                  <wp:align>left</wp:align>
                </wp:positionH>
                <wp:positionV relativeFrom="paragraph">
                  <wp:posOffset>6578</wp:posOffset>
                </wp:positionV>
                <wp:extent cx="614045" cy="138430"/>
                <wp:effectExtent l="0" t="0" r="14605" b="13970"/>
                <wp:wrapSquare wrapText="bothSides"/>
                <wp:docPr id="9" name="Rectangle 9"/>
                <wp:cNvGraphicFramePr/>
                <a:graphic xmlns:a="http://schemas.openxmlformats.org/drawingml/2006/main">
                  <a:graphicData uri="http://schemas.microsoft.com/office/word/2010/wordprocessingShape">
                    <wps:wsp>
                      <wps:cNvSpPr/>
                      <wps:spPr>
                        <a:xfrm>
                          <a:off x="0" y="0"/>
                          <a:ext cx="614045" cy="13843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F9406B" w:rsidRDefault="00F9406B" w:rsidP="009B5C10">
                            <w:pPr>
                              <w:jc w:val="center"/>
                            </w:pPr>
                          </w:p>
                          <w:p w:rsidR="00F9406B" w:rsidRDefault="00F9406B" w:rsidP="009B5C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14997B53" id="Rectangle 9" o:spid="_x0000_s1028" style="position:absolute;margin-left:0;margin-top:.5pt;width:48.35pt;height:10.9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" fillcolor="#ad9277 [3207]" strokecolor="#5a4836 [1607]" strokeweight="1.25pt">
                <v:stroke endcap="round"/>
                <v:textbox>
                  <w:txbxContent>
                    <w:p w:rsidR="00F9406B" w:rsidRDefault="00F9406B" w:rsidP="009B5C10">
                      <w:pPr>
                        <w:jc w:val="center"/>
                      </w:pPr>
                    </w:p>
                    <w:p w:rsidR="00F9406B" w:rsidRDefault="00F9406B" w:rsidP="009B5C10">
                      <w:pPr>
                        <w:jc w:val="center"/>
                      </w:pPr>
                    </w:p>
                  </w:txbxContent>
                </v:textbox>
                <w10:wrap type="square" anchorx="margin"/>
              </v:rect>
            </w:pict>
          </mc:Fallback>
        </mc:AlternateContent>
      </w:r>
      <w:r>
        <w:rPr>
          <w:b/>
          <w:i/>
          <w:sz w:val="24"/>
          <w:szCs w:val="24"/>
        </w:rPr>
        <w:t>Fichiers</w:t>
      </w:r>
    </w:p>
    <w:p w:rsidR="00EF7E70" w:rsidRDefault="00EF7E70" w:rsidP="00D22DC9">
      <w:pPr>
        <w:pStyle w:val="Titre2"/>
      </w:pPr>
      <w:bookmarkStart w:id="3" w:name="_Toc430965356"/>
      <w:r>
        <w:t>A propos des TD/TP</w:t>
      </w:r>
      <w:bookmarkEnd w:id="3"/>
    </w:p>
    <w:p w:rsidR="00EF7E70" w:rsidRPr="00EF7E70" w:rsidRDefault="00EF7E70" w:rsidP="00EF7E70"/>
    <w:p w:rsidR="00EF7E70" w:rsidRDefault="00EF7E70" w:rsidP="002B4C62">
      <w:pPr>
        <w:pStyle w:val="Paragraphedeliste"/>
        <w:numPr>
          <w:ilvl w:val="0"/>
          <w:numId w:val="1"/>
        </w:numPr>
      </w:pPr>
      <w:r>
        <w:t xml:space="preserve">A partir du TP 2, tous les codes fournis devront être </w:t>
      </w:r>
      <w:r w:rsidRPr="00FD6EA4">
        <w:rPr>
          <w:b/>
          <w:u w:val="single"/>
        </w:rPr>
        <w:t>commentés</w:t>
      </w:r>
      <w:r>
        <w:t xml:space="preserve"> en </w:t>
      </w:r>
      <w:proofErr w:type="spellStart"/>
      <w:r w:rsidRPr="00EF7E70">
        <w:rPr>
          <w:b/>
          <w:i/>
        </w:rPr>
        <w:t>JavaDoc</w:t>
      </w:r>
      <w:proofErr w:type="spellEnd"/>
      <w:r>
        <w:t xml:space="preserve"> et </w:t>
      </w:r>
      <w:r w:rsidR="008872C5">
        <w:t>les</w:t>
      </w:r>
      <w:r>
        <w:t xml:space="preserve"> classe</w:t>
      </w:r>
      <w:r w:rsidR="008872C5">
        <w:t>s que vous jugez critiques</w:t>
      </w:r>
      <w:r>
        <w:t xml:space="preserve"> devr</w:t>
      </w:r>
      <w:r w:rsidR="008872C5">
        <w:t>ont</w:t>
      </w:r>
      <w:r>
        <w:t xml:space="preserve"> faire l’objet de </w:t>
      </w:r>
      <w:r w:rsidRPr="00FD6EA4">
        <w:rPr>
          <w:b/>
          <w:u w:val="single"/>
        </w:rPr>
        <w:t>tests unitaires</w:t>
      </w:r>
      <w:r>
        <w:t xml:space="preserve"> (il faudra effectuer ce travail sur le TP1 également).</w:t>
      </w:r>
      <w:r w:rsidR="000C4001">
        <w:t xml:space="preserve"> Une note comprise entre 0,25 et 0,</w:t>
      </w:r>
      <w:r w:rsidR="0044640A">
        <w:t>7</w:t>
      </w:r>
      <w:r w:rsidR="000C4001">
        <w:t xml:space="preserve">5 </w:t>
      </w:r>
      <w:r w:rsidR="0044640A">
        <w:t xml:space="preserve">par TP </w:t>
      </w:r>
      <w:r w:rsidR="000C4001">
        <w:t>sera donnée pour ce travail</w:t>
      </w:r>
      <w:r w:rsidR="0044640A">
        <w:t>.</w:t>
      </w:r>
    </w:p>
    <w:p w:rsidR="00857811" w:rsidRDefault="00947471" w:rsidP="00857811">
      <w:pPr>
        <w:pStyle w:val="Paragraphedeliste"/>
        <w:numPr>
          <w:ilvl w:val="0"/>
          <w:numId w:val="1"/>
        </w:numPr>
      </w:pPr>
      <w:r>
        <w:t>Le code source à compléter est une base de travail, vous pouvez ajouter ou supprimer des objets.</w:t>
      </w:r>
    </w:p>
    <w:p w:rsidR="00DE341D" w:rsidRDefault="00B650CE" w:rsidP="00DE341D">
      <w:pPr>
        <w:pStyle w:val="Paragraphedeliste"/>
        <w:numPr>
          <w:ilvl w:val="0"/>
          <w:numId w:val="1"/>
        </w:numPr>
      </w:pPr>
      <w:r>
        <w:t>A l’</w:t>
      </w:r>
      <w:r w:rsidR="00295FB2">
        <w:t xml:space="preserve">issu de chaque TD/TP, vous </w:t>
      </w:r>
      <w:r w:rsidR="00295FB2" w:rsidRPr="00857811">
        <w:rPr>
          <w:b/>
          <w:u w:val="single"/>
        </w:rPr>
        <w:t>dev</w:t>
      </w:r>
      <w:r w:rsidRPr="00857811">
        <w:rPr>
          <w:b/>
          <w:u w:val="single"/>
        </w:rPr>
        <w:t>ez</w:t>
      </w:r>
      <w:r>
        <w:t xml:space="preserve"> compléter la partie « </w:t>
      </w:r>
      <w:r w:rsidRPr="00857811">
        <w:rPr>
          <w:b/>
          <w:i/>
        </w:rPr>
        <w:t>rapport</w:t>
      </w:r>
      <w:r>
        <w:t> »</w:t>
      </w:r>
      <w:r w:rsidR="00673B02">
        <w:t xml:space="preserve"> de ce document afin</w:t>
      </w:r>
      <w:r>
        <w:t xml:space="preserve"> </w:t>
      </w:r>
      <w:r w:rsidR="00E970DC">
        <w:t>d’expliquer</w:t>
      </w:r>
      <w:r w:rsidR="00C52A8A">
        <w:t xml:space="preserve"> </w:t>
      </w:r>
      <w:r>
        <w:t>votre démarche</w:t>
      </w:r>
      <w:r w:rsidR="00FC5B04">
        <w:t xml:space="preserve"> et</w:t>
      </w:r>
      <w:r w:rsidR="00256999">
        <w:t xml:space="preserve"> </w:t>
      </w:r>
      <w:r w:rsidR="00673B02">
        <w:t>les difficultés rencontrées.</w:t>
      </w:r>
      <w:r w:rsidR="00FD6EA4">
        <w:t xml:space="preserve"> Vous pouvez ajouter d</w:t>
      </w:r>
      <w:r w:rsidR="00256999">
        <w:t xml:space="preserve">es diagrammes de classes et d’états.  </w:t>
      </w:r>
    </w:p>
    <w:p w:rsidR="00DE341D" w:rsidRDefault="00DE341D" w:rsidP="00DE341D">
      <w:pPr>
        <w:pStyle w:val="Paragraphedeliste"/>
        <w:numPr>
          <w:ilvl w:val="0"/>
          <w:numId w:val="1"/>
        </w:numPr>
      </w:pPr>
      <w:r>
        <w:t xml:space="preserve">Tous les TP sont basés sur le même code : chaque TP est donc une amélioration du TP précédent. Sur votre compte </w:t>
      </w:r>
      <w:proofErr w:type="spellStart"/>
      <w:r w:rsidRPr="00DE341D">
        <w:rPr>
          <w:b/>
          <w:i/>
        </w:rPr>
        <w:t>GitHub</w:t>
      </w:r>
      <w:proofErr w:type="spellEnd"/>
      <w:r>
        <w:t>, il sera inutile de faire un dossier par TP, vous compléterez l’existant</w:t>
      </w:r>
      <w:r w:rsidR="008B5709">
        <w:t> : suivez la hiérarchie de dossier proposée</w:t>
      </w:r>
      <w:r>
        <w:t xml:space="preserve">. </w:t>
      </w:r>
    </w:p>
    <w:p w:rsidR="00340A2D" w:rsidRDefault="00340A2D" w:rsidP="002B4C62">
      <w:pPr>
        <w:pStyle w:val="Paragraphedeliste"/>
        <w:numPr>
          <w:ilvl w:val="0"/>
          <w:numId w:val="1"/>
        </w:numPr>
      </w:pPr>
      <w:r>
        <w:t>La plupart des exercices seront utiles pour le projet</w:t>
      </w:r>
      <w:r w:rsidR="00EF7E70">
        <w:t>.</w:t>
      </w:r>
    </w:p>
    <w:p w:rsidR="00EF7E70" w:rsidRDefault="00EF7E70" w:rsidP="00EF7E70"/>
    <w:p w:rsidR="007A11AB" w:rsidRDefault="003121AA" w:rsidP="003121AA">
      <w:pPr>
        <w:rPr>
          <w:noProof/>
        </w:rPr>
      </w:pPr>
      <w:r>
        <w:rPr>
          <w:noProof/>
        </w:rPr>
        <w:br w:type="page"/>
      </w:r>
    </w:p>
    <w:p w:rsidR="00925F56" w:rsidRDefault="00925F56" w:rsidP="003121AA">
      <w:pPr>
        <w:pStyle w:val="Titre1"/>
        <w:rPr>
          <w:noProof/>
        </w:rPr>
      </w:pPr>
      <w:bookmarkStart w:id="4" w:name="_Toc430965357"/>
      <w:r w:rsidRPr="00F223C8">
        <w:rPr>
          <w:noProof/>
        </w:rPr>
        <w:lastRenderedPageBreak/>
        <w:t xml:space="preserve">TD/TP 1 – </w:t>
      </w:r>
      <w:r w:rsidR="00F223C8" w:rsidRPr="00F223C8">
        <w:rPr>
          <w:noProof/>
        </w:rPr>
        <w:t>Rappels</w:t>
      </w:r>
      <w:bookmarkEnd w:id="4"/>
    </w:p>
    <w:p w:rsidR="00260206" w:rsidRDefault="00260206" w:rsidP="00260206"/>
    <w:p w:rsidR="00260206" w:rsidRDefault="00295FB2" w:rsidP="00D22DC9">
      <w:pPr>
        <w:pStyle w:val="Titre2"/>
      </w:pPr>
      <w:bookmarkStart w:id="5" w:name="_Toc430965358"/>
      <w:r>
        <w:t>Exercices</w:t>
      </w:r>
      <w:bookmarkEnd w:id="5"/>
    </w:p>
    <w:p w:rsidR="00DB2F71" w:rsidRPr="00295FB2" w:rsidRDefault="00DB2F71" w:rsidP="00295FB2"/>
    <w:p w:rsidR="00277D95" w:rsidRDefault="00410DF4" w:rsidP="00295FB2">
      <w:pPr>
        <w:pStyle w:val="Titre3"/>
      </w:pPr>
      <w:bookmarkStart w:id="6" w:name="_Toc430965359"/>
      <w:r>
        <w:t xml:space="preserve">Exercice 1 : </w:t>
      </w:r>
      <w:r w:rsidR="00DA19D8">
        <w:t>Classe Abstraite, Interface</w:t>
      </w:r>
      <w:r w:rsidR="00277D95">
        <w:t xml:space="preserve"> &amp; Héritage</w:t>
      </w:r>
      <w:bookmarkEnd w:id="6"/>
    </w:p>
    <w:p w:rsidR="0027003B" w:rsidRPr="00410DF4" w:rsidRDefault="0027003B" w:rsidP="00410DF4">
      <w:r>
        <w:t xml:space="preserve">Pour l’exercice suivant les classes se situent dans les </w:t>
      </w:r>
      <w:r w:rsidRPr="0027003B">
        <w:rPr>
          <w:i/>
        </w:rPr>
        <w:t>package</w:t>
      </w:r>
      <w:r>
        <w:rPr>
          <w:i/>
        </w:rPr>
        <w:t>s</w:t>
      </w:r>
      <w:r>
        <w:t xml:space="preserve"> </w:t>
      </w:r>
      <w:proofErr w:type="spellStart"/>
      <w:r w:rsidRPr="0027003B">
        <w:rPr>
          <w:b/>
          <w:i/>
        </w:rPr>
        <w:t>edu.iut.app</w:t>
      </w:r>
      <w:proofErr w:type="spellEnd"/>
      <w:r>
        <w:rPr>
          <w:b/>
          <w:i/>
        </w:rPr>
        <w:t xml:space="preserve"> </w:t>
      </w:r>
      <w:r w:rsidRPr="0027003B">
        <w:t>et</w:t>
      </w:r>
      <w:r>
        <w:t xml:space="preserve"> </w:t>
      </w:r>
      <w:proofErr w:type="spellStart"/>
      <w:r w:rsidRPr="0027003B">
        <w:rPr>
          <w:b/>
          <w:i/>
        </w:rPr>
        <w:t>edu.iut.</w:t>
      </w:r>
      <w:r>
        <w:rPr>
          <w:b/>
          <w:i/>
        </w:rPr>
        <w:t>gui.listeners</w:t>
      </w:r>
      <w:proofErr w:type="spellEnd"/>
    </w:p>
    <w:p w:rsidR="00DB2F71" w:rsidRDefault="00DB2F71" w:rsidP="00DB2F71">
      <w:pPr>
        <w:pStyle w:val="Paragraphedeliste"/>
        <w:numPr>
          <w:ilvl w:val="0"/>
          <w:numId w:val="9"/>
        </w:numPr>
      </w:pPr>
      <w:r>
        <w:t>C</w:t>
      </w:r>
      <w:r w:rsidR="004D0AA7">
        <w:t>ompléter</w:t>
      </w:r>
      <w:r>
        <w:t xml:space="preserve"> </w:t>
      </w:r>
      <w:r w:rsidR="0027003B">
        <w:t>l’</w:t>
      </w:r>
      <w:r>
        <w:t xml:space="preserve">interface </w:t>
      </w:r>
      <w:proofErr w:type="spellStart"/>
      <w:r w:rsidRPr="008F16D5">
        <w:rPr>
          <w:b/>
          <w:i/>
        </w:rPr>
        <w:t>IApplicationLogListener</w:t>
      </w:r>
      <w:proofErr w:type="spellEnd"/>
      <w:r>
        <w:t xml:space="preserve"> ayant une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003F3483">
        <w:rPr>
          <w:b/>
          <w:i/>
        </w:rPr>
        <w:t xml:space="preserve">String </w:t>
      </w:r>
      <w:proofErr w:type="spellStart"/>
      <w:r w:rsidR="003F3483">
        <w:rPr>
          <w:b/>
          <w:i/>
        </w:rPr>
        <w:t>level</w:t>
      </w:r>
      <w:proofErr w:type="spellEnd"/>
      <w:r w:rsidR="003F3483">
        <w:rPr>
          <w:b/>
          <w:i/>
        </w:rPr>
        <w:t xml:space="preserve">, </w:t>
      </w:r>
      <w:r w:rsidRPr="008F16D5">
        <w:rPr>
          <w:b/>
          <w:i/>
        </w:rPr>
        <w:t>String message)</w:t>
      </w:r>
    </w:p>
    <w:p w:rsidR="00DB2F71" w:rsidRDefault="004D0AA7" w:rsidP="00DB2F71">
      <w:pPr>
        <w:pStyle w:val="Paragraphedeliste"/>
        <w:numPr>
          <w:ilvl w:val="0"/>
          <w:numId w:val="9"/>
        </w:numPr>
      </w:pPr>
      <w:r>
        <w:t>Compléter</w:t>
      </w:r>
      <w:r w:rsidR="005E1668">
        <w:t xml:space="preserve"> une interface </w:t>
      </w:r>
      <w:proofErr w:type="spellStart"/>
      <w:r w:rsidR="005E1668" w:rsidRPr="008F16D5">
        <w:rPr>
          <w:b/>
          <w:i/>
        </w:rPr>
        <w:t>IApplicationLog</w:t>
      </w:r>
      <w:proofErr w:type="spellEnd"/>
      <w:r w:rsidR="00DB2F71">
        <w:t xml:space="preserve"> ayant </w:t>
      </w:r>
      <w:r w:rsidR="005E1668">
        <w:t xml:space="preserve"> </w:t>
      </w:r>
      <w:r w:rsidR="00DB2F71">
        <w:t>les méthodes suivantes</w:t>
      </w:r>
    </w:p>
    <w:p w:rsidR="008F16D5" w:rsidRPr="008F16D5" w:rsidRDefault="008F16D5" w:rsidP="008F16D5">
      <w:pPr>
        <w:pStyle w:val="Paragraphedeliste"/>
        <w:numPr>
          <w:ilvl w:val="0"/>
          <w:numId w:val="11"/>
        </w:numPr>
        <w:rPr>
          <w:b/>
          <w:i/>
        </w:rPr>
      </w:pPr>
      <w:proofErr w:type="spellStart"/>
      <w:r w:rsidRPr="008F16D5">
        <w:rPr>
          <w:b/>
          <w:i/>
        </w:rPr>
        <w:t>void</w:t>
      </w:r>
      <w:proofErr w:type="spellEnd"/>
      <w:r w:rsidRPr="008F16D5">
        <w:rPr>
          <w:b/>
          <w:i/>
        </w:rPr>
        <w:t xml:space="preserve"> </w:t>
      </w:r>
      <w:proofErr w:type="spellStart"/>
      <w:proofErr w:type="gramStart"/>
      <w:r w:rsidRPr="008F16D5">
        <w:rPr>
          <w:b/>
          <w:i/>
        </w:rPr>
        <w:t>setMessage</w:t>
      </w:r>
      <w:proofErr w:type="spellEnd"/>
      <w:r w:rsidRPr="008F16D5">
        <w:rPr>
          <w:b/>
          <w:i/>
        </w:rPr>
        <w:t>(</w:t>
      </w:r>
      <w:proofErr w:type="gramEnd"/>
      <w:r w:rsidRPr="008F16D5">
        <w:rPr>
          <w:b/>
          <w:i/>
        </w:rPr>
        <w:t>String message)</w:t>
      </w:r>
    </w:p>
    <w:p w:rsidR="008F16D5" w:rsidRPr="008F16D5" w:rsidRDefault="008F16D5" w:rsidP="008F16D5">
      <w:pPr>
        <w:pStyle w:val="Paragraphedeliste"/>
        <w:numPr>
          <w:ilvl w:val="0"/>
          <w:numId w:val="11"/>
        </w:numPr>
      </w:pPr>
      <w:r w:rsidRPr="008F16D5">
        <w:rPr>
          <w:b/>
          <w:i/>
        </w:rPr>
        <w:t xml:space="preserve">String </w:t>
      </w:r>
      <w:proofErr w:type="spellStart"/>
      <w:proofErr w:type="gramStart"/>
      <w:r w:rsidRPr="008F16D5">
        <w:rPr>
          <w:b/>
          <w:i/>
        </w:rPr>
        <w:t>getMessage</w:t>
      </w:r>
      <w:proofErr w:type="spellEnd"/>
      <w:r w:rsidRPr="008F16D5">
        <w:rPr>
          <w:b/>
          <w:i/>
        </w:rPr>
        <w:t>()</w:t>
      </w:r>
      <w:proofErr w:type="gramEnd"/>
    </w:p>
    <w:p w:rsidR="008F16D5" w:rsidRPr="00176F4F" w:rsidRDefault="008F16D5" w:rsidP="008F16D5">
      <w:pPr>
        <w:pStyle w:val="Paragraphedeliste"/>
        <w:numPr>
          <w:ilvl w:val="0"/>
          <w:numId w:val="11"/>
        </w:numPr>
      </w:pPr>
      <w:proofErr w:type="spellStart"/>
      <w:r>
        <w:rPr>
          <w:b/>
          <w:i/>
        </w:rPr>
        <w:t>void</w:t>
      </w:r>
      <w:proofErr w:type="spellEnd"/>
      <w:r>
        <w:rPr>
          <w:b/>
          <w:i/>
        </w:rPr>
        <w:t xml:space="preserve"> </w:t>
      </w:r>
      <w:proofErr w:type="spellStart"/>
      <w:proofErr w:type="gramStart"/>
      <w:r>
        <w:rPr>
          <w:b/>
          <w:i/>
        </w:rPr>
        <w:t>addListener</w:t>
      </w:r>
      <w:proofErr w:type="spellEnd"/>
      <w:r>
        <w:rPr>
          <w:b/>
          <w:i/>
        </w:rPr>
        <w:t>(</w:t>
      </w:r>
      <w:proofErr w:type="spellStart"/>
      <w:proofErr w:type="gramEnd"/>
      <w:r>
        <w:rPr>
          <w:b/>
          <w:i/>
        </w:rPr>
        <w:t>IApplicationLogListener</w:t>
      </w:r>
      <w:proofErr w:type="spellEnd"/>
      <w:r>
        <w:rPr>
          <w:b/>
          <w:i/>
        </w:rPr>
        <w:t xml:space="preserve"> </w:t>
      </w:r>
      <w:proofErr w:type="spellStart"/>
      <w:r>
        <w:rPr>
          <w:b/>
          <w:i/>
        </w:rPr>
        <w:t>listener</w:t>
      </w:r>
      <w:proofErr w:type="spellEnd"/>
      <w:r>
        <w:rPr>
          <w:b/>
          <w:i/>
        </w:rPr>
        <w:t>)</w:t>
      </w:r>
    </w:p>
    <w:p w:rsidR="00176F4F" w:rsidRPr="008F16D5" w:rsidRDefault="00176F4F" w:rsidP="008F16D5">
      <w:pPr>
        <w:pStyle w:val="Paragraphedeliste"/>
        <w:numPr>
          <w:ilvl w:val="0"/>
          <w:numId w:val="11"/>
        </w:numPr>
      </w:pPr>
      <w:proofErr w:type="spellStart"/>
      <w:proofErr w:type="gramStart"/>
      <w:r>
        <w:rPr>
          <w:b/>
          <w:i/>
        </w:rPr>
        <w:t>IApplicationLogListener</w:t>
      </w:r>
      <w:proofErr w:type="spellEnd"/>
      <w:r>
        <w:rPr>
          <w:b/>
          <w:i/>
        </w:rPr>
        <w:t>[</w:t>
      </w:r>
      <w:proofErr w:type="gramEnd"/>
      <w:r>
        <w:rPr>
          <w:b/>
          <w:i/>
        </w:rPr>
        <w:t xml:space="preserve">] </w:t>
      </w:r>
      <w:proofErr w:type="spellStart"/>
      <w:r>
        <w:rPr>
          <w:b/>
          <w:i/>
        </w:rPr>
        <w:t>getpplicationLogListeners</w:t>
      </w:r>
      <w:proofErr w:type="spellEnd"/>
      <w:r>
        <w:rPr>
          <w:b/>
          <w:i/>
        </w:rPr>
        <w:t>() </w:t>
      </w:r>
    </w:p>
    <w:p w:rsidR="008F16D5" w:rsidRDefault="008F16D5" w:rsidP="008F16D5">
      <w:pPr>
        <w:pStyle w:val="Paragraphedeliste"/>
        <w:ind w:left="1440"/>
      </w:pPr>
    </w:p>
    <w:p w:rsidR="00547DBF" w:rsidRPr="00547DBF" w:rsidRDefault="004D0AA7" w:rsidP="00DB2F71">
      <w:pPr>
        <w:pStyle w:val="Paragraphedeliste"/>
        <w:numPr>
          <w:ilvl w:val="0"/>
          <w:numId w:val="9"/>
        </w:numPr>
      </w:pPr>
      <w:r>
        <w:t>Compléter</w:t>
      </w:r>
      <w:r w:rsidR="00547DBF">
        <w:t xml:space="preserve"> </w:t>
      </w:r>
      <w:r w:rsidR="0027003B">
        <w:t>la</w:t>
      </w:r>
      <w:r w:rsidR="00547DBF">
        <w:t xml:space="preserve"> classe </w:t>
      </w:r>
      <w:proofErr w:type="spellStart"/>
      <w:r w:rsidR="00547DBF">
        <w:rPr>
          <w:b/>
          <w:i/>
        </w:rPr>
        <w:t>Abstract</w:t>
      </w:r>
      <w:r w:rsidR="00547DBF" w:rsidRPr="008F16D5">
        <w:rPr>
          <w:b/>
          <w:i/>
        </w:rPr>
        <w:t>ApplicationLog</w:t>
      </w:r>
      <w:proofErr w:type="spellEnd"/>
      <w:r w:rsidR="00547DBF">
        <w:t xml:space="preserve"> implémentant l’interface </w:t>
      </w:r>
      <w:proofErr w:type="spellStart"/>
      <w:r w:rsidR="00547DBF" w:rsidRPr="00547DBF">
        <w:rPr>
          <w:b/>
          <w:i/>
        </w:rPr>
        <w:t>IApplicationLog</w:t>
      </w:r>
      <w:proofErr w:type="spellEnd"/>
    </w:p>
    <w:p w:rsidR="00547DBF" w:rsidRDefault="00547DBF" w:rsidP="00547DBF">
      <w:pPr>
        <w:pStyle w:val="Paragraphedeliste"/>
        <w:numPr>
          <w:ilvl w:val="1"/>
          <w:numId w:val="9"/>
        </w:numPr>
      </w:pPr>
      <w:r>
        <w:t xml:space="preserve">La méthode </w:t>
      </w:r>
      <w:proofErr w:type="spellStart"/>
      <w:r w:rsidRPr="00547DBF">
        <w:rPr>
          <w:b/>
          <w:i/>
        </w:rPr>
        <w:t>setMessage</w:t>
      </w:r>
      <w:proofErr w:type="spellEnd"/>
      <w:r>
        <w:t xml:space="preserve"> sera abstraite</w:t>
      </w:r>
    </w:p>
    <w:p w:rsidR="004D0AA7" w:rsidRDefault="004D0AA7" w:rsidP="004D0AA7">
      <w:pPr>
        <w:pStyle w:val="Paragraphedeliste"/>
        <w:numPr>
          <w:ilvl w:val="1"/>
          <w:numId w:val="9"/>
        </w:numPr>
      </w:pPr>
      <w:r>
        <w:t xml:space="preserve">Cette classe devra contenir un tableau de </w:t>
      </w:r>
      <w:proofErr w:type="spellStart"/>
      <w:r w:rsidRPr="008F16D5">
        <w:rPr>
          <w:b/>
          <w:i/>
        </w:rPr>
        <w:t>IApplicationLogListener</w:t>
      </w:r>
      <w:proofErr w:type="spellEnd"/>
      <w:r>
        <w:rPr>
          <w:b/>
          <w:i/>
        </w:rPr>
        <w:t xml:space="preserve"> </w:t>
      </w:r>
      <w:r>
        <w:t>(sous forme de collection) avec une méthode d’ajout et une méthode permettant d’obtenir le tableau/</w:t>
      </w:r>
    </w:p>
    <w:p w:rsidR="00EF7E70" w:rsidRPr="008F16D5" w:rsidRDefault="004D0AA7" w:rsidP="00DB2F71">
      <w:pPr>
        <w:pStyle w:val="Paragraphedeliste"/>
        <w:numPr>
          <w:ilvl w:val="0"/>
          <w:numId w:val="9"/>
        </w:numPr>
      </w:pPr>
      <w:r>
        <w:t>Compléter</w:t>
      </w:r>
      <w:r w:rsidR="00FF7CCC">
        <w:t xml:space="preserve"> l</w:t>
      </w:r>
      <w:r w:rsidR="005E1668">
        <w:t>es classe</w:t>
      </w:r>
      <w:r w:rsidR="00FF7CCC">
        <w:t>s</w:t>
      </w:r>
      <w:r w:rsidR="005E1668">
        <w:t xml:space="preserve"> </w:t>
      </w:r>
      <w:proofErr w:type="spellStart"/>
      <w:r w:rsidR="00D75E6F" w:rsidRPr="008F16D5">
        <w:rPr>
          <w:b/>
          <w:i/>
        </w:rPr>
        <w:t>ApplicationErrorLog</w:t>
      </w:r>
      <w:proofErr w:type="spellEnd"/>
      <w:r w:rsidR="00D75E6F" w:rsidRPr="008F16D5">
        <w:rPr>
          <w:b/>
          <w:i/>
        </w:rPr>
        <w:t xml:space="preserve">, </w:t>
      </w:r>
      <w:proofErr w:type="spellStart"/>
      <w:r w:rsidR="00D75E6F" w:rsidRPr="008F16D5">
        <w:rPr>
          <w:b/>
          <w:i/>
        </w:rPr>
        <w:t>ApplicationWarningsLog</w:t>
      </w:r>
      <w:proofErr w:type="spellEnd"/>
      <w:r w:rsidR="00D75E6F" w:rsidRPr="008F16D5">
        <w:rPr>
          <w:b/>
          <w:i/>
        </w:rPr>
        <w:t xml:space="preserve">, </w:t>
      </w:r>
      <w:proofErr w:type="spellStart"/>
      <w:r w:rsidR="00D75E6F" w:rsidRPr="008F16D5">
        <w:rPr>
          <w:b/>
          <w:i/>
        </w:rPr>
        <w:t>ApplicationInfoLog</w:t>
      </w:r>
      <w:proofErr w:type="spellEnd"/>
      <w:r w:rsidR="008F16D5">
        <w:t xml:space="preserve"> </w:t>
      </w:r>
      <w:r w:rsidR="00547DBF">
        <w:t xml:space="preserve">dérivant </w:t>
      </w:r>
      <w:proofErr w:type="gramStart"/>
      <w:r w:rsidR="00547DBF">
        <w:t xml:space="preserve">de </w:t>
      </w:r>
      <w:r w:rsidR="008F16D5">
        <w:t xml:space="preserve"> </w:t>
      </w:r>
      <w:proofErr w:type="spellStart"/>
      <w:r w:rsidR="00547DBF">
        <w:rPr>
          <w:b/>
          <w:i/>
        </w:rPr>
        <w:t>Abstract</w:t>
      </w:r>
      <w:r w:rsidR="008F16D5" w:rsidRPr="008F16D5">
        <w:rPr>
          <w:b/>
          <w:i/>
        </w:rPr>
        <w:t>ApplicationLog</w:t>
      </w:r>
      <w:proofErr w:type="spellEnd"/>
      <w:proofErr w:type="gramEnd"/>
      <w:r w:rsidR="005E1668" w:rsidRPr="008F16D5">
        <w:rPr>
          <w:b/>
          <w:i/>
        </w:rPr>
        <w:t xml:space="preserve"> </w:t>
      </w:r>
    </w:p>
    <w:p w:rsidR="00DB2F71" w:rsidRDefault="008F16D5" w:rsidP="00DB2F71">
      <w:pPr>
        <w:pStyle w:val="Paragraphedeliste"/>
        <w:numPr>
          <w:ilvl w:val="1"/>
          <w:numId w:val="9"/>
        </w:numPr>
      </w:pPr>
      <w:r>
        <w:t xml:space="preserve">Ces classes devront contenir un tableau </w:t>
      </w:r>
      <w:proofErr w:type="gramStart"/>
      <w:r>
        <w:t xml:space="preserve">de </w:t>
      </w:r>
      <w:proofErr w:type="spellStart"/>
      <w:r w:rsidRPr="008F16D5">
        <w:rPr>
          <w:b/>
          <w:i/>
        </w:rPr>
        <w:t>IApplicationLogListener</w:t>
      </w:r>
      <w:proofErr w:type="spellEnd"/>
      <w:proofErr w:type="gramEnd"/>
      <w:r>
        <w:rPr>
          <w:b/>
          <w:i/>
        </w:rPr>
        <w:t xml:space="preserve"> </w:t>
      </w:r>
      <w:r>
        <w:t>(sous forme de collection)</w:t>
      </w:r>
    </w:p>
    <w:p w:rsidR="0059514E" w:rsidRDefault="0059514E" w:rsidP="00DB2F71">
      <w:pPr>
        <w:pStyle w:val="Paragraphedeliste"/>
        <w:numPr>
          <w:ilvl w:val="1"/>
          <w:numId w:val="9"/>
        </w:numPr>
      </w:pPr>
      <w:r>
        <w:t xml:space="preserve">La méthode </w:t>
      </w:r>
      <w:proofErr w:type="spellStart"/>
      <w:r w:rsidRPr="0059514E">
        <w:rPr>
          <w:b/>
          <w:i/>
        </w:rPr>
        <w:t>setMessage</w:t>
      </w:r>
      <w:proofErr w:type="spellEnd"/>
      <w:r>
        <w:t xml:space="preserve"> doit appeler la méthode </w:t>
      </w:r>
      <w:proofErr w:type="spellStart"/>
      <w:r w:rsidRPr="008F16D5">
        <w:rPr>
          <w:b/>
          <w:i/>
        </w:rPr>
        <w:t>newMessage</w:t>
      </w:r>
      <w:proofErr w:type="spellEnd"/>
      <w:r>
        <w:t xml:space="preserve"> de chaque élément du tableau </w:t>
      </w:r>
      <w:proofErr w:type="gramStart"/>
      <w:r>
        <w:t xml:space="preserve">de </w:t>
      </w:r>
      <w:proofErr w:type="spellStart"/>
      <w:r w:rsidRPr="008F16D5">
        <w:rPr>
          <w:b/>
          <w:i/>
        </w:rPr>
        <w:t>IApplicationLogListener</w:t>
      </w:r>
      <w:proofErr w:type="spellEnd"/>
      <w:proofErr w:type="gramEnd"/>
      <w:r>
        <w:t xml:space="preserve"> et </w:t>
      </w:r>
      <w:r w:rsidR="0041213E">
        <w:t>conserver</w:t>
      </w:r>
      <w:r>
        <w:t xml:space="preserve"> le message</w:t>
      </w:r>
    </w:p>
    <w:p w:rsidR="001924E7" w:rsidRPr="001924E7" w:rsidRDefault="004D0AA7" w:rsidP="0002265F">
      <w:pPr>
        <w:pStyle w:val="Paragraphedeliste"/>
        <w:numPr>
          <w:ilvl w:val="0"/>
          <w:numId w:val="9"/>
        </w:numPr>
      </w:pPr>
      <w:r>
        <w:t>Compléter</w:t>
      </w:r>
      <w:r w:rsidR="0002265F">
        <w:t xml:space="preserve"> </w:t>
      </w:r>
      <w:r>
        <w:t>la</w:t>
      </w:r>
      <w:r w:rsidR="0002265F">
        <w:t xml:space="preserve"> boîte de dialogue abstraite </w:t>
      </w:r>
      <w:proofErr w:type="spellStart"/>
      <w:r w:rsidR="007F5B6E" w:rsidRPr="007F5B6E">
        <w:rPr>
          <w:b/>
          <w:i/>
        </w:rPr>
        <w:t>AbstractApplicationMessageDialog</w:t>
      </w:r>
      <w:proofErr w:type="spellEnd"/>
      <w:r w:rsidR="007F5B6E">
        <w:t xml:space="preserve"> </w:t>
      </w:r>
      <w:r w:rsidR="0002265F">
        <w:t xml:space="preserve">implémentant l’interface </w:t>
      </w:r>
      <w:proofErr w:type="spellStart"/>
      <w:r w:rsidR="0002265F" w:rsidRPr="0002265F">
        <w:rPr>
          <w:b/>
          <w:i/>
        </w:rPr>
        <w:t>IApplicationLogListener</w:t>
      </w:r>
      <w:proofErr w:type="spellEnd"/>
    </w:p>
    <w:p w:rsidR="001924E7" w:rsidRDefault="001924E7" w:rsidP="001924E7">
      <w:pPr>
        <w:pStyle w:val="Paragraphedeliste"/>
        <w:numPr>
          <w:ilvl w:val="1"/>
          <w:numId w:val="9"/>
        </w:numPr>
      </w:pPr>
      <w:r>
        <w:t xml:space="preserve">ajouter une méthode abstraite </w:t>
      </w:r>
      <w:proofErr w:type="spellStart"/>
      <w:r w:rsidRPr="001924E7">
        <w:rPr>
          <w:b/>
          <w:i/>
        </w:rPr>
        <w:t>void</w:t>
      </w:r>
      <w:proofErr w:type="spellEnd"/>
      <w:r w:rsidRPr="001924E7">
        <w:rPr>
          <w:b/>
          <w:i/>
        </w:rPr>
        <w:t xml:space="preserve"> </w:t>
      </w:r>
      <w:proofErr w:type="spellStart"/>
      <w:proofErr w:type="gramStart"/>
      <w:r w:rsidRPr="001924E7">
        <w:rPr>
          <w:b/>
          <w:i/>
        </w:rPr>
        <w:t>showMessage</w:t>
      </w:r>
      <w:proofErr w:type="spellEnd"/>
      <w:r w:rsidRPr="001924E7">
        <w:rPr>
          <w:b/>
          <w:i/>
        </w:rPr>
        <w:t>(</w:t>
      </w:r>
      <w:proofErr w:type="gramEnd"/>
      <w:r w:rsidRPr="001924E7">
        <w:rPr>
          <w:b/>
          <w:i/>
        </w:rPr>
        <w:t> )</w:t>
      </w:r>
      <w:r>
        <w:t xml:space="preserve">, cette méthode doit être accessible par les classe filles seulement. </w:t>
      </w:r>
    </w:p>
    <w:p w:rsidR="0002265F" w:rsidRPr="007F5B6E" w:rsidRDefault="0002265F" w:rsidP="001924E7">
      <w:pPr>
        <w:pStyle w:val="Paragraphedeliste"/>
        <w:numPr>
          <w:ilvl w:val="1"/>
          <w:numId w:val="9"/>
        </w:numPr>
      </w:pPr>
      <w:r>
        <w:t xml:space="preserve">la méthode </w:t>
      </w:r>
      <w:proofErr w:type="spellStart"/>
      <w:r w:rsidRPr="008F16D5">
        <w:rPr>
          <w:b/>
          <w:i/>
        </w:rPr>
        <w:t>void</w:t>
      </w:r>
      <w:proofErr w:type="spellEnd"/>
      <w:r w:rsidRPr="008F16D5">
        <w:rPr>
          <w:b/>
          <w:i/>
        </w:rPr>
        <w:t xml:space="preserve"> </w:t>
      </w:r>
      <w:proofErr w:type="spellStart"/>
      <w:proofErr w:type="gramStart"/>
      <w:r w:rsidRPr="008F16D5">
        <w:rPr>
          <w:b/>
          <w:i/>
        </w:rPr>
        <w:t>newMessage</w:t>
      </w:r>
      <w:proofErr w:type="spellEnd"/>
      <w:r w:rsidRPr="008F16D5">
        <w:rPr>
          <w:b/>
          <w:i/>
        </w:rPr>
        <w:t>(</w:t>
      </w:r>
      <w:proofErr w:type="gramEnd"/>
      <w:r w:rsidRPr="008F16D5">
        <w:rPr>
          <w:b/>
          <w:i/>
        </w:rPr>
        <w:t>String message)</w:t>
      </w:r>
      <w:r>
        <w:rPr>
          <w:b/>
          <w:i/>
        </w:rPr>
        <w:t xml:space="preserve"> </w:t>
      </w:r>
      <w:r w:rsidR="001924E7">
        <w:t xml:space="preserve">doit appeler la méthode </w:t>
      </w:r>
      <w:proofErr w:type="spellStart"/>
      <w:r w:rsidR="001924E7" w:rsidRPr="001924E7">
        <w:rPr>
          <w:b/>
          <w:i/>
        </w:rPr>
        <w:t>showMessage</w:t>
      </w:r>
      <w:proofErr w:type="spellEnd"/>
      <w:r w:rsidR="001924E7" w:rsidRPr="001924E7">
        <w:rPr>
          <w:b/>
          <w:i/>
        </w:rPr>
        <w:t>( )</w:t>
      </w:r>
    </w:p>
    <w:p w:rsidR="007F5B6E" w:rsidRDefault="004D0AA7" w:rsidP="007F5B6E">
      <w:pPr>
        <w:pStyle w:val="Paragraphedeliste"/>
        <w:numPr>
          <w:ilvl w:val="0"/>
          <w:numId w:val="9"/>
        </w:numPr>
      </w:pPr>
      <w:r>
        <w:t>Compléter</w:t>
      </w:r>
      <w:r w:rsidR="007F5B6E">
        <w:t xml:space="preserve"> </w:t>
      </w:r>
      <w:r>
        <w:t xml:space="preserve">les </w:t>
      </w:r>
      <w:r w:rsidR="007F5B6E">
        <w:t xml:space="preserve">3 boites de dialogue dérivant </w:t>
      </w:r>
      <w:proofErr w:type="gramStart"/>
      <w:r w:rsidR="007F5B6E">
        <w:t xml:space="preserve">de </w:t>
      </w:r>
      <w:proofErr w:type="spellStart"/>
      <w:r w:rsidR="007F5B6E" w:rsidRPr="007F5B6E">
        <w:rPr>
          <w:b/>
          <w:i/>
        </w:rPr>
        <w:t>AbstractApplicationMessageDialog</w:t>
      </w:r>
      <w:proofErr w:type="spellEnd"/>
      <w:proofErr w:type="gramEnd"/>
      <w:r w:rsidR="007F5B6E">
        <w:rPr>
          <w:b/>
          <w:i/>
        </w:rPr>
        <w:t> </w:t>
      </w:r>
      <w:r w:rsidR="007F5B6E">
        <w:t>:</w:t>
      </w:r>
    </w:p>
    <w:p w:rsidR="007F5B6E" w:rsidRPr="000501B1" w:rsidRDefault="007F5B6E" w:rsidP="007F5B6E">
      <w:pPr>
        <w:pStyle w:val="Paragraphedeliste"/>
        <w:numPr>
          <w:ilvl w:val="1"/>
          <w:numId w:val="9"/>
        </w:numPr>
        <w:rPr>
          <w:b/>
          <w:i/>
        </w:rPr>
      </w:pPr>
      <w:proofErr w:type="spellStart"/>
      <w:proofErr w:type="gramStart"/>
      <w:r w:rsidRPr="000501B1">
        <w:rPr>
          <w:b/>
          <w:i/>
        </w:rPr>
        <w:t>ApplicationErrorMessage</w:t>
      </w:r>
      <w:r w:rsidR="000501B1" w:rsidRPr="000501B1">
        <w:rPr>
          <w:b/>
          <w:i/>
        </w:rPr>
        <w:t>Dialog</w:t>
      </w:r>
      <w:proofErr w:type="spellEnd"/>
      <w:r w:rsidR="000501B1" w:rsidRPr="000501B1">
        <w:rPr>
          <w:b/>
          <w:i/>
        </w:rPr>
        <w:t> </w:t>
      </w:r>
      <w:r w:rsidRPr="000501B1">
        <w:rPr>
          <w:b/>
          <w:i/>
        </w:rPr>
        <w:t>,</w:t>
      </w:r>
      <w:proofErr w:type="gramEnd"/>
      <w:r w:rsidR="000501B1">
        <w:rPr>
          <w:b/>
          <w:i/>
        </w:rPr>
        <w:t xml:space="preserve"> </w:t>
      </w:r>
      <w:r w:rsidR="000501B1">
        <w:t>affichant un message d’erreur</w:t>
      </w:r>
    </w:p>
    <w:p w:rsidR="007F5B6E" w:rsidRPr="000501B1" w:rsidRDefault="007F5B6E" w:rsidP="007F5B6E">
      <w:pPr>
        <w:pStyle w:val="Paragraphedeliste"/>
        <w:numPr>
          <w:ilvl w:val="1"/>
          <w:numId w:val="9"/>
        </w:numPr>
        <w:rPr>
          <w:b/>
          <w:i/>
        </w:rPr>
      </w:pPr>
      <w:proofErr w:type="spellStart"/>
      <w:r w:rsidRPr="000501B1">
        <w:rPr>
          <w:b/>
          <w:i/>
        </w:rPr>
        <w:t>ApplicationWarningMessage</w:t>
      </w:r>
      <w:r w:rsidR="000501B1" w:rsidRPr="000501B1">
        <w:rPr>
          <w:b/>
          <w:i/>
        </w:rPr>
        <w:t>Dialog</w:t>
      </w:r>
      <w:proofErr w:type="spellEnd"/>
      <w:r w:rsidR="000501B1">
        <w:t>, affichant un avertissement</w:t>
      </w:r>
    </w:p>
    <w:p w:rsidR="001924E7" w:rsidRPr="006D09F6" w:rsidRDefault="007F5B6E" w:rsidP="006D09F6">
      <w:pPr>
        <w:pStyle w:val="Paragraphedeliste"/>
        <w:numPr>
          <w:ilvl w:val="1"/>
          <w:numId w:val="9"/>
        </w:numPr>
        <w:rPr>
          <w:b/>
          <w:i/>
        </w:rPr>
      </w:pPr>
      <w:proofErr w:type="spellStart"/>
      <w:r w:rsidRPr="000501B1">
        <w:rPr>
          <w:b/>
          <w:i/>
        </w:rPr>
        <w:t>ApplicationInfoMessage</w:t>
      </w:r>
      <w:r w:rsidR="000501B1" w:rsidRPr="000501B1">
        <w:rPr>
          <w:b/>
          <w:i/>
        </w:rPr>
        <w:t>Dialog</w:t>
      </w:r>
      <w:proofErr w:type="spellEnd"/>
      <w:r w:rsidR="000501B1">
        <w:t>, affichant un message</w:t>
      </w:r>
    </w:p>
    <w:p w:rsidR="0002265F" w:rsidRDefault="0002265F" w:rsidP="00DB2F71">
      <w:pPr>
        <w:pStyle w:val="Titre3"/>
      </w:pPr>
    </w:p>
    <w:p w:rsidR="00410DF4" w:rsidRPr="00410DF4" w:rsidRDefault="00410DF4" w:rsidP="000A1783">
      <w:pPr>
        <w:pStyle w:val="Titre3"/>
      </w:pPr>
      <w:bookmarkStart w:id="7" w:name="_Toc430965360"/>
      <w:r>
        <w:t>Exercice 2 : </w:t>
      </w:r>
      <w:r w:rsidR="00DB2F71">
        <w:t>Collection</w:t>
      </w:r>
      <w:r w:rsidR="0002265F">
        <w:t>s</w:t>
      </w:r>
      <w:bookmarkEnd w:id="7"/>
    </w:p>
    <w:p w:rsidR="00884990" w:rsidRDefault="00DB2F71" w:rsidP="0002265F">
      <w:r>
        <w:t>Créer une table de logs</w:t>
      </w:r>
      <w:r w:rsidR="00884990">
        <w:t xml:space="preserve"> </w:t>
      </w:r>
      <w:proofErr w:type="spellStart"/>
      <w:r w:rsidR="00884990" w:rsidRPr="0002265F">
        <w:rPr>
          <w:b/>
          <w:i/>
        </w:rPr>
        <w:t>ApplicationLogs</w:t>
      </w:r>
      <w:proofErr w:type="spellEnd"/>
    </w:p>
    <w:p w:rsidR="00DB2F71" w:rsidRDefault="00884990" w:rsidP="0002265F">
      <w:pPr>
        <w:pStyle w:val="Paragraphedeliste"/>
        <w:numPr>
          <w:ilvl w:val="0"/>
          <w:numId w:val="10"/>
        </w:numPr>
      </w:pPr>
      <w:r>
        <w:t xml:space="preserve">La classe </w:t>
      </w:r>
      <w:proofErr w:type="spellStart"/>
      <w:r w:rsidRPr="00884990">
        <w:rPr>
          <w:b/>
          <w:i/>
        </w:rPr>
        <w:t>ApplicationLogs</w:t>
      </w:r>
      <w:proofErr w:type="spellEnd"/>
      <w:r>
        <w:rPr>
          <w:b/>
          <w:i/>
        </w:rPr>
        <w:t xml:space="preserve"> </w:t>
      </w:r>
      <w:r>
        <w:t>doit dériver d’une Collection représentant un tableau</w:t>
      </w:r>
      <w:r w:rsidR="00F86913">
        <w:t xml:space="preserve"> </w:t>
      </w:r>
      <w:proofErr w:type="gramStart"/>
      <w:r w:rsidR="00F86913">
        <w:t xml:space="preserve">de </w:t>
      </w:r>
      <w:proofErr w:type="spellStart"/>
      <w:r w:rsidR="00F86913" w:rsidRPr="008F16D5">
        <w:rPr>
          <w:b/>
          <w:i/>
        </w:rPr>
        <w:t>IApplicationLog</w:t>
      </w:r>
      <w:proofErr w:type="spellEnd"/>
      <w:proofErr w:type="gramEnd"/>
    </w:p>
    <w:p w:rsidR="00884990" w:rsidRPr="00884990" w:rsidRDefault="00884990" w:rsidP="0002265F">
      <w:pPr>
        <w:pStyle w:val="Paragraphedeliste"/>
        <w:numPr>
          <w:ilvl w:val="0"/>
          <w:numId w:val="10"/>
        </w:numPr>
      </w:pPr>
      <w:r>
        <w:t xml:space="preserve">Implémenter les fonctions </w:t>
      </w:r>
      <w:r w:rsidR="00EE4DD4">
        <w:t>suivante</w:t>
      </w:r>
      <w:r w:rsidR="00A41E61">
        <w:t>s</w:t>
      </w:r>
      <w:r w:rsidR="00EE4DD4">
        <w:t xml:space="preserve"> permettant de catégoriser les erreurs</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getErrors</w:t>
      </w:r>
      <w:proofErr w:type="spellEnd"/>
      <w:r w:rsidRPr="00884990">
        <w:rPr>
          <w:b/>
          <w:i/>
        </w:rPr>
        <w:t>(</w:t>
      </w:r>
      <w:proofErr w:type="gramEnd"/>
      <w:r w:rsidRPr="00884990">
        <w:rPr>
          <w:b/>
          <w:i/>
        </w:rPr>
        <w:t>),</w:t>
      </w:r>
    </w:p>
    <w:p w:rsidR="00884990" w:rsidRPr="00884990" w:rsidRDefault="00884990" w:rsidP="0002265F">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getWarnings</w:t>
      </w:r>
      <w:proofErr w:type="spellEnd"/>
      <w:r w:rsidRPr="00884990">
        <w:rPr>
          <w:b/>
          <w:i/>
        </w:rPr>
        <w:t>(</w:t>
      </w:r>
      <w:proofErr w:type="gramEnd"/>
      <w:r w:rsidRPr="00884990">
        <w:rPr>
          <w:b/>
          <w:i/>
        </w:rPr>
        <w:t>),</w:t>
      </w:r>
    </w:p>
    <w:p w:rsidR="00A2429C" w:rsidRPr="00C65133" w:rsidRDefault="00884990" w:rsidP="00A2429C">
      <w:pPr>
        <w:pStyle w:val="Paragraphedeliste"/>
        <w:numPr>
          <w:ilvl w:val="1"/>
          <w:numId w:val="10"/>
        </w:numPr>
        <w:rPr>
          <w:b/>
          <w:i/>
        </w:rPr>
      </w:pPr>
      <w:proofErr w:type="spellStart"/>
      <w:r w:rsidRPr="00884990">
        <w:rPr>
          <w:b/>
          <w:i/>
        </w:rPr>
        <w:t>ArrayList</w:t>
      </w:r>
      <w:proofErr w:type="spellEnd"/>
      <w:r w:rsidRPr="00884990">
        <w:rPr>
          <w:b/>
          <w:i/>
        </w:rPr>
        <w:t>&lt;</w:t>
      </w:r>
      <w:proofErr w:type="spellStart"/>
      <w:r w:rsidRPr="00884990">
        <w:rPr>
          <w:b/>
          <w:i/>
        </w:rPr>
        <w:t>IApplication</w:t>
      </w:r>
      <w:r>
        <w:rPr>
          <w:b/>
          <w:i/>
        </w:rPr>
        <w:t>Log</w:t>
      </w:r>
      <w:proofErr w:type="spellEnd"/>
      <w:r w:rsidRPr="00884990">
        <w:rPr>
          <w:b/>
          <w:i/>
        </w:rPr>
        <w:t xml:space="preserve">&gt; </w:t>
      </w:r>
      <w:proofErr w:type="spellStart"/>
      <w:proofErr w:type="gramStart"/>
      <w:r w:rsidRPr="00884990">
        <w:rPr>
          <w:b/>
          <w:i/>
        </w:rPr>
        <w:t>getInfos</w:t>
      </w:r>
      <w:proofErr w:type="spellEnd"/>
      <w:r w:rsidRPr="00884990">
        <w:rPr>
          <w:b/>
          <w:i/>
        </w:rPr>
        <w:t>()</w:t>
      </w:r>
      <w:proofErr w:type="gramEnd"/>
    </w:p>
    <w:p w:rsidR="00EF7E70" w:rsidRDefault="00EF7E70" w:rsidP="00A2429C"/>
    <w:p w:rsidR="00A2429C" w:rsidRDefault="00D833B2" w:rsidP="00295FB2">
      <w:pPr>
        <w:pStyle w:val="Titre3"/>
      </w:pPr>
      <w:bookmarkStart w:id="8" w:name="_Toc430965361"/>
      <w:r>
        <w:t xml:space="preserve">Exercice </w:t>
      </w:r>
      <w:r w:rsidR="00C65133">
        <w:t>3</w:t>
      </w:r>
      <w:r w:rsidR="001736EB">
        <w:t> </w:t>
      </w:r>
      <w:r>
        <w:t xml:space="preserve">: </w:t>
      </w:r>
      <w:r w:rsidR="00A2429C">
        <w:t>GUI</w:t>
      </w:r>
      <w:r w:rsidR="00E277B8">
        <w:t xml:space="preserve"> – Visualisation de Widget</w:t>
      </w:r>
      <w:r w:rsidR="0031120D">
        <w:t>s</w:t>
      </w:r>
      <w:r w:rsidR="00E277B8">
        <w:t xml:space="preserve"> sous forme de table</w:t>
      </w:r>
      <w:r w:rsidR="00FF6C3C">
        <w:t> : implémentation partielle d’un agenda</w:t>
      </w:r>
      <w:bookmarkEnd w:id="8"/>
    </w:p>
    <w:p w:rsidR="00FF6C3C" w:rsidRDefault="00FF6C3C" w:rsidP="00FF6C3C">
      <w:pPr>
        <w:pStyle w:val="Paragraphedeliste"/>
        <w:numPr>
          <w:ilvl w:val="0"/>
          <w:numId w:val="13"/>
        </w:numPr>
      </w:pPr>
      <w:r>
        <w:t xml:space="preserve">Implémenter 3 vues (Mois / Semaine / Jour) : classes </w:t>
      </w:r>
      <w:proofErr w:type="spellStart"/>
      <w:r w:rsidRPr="00FF6C3C">
        <w:rPr>
          <w:b/>
          <w:i/>
        </w:rPr>
        <w:t>EventPanel</w:t>
      </w:r>
      <w:proofErr w:type="spellEnd"/>
      <w:r w:rsidRPr="00FF6C3C">
        <w:rPr>
          <w:b/>
          <w:i/>
        </w:rPr>
        <w:t xml:space="preserve">,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Default="00FF6C3C" w:rsidP="00FF6C3C">
      <w:pPr>
        <w:pStyle w:val="Paragraphedeliste"/>
        <w:numPr>
          <w:ilvl w:val="0"/>
          <w:numId w:val="13"/>
        </w:numPr>
      </w:pPr>
      <w:r>
        <w:t xml:space="preserve">Trouver un </w:t>
      </w:r>
      <w:proofErr w:type="spellStart"/>
      <w:r>
        <w:rPr>
          <w:i/>
        </w:rPr>
        <w:t>Layout</w:t>
      </w:r>
      <w:proofErr w:type="spellEnd"/>
      <w:r>
        <w:rPr>
          <w:i/>
        </w:rPr>
        <w:t xml:space="preserve"> </w:t>
      </w:r>
      <w:r>
        <w:t xml:space="preserve">permettant de superposer ces trois vues : classe </w:t>
      </w:r>
      <w:proofErr w:type="spellStart"/>
      <w:r w:rsidRPr="00FF6C3C">
        <w:rPr>
          <w:b/>
          <w:i/>
        </w:rPr>
        <w:t>SchedulerFrame</w:t>
      </w:r>
      <w:proofErr w:type="spellEnd"/>
    </w:p>
    <w:p w:rsidR="00FF6C3C" w:rsidRPr="00FF6C3C" w:rsidRDefault="00FF6C3C" w:rsidP="00FF6C3C">
      <w:pPr>
        <w:pStyle w:val="Paragraphedeliste"/>
        <w:numPr>
          <w:ilvl w:val="0"/>
          <w:numId w:val="13"/>
        </w:numPr>
      </w:pPr>
      <w:r>
        <w:t xml:space="preserve">Créer une </w:t>
      </w:r>
      <w:proofErr w:type="spellStart"/>
      <w:r w:rsidRPr="00FF6C3C">
        <w:rPr>
          <w:b/>
          <w:i/>
        </w:rPr>
        <w:t>Factory</w:t>
      </w:r>
      <w:proofErr w:type="spellEnd"/>
      <w:r>
        <w:rPr>
          <w:b/>
          <w:i/>
        </w:rPr>
        <w:t xml:space="preserve"> </w:t>
      </w:r>
      <w:r w:rsidR="00E53578" w:rsidRPr="00E53578">
        <w:t>(classe</w:t>
      </w:r>
      <w:r w:rsidR="00E53578">
        <w:rPr>
          <w:b/>
          <w:i/>
        </w:rPr>
        <w:t xml:space="preserve"> </w:t>
      </w:r>
      <w:proofErr w:type="spellStart"/>
      <w:r w:rsidR="00E53578">
        <w:rPr>
          <w:b/>
          <w:i/>
        </w:rPr>
        <w:t>AgendaPanelFactory</w:t>
      </w:r>
      <w:proofErr w:type="spellEnd"/>
      <w:r w:rsidR="00E53578" w:rsidRPr="00E53578">
        <w:t>)</w:t>
      </w:r>
      <w:r w:rsidR="00E53578">
        <w:rPr>
          <w:b/>
          <w:i/>
        </w:rPr>
        <w:t xml:space="preserve"> </w:t>
      </w:r>
      <w:r>
        <w:t xml:space="preserve">permettant de gérer les trois classes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p>
    <w:p w:rsidR="00FF6C3C" w:rsidRPr="00FF6C3C" w:rsidRDefault="00FF6C3C" w:rsidP="00FF6C3C">
      <w:pPr>
        <w:pStyle w:val="Paragraphedeliste"/>
        <w:numPr>
          <w:ilvl w:val="0"/>
          <w:numId w:val="13"/>
        </w:numPr>
      </w:pPr>
      <w:r>
        <w:t>Créer une Panel perm</w:t>
      </w:r>
      <w:r w:rsidR="00E50C64">
        <w:t>ett</w:t>
      </w:r>
      <w:r>
        <w:t xml:space="preserve">ant de gérer les vues </w:t>
      </w:r>
      <w:proofErr w:type="spellStart"/>
      <w:r w:rsidRPr="00FF6C3C">
        <w:rPr>
          <w:b/>
          <w:i/>
        </w:rPr>
        <w:t>MonthPanel</w:t>
      </w:r>
      <w:proofErr w:type="spellEnd"/>
      <w:r w:rsidRPr="00FF6C3C">
        <w:rPr>
          <w:b/>
          <w:i/>
        </w:rPr>
        <w:t xml:space="preserve">, </w:t>
      </w:r>
      <w:proofErr w:type="spellStart"/>
      <w:r w:rsidRPr="00FF6C3C">
        <w:rPr>
          <w:b/>
          <w:i/>
        </w:rPr>
        <w:t>WeekPanel</w:t>
      </w:r>
      <w:proofErr w:type="spellEnd"/>
      <w:r w:rsidRPr="00FF6C3C">
        <w:rPr>
          <w:b/>
          <w:i/>
        </w:rPr>
        <w:t xml:space="preserve">, </w:t>
      </w:r>
      <w:proofErr w:type="spellStart"/>
      <w:r w:rsidRPr="00FF6C3C">
        <w:rPr>
          <w:b/>
          <w:i/>
        </w:rPr>
        <w:t>DayPanel</w:t>
      </w:r>
      <w:proofErr w:type="spellEnd"/>
      <w:r>
        <w:rPr>
          <w:b/>
          <w:i/>
        </w:rPr>
        <w:t xml:space="preserve"> : </w:t>
      </w:r>
      <w:r>
        <w:t>en cliquant sur un bouton ‘</w:t>
      </w:r>
      <w:proofErr w:type="spellStart"/>
      <w:r>
        <w:rPr>
          <w:b/>
          <w:i/>
        </w:rPr>
        <w:t>next</w:t>
      </w:r>
      <w:proofErr w:type="spellEnd"/>
      <w:r>
        <w:t>’ nous devons pouvoir voyager entre les vues</w:t>
      </w:r>
    </w:p>
    <w:p w:rsidR="00C65133" w:rsidRPr="00C65133" w:rsidRDefault="00C65133" w:rsidP="00C65133"/>
    <w:p w:rsidR="00295FB2" w:rsidRDefault="00FC6207" w:rsidP="00FC6207">
      <w:pPr>
        <w:pStyle w:val="Titre2"/>
      </w:pPr>
      <w:bookmarkStart w:id="9" w:name="_Toc430965362"/>
      <w:r>
        <w:lastRenderedPageBreak/>
        <w:t>Aide</w:t>
      </w:r>
      <w:bookmarkEnd w:id="9"/>
    </w:p>
    <w:p w:rsidR="0064617C" w:rsidRPr="0064617C" w:rsidRDefault="0064617C" w:rsidP="001736EB">
      <w:pPr>
        <w:pStyle w:val="Paragraphedeliste"/>
        <w:numPr>
          <w:ilvl w:val="0"/>
          <w:numId w:val="12"/>
        </w:numPr>
      </w:pPr>
      <w:r>
        <w:t xml:space="preserve">Operateur </w:t>
      </w:r>
      <w:proofErr w:type="spellStart"/>
      <w:r w:rsidRPr="0064617C">
        <w:rPr>
          <w:b/>
          <w:i/>
        </w:rPr>
        <w:t>instanceof</w:t>
      </w:r>
      <w:proofErr w:type="spellEnd"/>
    </w:p>
    <w:p w:rsidR="00FC6207" w:rsidRPr="008B310F" w:rsidRDefault="001736EB" w:rsidP="001736EB">
      <w:pPr>
        <w:pStyle w:val="Paragraphedeliste"/>
        <w:numPr>
          <w:ilvl w:val="0"/>
          <w:numId w:val="12"/>
        </w:numPr>
        <w:rPr>
          <w:rStyle w:val="Lienhypertexte"/>
          <w:color w:val="auto"/>
          <w:u w:val="none"/>
          <w:lang w:val="en-US"/>
        </w:rPr>
      </w:pPr>
      <w:proofErr w:type="spellStart"/>
      <w:r w:rsidRPr="008B310F">
        <w:rPr>
          <w:b/>
          <w:i/>
          <w:lang w:val="en-US"/>
        </w:rPr>
        <w:t>JOptionPane</w:t>
      </w:r>
      <w:proofErr w:type="spellEnd"/>
      <w:r w:rsidRPr="008B310F">
        <w:rPr>
          <w:b/>
          <w:i/>
          <w:lang w:val="en-US"/>
        </w:rPr>
        <w:t> </w:t>
      </w:r>
      <w:r w:rsidRPr="008B310F">
        <w:rPr>
          <w:lang w:val="en-US"/>
        </w:rPr>
        <w:t xml:space="preserve">: </w:t>
      </w:r>
      <w:hyperlink r:id="rId18" w:history="1">
        <w:r w:rsidRPr="008B310F">
          <w:rPr>
            <w:rStyle w:val="Lienhypertexte"/>
            <w:lang w:val="en-US"/>
          </w:rPr>
          <w:t>https://openclassrooms.com/courses/apprenez-a-programmer-en-java/les-menus-et-boites-de-dialogue</w:t>
        </w:r>
      </w:hyperlink>
    </w:p>
    <w:p w:rsidR="00295FB2" w:rsidRPr="008B310F" w:rsidRDefault="00295FB2" w:rsidP="00295FB2">
      <w:pPr>
        <w:rPr>
          <w:lang w:val="en-US"/>
        </w:rPr>
      </w:pPr>
    </w:p>
    <w:p w:rsidR="00295FB2" w:rsidRDefault="00295FB2" w:rsidP="00D22DC9">
      <w:pPr>
        <w:pStyle w:val="Titre2"/>
      </w:pPr>
      <w:bookmarkStart w:id="10" w:name="_Toc430965363"/>
      <w:r>
        <w:t>Rapport</w:t>
      </w:r>
      <w:bookmarkEnd w:id="10"/>
    </w:p>
    <w:p w:rsidR="001D0CCB" w:rsidRDefault="001D0CCB" w:rsidP="001D0CCB"/>
    <w:p w:rsidR="001D0CCB" w:rsidRDefault="001D0CCB" w:rsidP="001D0CCB">
      <w:pPr>
        <w:pStyle w:val="Titre3"/>
      </w:pPr>
      <w:bookmarkStart w:id="11" w:name="_Toc430965364"/>
      <w:r>
        <w:t>Description des travaux</w:t>
      </w:r>
      <w:bookmarkEnd w:id="11"/>
      <w:r w:rsidR="002C59A0">
        <w:t> :</w:t>
      </w:r>
    </w:p>
    <w:p w:rsidR="002C59A0" w:rsidRDefault="002C59A0" w:rsidP="002C59A0"/>
    <w:p w:rsidR="002C59A0" w:rsidRDefault="002C59A0" w:rsidP="002C59A0">
      <w:r>
        <w:t xml:space="preserve">Exercice 1 : </w:t>
      </w:r>
    </w:p>
    <w:p w:rsidR="002C59A0" w:rsidRDefault="002C59A0" w:rsidP="002C59A0">
      <w:pPr>
        <w:pStyle w:val="Paragraphedeliste"/>
        <w:numPr>
          <w:ilvl w:val="0"/>
          <w:numId w:val="32"/>
        </w:numPr>
      </w:pPr>
      <w:r>
        <w:t>ajout des déclarations des méthodes dans les interfaces et ajout du corps/déclaration de ces méthodes dans les classes implémentant les interfaces.</w:t>
      </w:r>
    </w:p>
    <w:p w:rsidR="002C59A0" w:rsidRDefault="002C59A0" w:rsidP="002C59A0">
      <w:pPr>
        <w:pStyle w:val="Paragraphedeliste"/>
        <w:numPr>
          <w:ilvl w:val="0"/>
          <w:numId w:val="32"/>
        </w:numPr>
      </w:pPr>
      <w:r>
        <w:t xml:space="preserve">Déclaration de méthodes dans les classes abstraites, parfois avec le corps si les classes les implémentant ne nécessitent pas qu’elles soient modifiées. Modification dans les classes des méthodes dont le corps n’a pas été </w:t>
      </w:r>
      <w:proofErr w:type="gramStart"/>
      <w:r>
        <w:t>déclaré</w:t>
      </w:r>
      <w:proofErr w:type="gramEnd"/>
      <w:r>
        <w:t xml:space="preserve"> dans les classes abstraites.</w:t>
      </w:r>
    </w:p>
    <w:p w:rsidR="00796266" w:rsidRDefault="00796266" w:rsidP="00796266">
      <w:r>
        <w:t>Exercice 2 :</w:t>
      </w:r>
    </w:p>
    <w:p w:rsidR="00796266" w:rsidRDefault="00796266" w:rsidP="00796266">
      <w:pPr>
        <w:pStyle w:val="Paragraphedeliste"/>
        <w:numPr>
          <w:ilvl w:val="0"/>
          <w:numId w:val="32"/>
        </w:numPr>
      </w:pPr>
      <w:r>
        <w:t>Ajout du corps des méthodes en filtrant pour chaque méthode avec l’opérateur « instance of ».</w:t>
      </w:r>
    </w:p>
    <w:p w:rsidR="002C59A0" w:rsidRDefault="002C59A0" w:rsidP="002C59A0">
      <w:pPr>
        <w:pStyle w:val="Paragraphedeliste"/>
      </w:pPr>
    </w:p>
    <w:p w:rsidR="002C59A0" w:rsidRPr="002C59A0" w:rsidRDefault="002C59A0" w:rsidP="002C59A0"/>
    <w:p w:rsidR="001D0CCB" w:rsidRDefault="001D0CCB" w:rsidP="001D0CCB">
      <w:pPr>
        <w:pStyle w:val="Titre3"/>
      </w:pPr>
    </w:p>
    <w:p w:rsidR="001D0CCB" w:rsidRDefault="001D0CCB" w:rsidP="001D0CCB">
      <w:pPr>
        <w:pStyle w:val="Titre3"/>
      </w:pPr>
      <w:bookmarkStart w:id="12" w:name="_Toc430965365"/>
      <w:r>
        <w:t>Difficultés rencontrées</w:t>
      </w:r>
      <w:bookmarkEnd w:id="12"/>
      <w:r w:rsidR="008B310F">
        <w:t> :</w:t>
      </w:r>
    </w:p>
    <w:p w:rsidR="008B310F" w:rsidRDefault="008B310F" w:rsidP="008B310F"/>
    <w:p w:rsidR="008B310F" w:rsidRPr="008B310F" w:rsidRDefault="008B310F" w:rsidP="008B310F">
      <w:r>
        <w:t>Comprendre ce qui était demandé pour chaque fonction car ce n’était pas forcément expliqué.</w:t>
      </w:r>
    </w:p>
    <w:p w:rsidR="007F2214" w:rsidRPr="00F223C8" w:rsidRDefault="007F2214">
      <w:pPr>
        <w:rPr>
          <w:noProof/>
        </w:rPr>
      </w:pPr>
      <w:r w:rsidRPr="00F223C8">
        <w:rPr>
          <w:noProof/>
        </w:rPr>
        <w:br w:type="page"/>
      </w:r>
    </w:p>
    <w:p w:rsidR="007F2214" w:rsidRPr="00F223C8" w:rsidRDefault="007F2214" w:rsidP="007F2214">
      <w:pPr>
        <w:rPr>
          <w:noProof/>
        </w:rPr>
      </w:pPr>
    </w:p>
    <w:p w:rsidR="00925F56" w:rsidRDefault="00925F56" w:rsidP="00925F56">
      <w:pPr>
        <w:pStyle w:val="Titre1"/>
        <w:rPr>
          <w:noProof/>
        </w:rPr>
      </w:pPr>
      <w:bookmarkStart w:id="13" w:name="_Toc430965366"/>
      <w:r w:rsidRPr="00F223C8">
        <w:rPr>
          <w:noProof/>
        </w:rPr>
        <w:t>TD/TP 2 –</w:t>
      </w:r>
      <w:r w:rsidR="00F223C8" w:rsidRPr="00F223C8">
        <w:rPr>
          <w:noProof/>
        </w:rPr>
        <w:t xml:space="preserve"> Gestion des erreurs, tests &amp; bonnes pratiques</w:t>
      </w:r>
      <w:bookmarkEnd w:id="13"/>
    </w:p>
    <w:p w:rsidR="00260206" w:rsidRDefault="00260206" w:rsidP="00D22DC9">
      <w:pPr>
        <w:pStyle w:val="Titre2"/>
      </w:pPr>
    </w:p>
    <w:p w:rsidR="001D0CCB" w:rsidRDefault="001D0CCB" w:rsidP="00D22DC9">
      <w:pPr>
        <w:pStyle w:val="Titre2"/>
      </w:pPr>
      <w:bookmarkStart w:id="14" w:name="_Toc430965367"/>
      <w:r>
        <w:t>Exercices</w:t>
      </w:r>
      <w:bookmarkEnd w:id="14"/>
    </w:p>
    <w:p w:rsidR="008C43F9" w:rsidRDefault="008C43F9" w:rsidP="00533439"/>
    <w:p w:rsidR="008C43F9" w:rsidRDefault="00FD6EA4" w:rsidP="001D0CCB">
      <w:pPr>
        <w:pStyle w:val="Titre3"/>
        <w:rPr>
          <w:i/>
        </w:rPr>
      </w:pPr>
      <w:bookmarkStart w:id="15" w:name="_Toc430965368"/>
      <w:r>
        <w:t xml:space="preserve">Exercice </w:t>
      </w:r>
      <w:r w:rsidR="000A1783">
        <w:t>1</w:t>
      </w:r>
      <w:r>
        <w:t xml:space="preserve"> : </w:t>
      </w:r>
      <w:r w:rsidR="008C43F9">
        <w:t xml:space="preserve">Tests unitaires et </w:t>
      </w:r>
      <w:r w:rsidR="008C43F9" w:rsidRPr="00533439">
        <w:rPr>
          <w:i/>
        </w:rPr>
        <w:t>debugger</w:t>
      </w:r>
      <w:bookmarkEnd w:id="15"/>
    </w:p>
    <w:p w:rsidR="004F3E14" w:rsidRDefault="000A1783" w:rsidP="004F3E14">
      <w:pPr>
        <w:pStyle w:val="Paragraphedeliste"/>
        <w:numPr>
          <w:ilvl w:val="0"/>
          <w:numId w:val="18"/>
        </w:numPr>
      </w:pPr>
      <w:r>
        <w:t>Pour chaq</w:t>
      </w:r>
      <w:r w:rsidR="00CD67CA">
        <w:t>ue classe ‘non graphique’ du TP</w:t>
      </w:r>
      <w:r>
        <w:t xml:space="preserve">, créer un test unitaire. </w:t>
      </w:r>
    </w:p>
    <w:p w:rsidR="000A1783" w:rsidRPr="000A1783" w:rsidRDefault="000A1783" w:rsidP="004F3E14">
      <w:pPr>
        <w:pStyle w:val="Paragraphedeliste"/>
        <w:numPr>
          <w:ilvl w:val="0"/>
          <w:numId w:val="18"/>
        </w:numPr>
      </w:pPr>
      <w:r>
        <w:t>A l’aide du débugger, trouve</w:t>
      </w:r>
      <w:r w:rsidR="00174ABD">
        <w:t>r</w:t>
      </w:r>
      <w:r>
        <w:t xml:space="preserve"> l’(es) erreur(s) introduite(s) dans le code du TP2.</w:t>
      </w:r>
    </w:p>
    <w:p w:rsidR="008C43F9" w:rsidRDefault="008C43F9" w:rsidP="00533439"/>
    <w:p w:rsidR="000A1783" w:rsidRDefault="000A1783" w:rsidP="000A1783">
      <w:pPr>
        <w:pStyle w:val="Titre3"/>
      </w:pPr>
      <w:bookmarkStart w:id="16" w:name="_Toc430965369"/>
      <w:r>
        <w:t>Exercice 2 : Internationalisation</w:t>
      </w:r>
      <w:bookmarkEnd w:id="16"/>
    </w:p>
    <w:p w:rsidR="000A1783" w:rsidRPr="008C3C62" w:rsidRDefault="000A1783" w:rsidP="00533439">
      <w:pPr>
        <w:rPr>
          <w:b/>
          <w:i/>
        </w:rPr>
      </w:pPr>
      <w:r>
        <w:t xml:space="preserve">Créer un </w:t>
      </w:r>
      <w:r w:rsidRPr="000A1783">
        <w:rPr>
          <w:b/>
          <w:i/>
        </w:rPr>
        <w:t>Singleton</w:t>
      </w:r>
      <w:r>
        <w:t xml:space="preserve"> session, permettant de gérer l’internationalisation (français / anglais)</w:t>
      </w:r>
      <w:r w:rsidR="008C3C62">
        <w:t xml:space="preserve"> </w:t>
      </w:r>
      <w:proofErr w:type="spellStart"/>
      <w:r w:rsidR="008C3C62">
        <w:rPr>
          <w:b/>
          <w:i/>
        </w:rPr>
        <w:t>edu.iut.app.ApplicationSession</w:t>
      </w:r>
      <w:proofErr w:type="spellEnd"/>
    </w:p>
    <w:p w:rsidR="000A1783" w:rsidRDefault="000A1783" w:rsidP="00533439"/>
    <w:p w:rsidR="00533439" w:rsidRDefault="00FD6EA4" w:rsidP="001D0CCB">
      <w:pPr>
        <w:pStyle w:val="Titre3"/>
      </w:pPr>
      <w:bookmarkStart w:id="17" w:name="_Toc430965370"/>
      <w:r>
        <w:t xml:space="preserve">Exercice 3 : </w:t>
      </w:r>
      <w:r w:rsidR="00533439">
        <w:t>Gestion des erreurs</w:t>
      </w:r>
      <w:r w:rsidR="00E361B1">
        <w:t xml:space="preserve"> (Exceptions)</w:t>
      </w:r>
      <w:bookmarkEnd w:id="17"/>
    </w:p>
    <w:p w:rsidR="00533439" w:rsidRDefault="000A1783" w:rsidP="00533439">
      <w:pPr>
        <w:pStyle w:val="Paragraphedeliste"/>
        <w:numPr>
          <w:ilvl w:val="0"/>
          <w:numId w:val="14"/>
        </w:numPr>
      </w:pPr>
      <w:r>
        <w:t>Créer vos propre</w:t>
      </w:r>
      <w:r w:rsidR="008C3C62">
        <w:t>s</w:t>
      </w:r>
      <w:r>
        <w:t xml:space="preserve"> classes d’</w:t>
      </w:r>
      <w:r w:rsidR="008C3C62">
        <w:t xml:space="preserve">exceptions : créer une classe </w:t>
      </w:r>
      <w:proofErr w:type="spellStart"/>
      <w:r w:rsidR="008C3C62" w:rsidRPr="00AD46FF">
        <w:rPr>
          <w:b/>
          <w:i/>
        </w:rPr>
        <w:t>IUTException</w:t>
      </w:r>
      <w:proofErr w:type="spellEnd"/>
      <w:r w:rsidR="008C3C62">
        <w:t xml:space="preserve"> de laquelle dériveront toutes vos futures classes d’exception. </w:t>
      </w:r>
      <w:proofErr w:type="spellStart"/>
      <w:r w:rsidR="008C3C62" w:rsidRPr="00AD46FF">
        <w:rPr>
          <w:b/>
          <w:i/>
        </w:rPr>
        <w:t>IUTException</w:t>
      </w:r>
      <w:proofErr w:type="spellEnd"/>
      <w:r w:rsidR="008C3C62" w:rsidRPr="00AD46FF">
        <w:rPr>
          <w:b/>
          <w:i/>
        </w:rPr>
        <w:t xml:space="preserve"> </w:t>
      </w:r>
      <w:r w:rsidR="008C3C62">
        <w:t>devra pouvoir ‘</w:t>
      </w:r>
      <w:proofErr w:type="spellStart"/>
      <w:r w:rsidR="008C3C62">
        <w:t>logger</w:t>
      </w:r>
      <w:proofErr w:type="spellEnd"/>
      <w:r w:rsidR="008C3C62">
        <w:t xml:space="preserve">’ les erreurs : en vous appuyant sur la classe de Session pour initialiser le </w:t>
      </w:r>
      <w:proofErr w:type="spellStart"/>
      <w:r w:rsidR="008C3C62" w:rsidRPr="00AD46FF">
        <w:rPr>
          <w:b/>
          <w:i/>
        </w:rPr>
        <w:t>logger</w:t>
      </w:r>
      <w:proofErr w:type="spellEnd"/>
      <w:r w:rsidR="008C3C62">
        <w:t>.</w:t>
      </w:r>
    </w:p>
    <w:p w:rsidR="00AD46FF" w:rsidRPr="00AD46FF" w:rsidRDefault="00AD46FF" w:rsidP="00533439">
      <w:pPr>
        <w:pStyle w:val="Paragraphedeliste"/>
        <w:numPr>
          <w:ilvl w:val="0"/>
          <w:numId w:val="14"/>
        </w:numPr>
        <w:rPr>
          <w:b/>
          <w:i/>
        </w:rPr>
      </w:pPr>
      <w:r>
        <w:t xml:space="preserve">Dans le TP1, nous avons créé les classes </w:t>
      </w:r>
      <w:proofErr w:type="spellStart"/>
      <w:r w:rsidRPr="008F16D5">
        <w:rPr>
          <w:b/>
          <w:i/>
        </w:rPr>
        <w:t>ApplicationErrorLog</w:t>
      </w:r>
      <w:proofErr w:type="spellEnd"/>
      <w:r w:rsidRPr="008F16D5">
        <w:rPr>
          <w:b/>
          <w:i/>
        </w:rPr>
        <w:t xml:space="preserve">, </w:t>
      </w:r>
      <w:proofErr w:type="spellStart"/>
      <w:r w:rsidRPr="008F16D5">
        <w:rPr>
          <w:b/>
          <w:i/>
        </w:rPr>
        <w:t>ApplicationWarningsLog</w:t>
      </w:r>
      <w:proofErr w:type="spellEnd"/>
      <w:r w:rsidRPr="008F16D5">
        <w:rPr>
          <w:b/>
          <w:i/>
        </w:rPr>
        <w:t xml:space="preserve">, </w:t>
      </w:r>
      <w:proofErr w:type="spellStart"/>
      <w:r w:rsidRPr="008F16D5">
        <w:rPr>
          <w:b/>
          <w:i/>
        </w:rPr>
        <w:t>ApplicationInfoLog</w:t>
      </w:r>
      <w:proofErr w:type="spellEnd"/>
      <w:r>
        <w:t xml:space="preserve"> permettant une gestion avancée des erreurs utilisant des </w:t>
      </w:r>
      <w:proofErr w:type="spellStart"/>
      <w:r>
        <w:rPr>
          <w:b/>
          <w:i/>
        </w:rPr>
        <w:t>listener</w:t>
      </w:r>
      <w:r w:rsidR="00C27EF8">
        <w:rPr>
          <w:b/>
          <w:i/>
        </w:rPr>
        <w:t>s</w:t>
      </w:r>
      <w:proofErr w:type="spellEnd"/>
      <w:r>
        <w:t xml:space="preserve"> (permettant d’afficher des messages à l’écran). Il faudrait que ces messages soient aussi ‘</w:t>
      </w:r>
      <w:proofErr w:type="spellStart"/>
      <w:r w:rsidRPr="00384CFB">
        <w:rPr>
          <w:b/>
          <w:i/>
        </w:rPr>
        <w:t>loggés</w:t>
      </w:r>
      <w:proofErr w:type="spellEnd"/>
      <w:r>
        <w:t>’ :</w:t>
      </w:r>
      <w:r w:rsidR="00764B6E">
        <w:t xml:space="preserve"> modifier ces classes afin d’utiliser </w:t>
      </w:r>
      <w:r w:rsidR="004F3E14">
        <w:t>un</w:t>
      </w:r>
      <w:r w:rsidR="00764B6E">
        <w:t xml:space="preserve"> </w:t>
      </w:r>
      <w:proofErr w:type="spellStart"/>
      <w:r w:rsidR="00764B6E" w:rsidRPr="00764B6E">
        <w:rPr>
          <w:b/>
          <w:i/>
        </w:rPr>
        <w:t>logger</w:t>
      </w:r>
      <w:proofErr w:type="spellEnd"/>
      <w:r w:rsidR="001E1E0E">
        <w:t xml:space="preserve"> initialiser dans la</w:t>
      </w:r>
      <w:r w:rsidR="00764B6E">
        <w:t xml:space="preserve"> session.</w:t>
      </w:r>
    </w:p>
    <w:p w:rsidR="005E1668" w:rsidRDefault="005E1668" w:rsidP="005E1668"/>
    <w:p w:rsidR="005E1668" w:rsidRDefault="008C3C62" w:rsidP="001D0CCB">
      <w:pPr>
        <w:pStyle w:val="Titre3"/>
      </w:pPr>
      <w:bookmarkStart w:id="18" w:name="_Toc430965371"/>
      <w:r>
        <w:t>Exercice 4</w:t>
      </w:r>
      <w:r w:rsidR="00FD6EA4">
        <w:t xml:space="preserve"> : </w:t>
      </w:r>
      <w:r w:rsidR="005E1668">
        <w:t>GUI – Changer la langue d’une application</w:t>
      </w:r>
      <w:bookmarkEnd w:id="18"/>
    </w:p>
    <w:p w:rsidR="008C3C62" w:rsidRPr="008C3C62" w:rsidRDefault="008C3C62" w:rsidP="008C3C62">
      <w:r>
        <w:t xml:space="preserve">En vous appuyant sur le code d’internationalisation de la session, faite en sorte que les éléments affichés (dans l’interface) ou dans les erreurs, soient dépendant de </w:t>
      </w:r>
      <w:r w:rsidRPr="00F06147">
        <w:rPr>
          <w:b/>
          <w:i/>
        </w:rPr>
        <w:t>Locale</w:t>
      </w:r>
      <w:r>
        <w:t xml:space="preserve"> (autrement</w:t>
      </w:r>
      <w:r w:rsidR="00F06147">
        <w:t xml:space="preserve"> dit</w:t>
      </w:r>
      <w:r>
        <w:t>, l’application devra pouvoir afficher de l’anglais et du français sans avoir été recompilée).</w:t>
      </w:r>
    </w:p>
    <w:p w:rsidR="001D0CCB" w:rsidRDefault="001D0CCB" w:rsidP="001D0CCB"/>
    <w:p w:rsidR="000A1783" w:rsidRDefault="008C3C62" w:rsidP="000A1783">
      <w:pPr>
        <w:pStyle w:val="Titre3"/>
      </w:pPr>
      <w:bookmarkStart w:id="19" w:name="_Toc430965372"/>
      <w:r>
        <w:t>Exercice 5</w:t>
      </w:r>
      <w:r w:rsidR="000A1783">
        <w:t> : Créer sa bibliothèque &amp; construire un livrable</w:t>
      </w:r>
      <w:bookmarkEnd w:id="19"/>
    </w:p>
    <w:p w:rsidR="008C3C62" w:rsidRDefault="008C3C62" w:rsidP="008C3C62">
      <w:r>
        <w:t>A l’aide d’</w:t>
      </w:r>
      <w:r w:rsidR="00E46ECD">
        <w:rPr>
          <w:b/>
          <w:i/>
        </w:rPr>
        <w:t>E</w:t>
      </w:r>
      <w:r w:rsidRPr="0059127C">
        <w:rPr>
          <w:b/>
          <w:i/>
        </w:rPr>
        <w:t>clipse</w:t>
      </w:r>
      <w:r>
        <w:t>, créer une application (un ‘</w:t>
      </w:r>
      <w:r w:rsidRPr="00ED6BED">
        <w:rPr>
          <w:b/>
          <w:i/>
        </w:rPr>
        <w:t>.jar</w:t>
      </w:r>
      <w:r>
        <w:t>’</w:t>
      </w:r>
      <w:r w:rsidR="00A16B4B">
        <w:t>) livrable (à vos chargés de TD par exemple)</w:t>
      </w:r>
    </w:p>
    <w:p w:rsidR="007A14E5" w:rsidRPr="004E00B4" w:rsidRDefault="007A14E5" w:rsidP="008C3C62">
      <w:pPr>
        <w:rPr>
          <w:b/>
          <w:i/>
        </w:rPr>
      </w:pPr>
      <w:r w:rsidRPr="004E00B4">
        <w:rPr>
          <w:b/>
          <w:i/>
        </w:rPr>
        <w:t>Ce livrable devra désormais être disponible tout le temps (pour chaque TD/TP ou à chaque évolution majeur de vos codes</w:t>
      </w:r>
      <w:r w:rsidR="00384CFB">
        <w:rPr>
          <w:b/>
          <w:i/>
        </w:rPr>
        <w:t>, il faudra le reconstruire</w:t>
      </w:r>
      <w:r w:rsidRPr="004E00B4">
        <w:rPr>
          <w:b/>
          <w:i/>
        </w:rPr>
        <w:t>).</w:t>
      </w:r>
      <w:r w:rsidR="00384CFB">
        <w:rPr>
          <w:b/>
          <w:i/>
        </w:rPr>
        <w:t xml:space="preserve"> Il faut</w:t>
      </w:r>
      <w:r w:rsidR="009B5C10" w:rsidRPr="004E00B4">
        <w:rPr>
          <w:b/>
          <w:i/>
        </w:rPr>
        <w:t xml:space="preserve"> donc le ‘</w:t>
      </w:r>
      <w:proofErr w:type="spellStart"/>
      <w:r w:rsidR="009B5C10" w:rsidRPr="004E00B4">
        <w:rPr>
          <w:b/>
          <w:i/>
        </w:rPr>
        <w:t>versionner</w:t>
      </w:r>
      <w:proofErr w:type="spellEnd"/>
      <w:r w:rsidR="009B5C10" w:rsidRPr="004E00B4">
        <w:rPr>
          <w:b/>
          <w:i/>
        </w:rPr>
        <w:t xml:space="preserve">’ dans le dossier </w:t>
      </w:r>
      <w:r w:rsidR="009B5C10" w:rsidRPr="004E00B4">
        <w:rPr>
          <w:b/>
          <w:i/>
          <w:u w:val="single"/>
        </w:rPr>
        <w:t>train</w:t>
      </w:r>
      <w:r w:rsidR="009B5C10" w:rsidRPr="004E00B4">
        <w:rPr>
          <w:b/>
          <w:i/>
        </w:rPr>
        <w:t>. Les scripts ‘run.sh’ et ‘run.bat’ permettent d’exécuter votre application.</w:t>
      </w:r>
    </w:p>
    <w:p w:rsidR="001D0CCB" w:rsidRDefault="001D0CCB" w:rsidP="001D0CCB"/>
    <w:p w:rsidR="001D0CCB" w:rsidRDefault="001D0CCB" w:rsidP="00D22DC9">
      <w:pPr>
        <w:pStyle w:val="Titre2"/>
      </w:pPr>
      <w:bookmarkStart w:id="20" w:name="_Toc430965373"/>
      <w:r>
        <w:t>Rapport</w:t>
      </w:r>
      <w:bookmarkEnd w:id="20"/>
    </w:p>
    <w:p w:rsidR="001D0CCB" w:rsidRDefault="001D0CCB" w:rsidP="001D0CCB"/>
    <w:p w:rsidR="001D0CCB" w:rsidRDefault="001D0CCB" w:rsidP="001D0CCB">
      <w:pPr>
        <w:pStyle w:val="Titre3"/>
      </w:pPr>
      <w:bookmarkStart w:id="21" w:name="_Toc430965374"/>
      <w:r>
        <w:t>Description des travaux</w:t>
      </w:r>
      <w:bookmarkEnd w:id="21"/>
    </w:p>
    <w:p w:rsidR="001D0CCB" w:rsidRDefault="001D0CCB" w:rsidP="001D0CCB">
      <w:pPr>
        <w:pStyle w:val="Titre3"/>
      </w:pPr>
    </w:p>
    <w:p w:rsidR="001D0CCB" w:rsidRDefault="001D0CCB" w:rsidP="001D0CCB">
      <w:pPr>
        <w:pStyle w:val="Titre3"/>
      </w:pPr>
      <w:bookmarkStart w:id="22" w:name="_Toc430965375"/>
      <w:r>
        <w:t>Difficultés rencontrées</w:t>
      </w:r>
      <w:bookmarkEnd w:id="22"/>
    </w:p>
    <w:p w:rsidR="001D0CCB" w:rsidRPr="001D0CCB" w:rsidRDefault="001D0CCB" w:rsidP="001D0CCB"/>
    <w:p w:rsidR="00260206" w:rsidRDefault="00260206" w:rsidP="00260206"/>
    <w:p w:rsidR="00260206" w:rsidRPr="00260206" w:rsidRDefault="00260206" w:rsidP="00D22DC9">
      <w:pPr>
        <w:pStyle w:val="Titre2"/>
      </w:pPr>
    </w:p>
    <w:p w:rsidR="00533439" w:rsidRPr="00533439" w:rsidRDefault="00533439" w:rsidP="00533439"/>
    <w:p w:rsidR="007F2214" w:rsidRPr="00F223C8" w:rsidRDefault="00A16B4B">
      <w:r>
        <w:br w:type="page"/>
      </w:r>
    </w:p>
    <w:p w:rsidR="00925F56" w:rsidRDefault="00925F56" w:rsidP="00925F56">
      <w:pPr>
        <w:pStyle w:val="Titre1"/>
        <w:rPr>
          <w:i/>
          <w:noProof/>
        </w:rPr>
      </w:pPr>
      <w:bookmarkStart w:id="23" w:name="_Toc430965376"/>
      <w:r w:rsidRPr="00F223C8">
        <w:rPr>
          <w:noProof/>
        </w:rPr>
        <w:lastRenderedPageBreak/>
        <w:t>TD/TP 3 –</w:t>
      </w:r>
      <w:r w:rsidR="00F223C8">
        <w:rPr>
          <w:noProof/>
        </w:rPr>
        <w:t xml:space="preserve"> Généricité, Collections &amp; </w:t>
      </w:r>
      <w:r w:rsidR="00F223C8" w:rsidRPr="00F223C8">
        <w:rPr>
          <w:i/>
          <w:noProof/>
        </w:rPr>
        <w:t>Design patterns</w:t>
      </w:r>
      <w:bookmarkEnd w:id="23"/>
    </w:p>
    <w:p w:rsidR="00762249" w:rsidRDefault="00762249" w:rsidP="00762249"/>
    <w:p w:rsidR="001D0CCB" w:rsidRPr="001D0CCB" w:rsidRDefault="001D0CCB" w:rsidP="00D22DC9">
      <w:pPr>
        <w:pStyle w:val="Titre2"/>
      </w:pPr>
      <w:bookmarkStart w:id="24" w:name="_Toc430965377"/>
      <w:r>
        <w:t>Exercices</w:t>
      </w:r>
      <w:bookmarkEnd w:id="24"/>
    </w:p>
    <w:p w:rsidR="00D24305" w:rsidRDefault="00D24305" w:rsidP="00D24305">
      <w:pPr>
        <w:pStyle w:val="Titre3"/>
      </w:pPr>
    </w:p>
    <w:p w:rsidR="00D24305" w:rsidRDefault="00D24305" w:rsidP="00D24305">
      <w:pPr>
        <w:pStyle w:val="Titre3"/>
      </w:pPr>
      <w:bookmarkStart w:id="25" w:name="_Toc430965378"/>
      <w:r>
        <w:t>Exercice 0</w:t>
      </w:r>
      <w:bookmarkEnd w:id="25"/>
    </w:p>
    <w:p w:rsidR="001D0CCB" w:rsidRDefault="00D24305" w:rsidP="00D24305">
      <w:r>
        <w:t xml:space="preserve">Pourquoi, dans le TP1, a-t-on créé un </w:t>
      </w:r>
      <w:r w:rsidRPr="00A16B4B">
        <w:rPr>
          <w:b/>
          <w:i/>
        </w:rPr>
        <w:t>Singleton</w:t>
      </w:r>
      <w:r>
        <w:t xml:space="preserve"> (classe </w:t>
      </w:r>
      <w:proofErr w:type="spellStart"/>
      <w:r w:rsidRPr="00A16B4B">
        <w:rPr>
          <w:b/>
          <w:i/>
        </w:rPr>
        <w:t>ApplicationSession</w:t>
      </w:r>
      <w:proofErr w:type="spellEnd"/>
      <w:r>
        <w:t>)</w:t>
      </w:r>
      <w:r w:rsidR="00B00449">
        <w:t xml:space="preserve"> </w:t>
      </w:r>
      <w:r>
        <w:t>?</w:t>
      </w:r>
    </w:p>
    <w:p w:rsidR="00D24305" w:rsidRDefault="00D24305" w:rsidP="00D24305"/>
    <w:p w:rsidR="00DC25D3" w:rsidRDefault="00FD6EA4" w:rsidP="001D0CCB">
      <w:pPr>
        <w:pStyle w:val="Titre3"/>
      </w:pPr>
      <w:bookmarkStart w:id="26" w:name="_Toc430965379"/>
      <w:r>
        <w:t xml:space="preserve">Exercice 1 : </w:t>
      </w:r>
      <w:r w:rsidR="00A04B36">
        <w:t>Généricité</w:t>
      </w:r>
      <w:r w:rsidR="00DC25D3">
        <w:t xml:space="preserve"> – Création d’un lecteur d’arguments</w:t>
      </w:r>
      <w:bookmarkEnd w:id="26"/>
      <w:r w:rsidR="00DC25D3">
        <w:t xml:space="preserve"> </w:t>
      </w:r>
    </w:p>
    <w:p w:rsidR="00C54988" w:rsidRPr="00C54988" w:rsidRDefault="00DC25D3" w:rsidP="007D3180">
      <w:pPr>
        <w:pStyle w:val="Paragraphedeliste"/>
        <w:numPr>
          <w:ilvl w:val="0"/>
          <w:numId w:val="22"/>
        </w:numPr>
      </w:pPr>
      <w:r>
        <w:t xml:space="preserve">Créer une classe générique </w:t>
      </w:r>
      <w:r w:rsidRPr="007D3180">
        <w:rPr>
          <w:b/>
        </w:rPr>
        <w:t>Option</w:t>
      </w:r>
      <w:r w:rsidR="00180EC6" w:rsidRPr="007D3180">
        <w:rPr>
          <w:b/>
        </w:rPr>
        <w:t xml:space="preserve">, </w:t>
      </w:r>
      <w:r w:rsidR="00180EC6">
        <w:t xml:space="preserve">Les options peuvent être </w:t>
      </w:r>
      <w:r w:rsidR="00160E5F">
        <w:t xml:space="preserve">des booléens, </w:t>
      </w:r>
      <w:r w:rsidR="00180EC6">
        <w:t>des entiers, des réels, des chaînes de caractère</w:t>
      </w:r>
      <w:r w:rsidR="008E1E3B">
        <w:t>s</w:t>
      </w:r>
      <w:r w:rsidR="00180EC6">
        <w:t xml:space="preserve"> ou encore des fichiers. Un</w:t>
      </w:r>
      <w:r w:rsidR="003D55CD">
        <w:t xml:space="preserve">e option est caractérisée par </w:t>
      </w:r>
      <w:r w:rsidR="00180EC6">
        <w:t xml:space="preserve"> une clé, une </w:t>
      </w:r>
      <w:r w:rsidR="003D55CD">
        <w:t xml:space="preserve">valeur </w:t>
      </w:r>
      <w:r w:rsidR="00180EC6">
        <w:t>et la description de l’option (Note : pensez à l’internationalisation).</w:t>
      </w:r>
      <w:r w:rsidR="00A872C4">
        <w:t xml:space="preserve"> Ici vous devrez travailler sur la classe </w:t>
      </w:r>
      <w:proofErr w:type="spellStart"/>
      <w:r w:rsidR="00A872C4" w:rsidRPr="007D3180">
        <w:rPr>
          <w:b/>
          <w:i/>
        </w:rPr>
        <w:t>CommandLineOption</w:t>
      </w:r>
      <w:proofErr w:type="spellEnd"/>
      <w:r w:rsidR="000B5741" w:rsidRPr="007D3180">
        <w:rPr>
          <w:b/>
          <w:i/>
        </w:rPr>
        <w:t>.</w:t>
      </w:r>
      <w:r w:rsidR="00C54988">
        <w:t xml:space="preserve"> </w:t>
      </w:r>
    </w:p>
    <w:p w:rsidR="000B5741" w:rsidRPr="007D3180" w:rsidRDefault="000B5741" w:rsidP="007D3180">
      <w:pPr>
        <w:pStyle w:val="Paragraphedeliste"/>
        <w:numPr>
          <w:ilvl w:val="0"/>
          <w:numId w:val="22"/>
        </w:numPr>
        <w:rPr>
          <w:b/>
        </w:rPr>
      </w:pPr>
      <w:r>
        <w:t xml:space="preserve">Créer une classe </w:t>
      </w:r>
      <w:r w:rsidR="00DC25D3" w:rsidRPr="007D3180">
        <w:rPr>
          <w:i/>
        </w:rPr>
        <w:t xml:space="preserve"> </w:t>
      </w:r>
      <w:proofErr w:type="spellStart"/>
      <w:r w:rsidRPr="007D3180">
        <w:rPr>
          <w:b/>
          <w:i/>
        </w:rPr>
        <w:t>CommandLine</w:t>
      </w:r>
      <w:r w:rsidR="00DC25D3" w:rsidRPr="007D3180">
        <w:rPr>
          <w:b/>
          <w:i/>
        </w:rPr>
        <w:t>Parser</w:t>
      </w:r>
      <w:proofErr w:type="spellEnd"/>
    </w:p>
    <w:p w:rsidR="00A872C4" w:rsidRPr="007D3180" w:rsidRDefault="0088622B" w:rsidP="007D3180">
      <w:pPr>
        <w:pStyle w:val="Paragraphedeliste"/>
        <w:numPr>
          <w:ilvl w:val="0"/>
          <w:numId w:val="22"/>
        </w:numPr>
        <w:rPr>
          <w:b/>
        </w:rPr>
      </w:pPr>
      <w:r>
        <w:t>Modifier le</w:t>
      </w:r>
      <w:r w:rsidR="00A872C4">
        <w:t xml:space="preserve"> programme principal pour utiliser votre </w:t>
      </w:r>
      <w:proofErr w:type="spellStart"/>
      <w:r w:rsidR="00A872C4" w:rsidRPr="007D3180">
        <w:rPr>
          <w:b/>
          <w:i/>
        </w:rPr>
        <w:t>parser</w:t>
      </w:r>
      <w:proofErr w:type="spellEnd"/>
      <w:r w:rsidR="00A872C4">
        <w:t xml:space="preserve"> d’options</w:t>
      </w:r>
    </w:p>
    <w:p w:rsidR="001C7146" w:rsidRDefault="001C7146" w:rsidP="00A04B36"/>
    <w:p w:rsidR="00DC25D3" w:rsidRDefault="00FD6EA4" w:rsidP="001D0CCB">
      <w:pPr>
        <w:pStyle w:val="Titre3"/>
        <w:rPr>
          <w:b/>
          <w:i/>
        </w:rPr>
      </w:pPr>
      <w:bookmarkStart w:id="27" w:name="_Toc430965380"/>
      <w:r>
        <w:t xml:space="preserve">Exercice 2 : </w:t>
      </w:r>
      <w:r w:rsidR="00A04B36">
        <w:t>Collections</w:t>
      </w:r>
      <w:r w:rsidR="005E1668">
        <w:t xml:space="preserve"> - c</w:t>
      </w:r>
      <w:r w:rsidR="00DC25D3">
        <w:t>réer un</w:t>
      </w:r>
      <w:r w:rsidR="00903F91">
        <w:t xml:space="preserve">e collection </w:t>
      </w:r>
      <w:r w:rsidR="002245B8">
        <w:t>d’</w:t>
      </w:r>
      <w:proofErr w:type="spellStart"/>
      <w:r w:rsidR="00FD03EE" w:rsidRPr="00FD03EE">
        <w:rPr>
          <w:b/>
          <w:i/>
        </w:rPr>
        <w:t>ExamE</w:t>
      </w:r>
      <w:r w:rsidR="00903F91" w:rsidRPr="00903F91">
        <w:rPr>
          <w:b/>
          <w:i/>
        </w:rPr>
        <w:t>vent</w:t>
      </w:r>
      <w:bookmarkEnd w:id="27"/>
      <w:proofErr w:type="spellEnd"/>
    </w:p>
    <w:p w:rsidR="00FF1E0F" w:rsidRDefault="00FF1E0F" w:rsidP="00FF1E0F">
      <w:pPr>
        <w:pStyle w:val="Paragraphedeliste"/>
        <w:numPr>
          <w:ilvl w:val="0"/>
          <w:numId w:val="24"/>
        </w:numPr>
      </w:pPr>
      <w:r>
        <w:t>Créer les classes :</w:t>
      </w:r>
    </w:p>
    <w:p w:rsidR="00FF1E0F" w:rsidRDefault="00FF1E0F" w:rsidP="00FF1E0F">
      <w:pPr>
        <w:pStyle w:val="Paragraphedeliste"/>
        <w:numPr>
          <w:ilvl w:val="1"/>
          <w:numId w:val="25"/>
        </w:numPr>
      </w:pPr>
      <w:r>
        <w:t xml:space="preserve">Person, </w:t>
      </w:r>
    </w:p>
    <w:p w:rsidR="00FF1E0F" w:rsidRDefault="00FF1E0F" w:rsidP="00FF1E0F">
      <w:pPr>
        <w:pStyle w:val="Paragraphedeliste"/>
        <w:numPr>
          <w:ilvl w:val="1"/>
          <w:numId w:val="25"/>
        </w:numPr>
      </w:pPr>
      <w:proofErr w:type="spellStart"/>
      <w:r>
        <w:t>Classroom</w:t>
      </w:r>
      <w:proofErr w:type="spellEnd"/>
      <w:r>
        <w:t xml:space="preserve">, </w:t>
      </w:r>
    </w:p>
    <w:p w:rsidR="00FF1E0F" w:rsidRDefault="00FF1E0F" w:rsidP="00FF1E0F">
      <w:pPr>
        <w:pStyle w:val="Paragraphedeliste"/>
        <w:numPr>
          <w:ilvl w:val="1"/>
          <w:numId w:val="25"/>
        </w:numPr>
      </w:pPr>
      <w:r>
        <w:t xml:space="preserve">Document </w:t>
      </w:r>
    </w:p>
    <w:p w:rsidR="002960CE" w:rsidRDefault="002960CE" w:rsidP="00FF1E0F">
      <w:pPr>
        <w:pStyle w:val="Paragraphedeliste"/>
        <w:numPr>
          <w:ilvl w:val="1"/>
          <w:numId w:val="25"/>
        </w:numPr>
      </w:pPr>
      <w:r>
        <w:t>… toutes celles qui vous semble</w:t>
      </w:r>
      <w:r w:rsidR="00FD03EE">
        <w:t>nt</w:t>
      </w:r>
      <w:r>
        <w:t xml:space="preserve"> nécessaires</w:t>
      </w:r>
    </w:p>
    <w:p w:rsidR="00FF1E0F" w:rsidRDefault="00FF1E0F" w:rsidP="00FF1E0F">
      <w:pPr>
        <w:pStyle w:val="Paragraphedeliste"/>
        <w:numPr>
          <w:ilvl w:val="0"/>
          <w:numId w:val="24"/>
        </w:numPr>
      </w:pPr>
      <w:r>
        <w:t xml:space="preserve">Créer la classe </w:t>
      </w:r>
      <w:proofErr w:type="spellStart"/>
      <w:r w:rsidR="00B4316A" w:rsidRPr="00B4316A">
        <w:rPr>
          <w:b/>
          <w:i/>
        </w:rPr>
        <w:t>Exam</w:t>
      </w:r>
      <w:r w:rsidRPr="00B4316A">
        <w:rPr>
          <w:b/>
          <w:i/>
        </w:rPr>
        <w:t>Event</w:t>
      </w:r>
      <w:proofErr w:type="spellEnd"/>
      <w:r>
        <w:t xml:space="preserve"> (cette classe doit répondre à la problématique soumise dans le projet … à vous d’en faire le </w:t>
      </w:r>
      <w:r w:rsidRPr="00FF1E0F">
        <w:rPr>
          <w:b/>
          <w:i/>
        </w:rPr>
        <w:t>design</w:t>
      </w:r>
      <w:r>
        <w:t>)</w:t>
      </w:r>
      <w:r w:rsidR="009E7824">
        <w:t xml:space="preserve">. Elle doit contenir a minima un objet </w:t>
      </w:r>
      <w:r w:rsidR="009E7824">
        <w:rPr>
          <w:b/>
          <w:i/>
        </w:rPr>
        <w:t>Person</w:t>
      </w:r>
      <w:r w:rsidR="009E7824">
        <w:t xml:space="preserve"> (celle passant l’examen), une collection de </w:t>
      </w:r>
      <w:r w:rsidR="009E7824">
        <w:rPr>
          <w:b/>
          <w:i/>
        </w:rPr>
        <w:t>Person</w:t>
      </w:r>
      <w:r w:rsidR="009E7824">
        <w:t xml:space="preserve"> (le jury), un objet </w:t>
      </w:r>
      <w:proofErr w:type="spellStart"/>
      <w:r w:rsidR="009E7824" w:rsidRPr="009E7824">
        <w:rPr>
          <w:b/>
          <w:i/>
        </w:rPr>
        <w:t>Classroom</w:t>
      </w:r>
      <w:proofErr w:type="spellEnd"/>
      <w:r w:rsidR="009E7824">
        <w:t xml:space="preserve"> et naturellement toutes les informations ‘normales’ pour évènement.</w:t>
      </w:r>
    </w:p>
    <w:p w:rsidR="002245B8" w:rsidRDefault="002245B8" w:rsidP="00FF1E0F">
      <w:pPr>
        <w:pStyle w:val="Paragraphedeliste"/>
        <w:numPr>
          <w:ilvl w:val="0"/>
          <w:numId w:val="24"/>
        </w:numPr>
      </w:pPr>
      <w:r>
        <w:t xml:space="preserve">Créer la class </w:t>
      </w:r>
      <w:r w:rsidRPr="002245B8">
        <w:rPr>
          <w:b/>
          <w:i/>
        </w:rPr>
        <w:t>Agenda</w:t>
      </w:r>
      <w:r>
        <w:rPr>
          <w:b/>
          <w:i/>
        </w:rPr>
        <w:t xml:space="preserve"> </w:t>
      </w:r>
      <w:r>
        <w:t>dérivant d’une collection d’</w:t>
      </w:r>
      <w:proofErr w:type="spellStart"/>
      <w:r w:rsidRPr="002245B8">
        <w:rPr>
          <w:b/>
          <w:i/>
        </w:rPr>
        <w:t>ExamEvent</w:t>
      </w:r>
      <w:proofErr w:type="spellEnd"/>
      <w:r>
        <w:t xml:space="preserve"> </w:t>
      </w:r>
    </w:p>
    <w:p w:rsidR="005E1668" w:rsidRDefault="005E1668" w:rsidP="00A04B36"/>
    <w:p w:rsidR="00A04B36" w:rsidRDefault="00FD6EA4" w:rsidP="001D0CCB">
      <w:pPr>
        <w:pStyle w:val="Titre3"/>
      </w:pPr>
      <w:bookmarkStart w:id="28" w:name="_Toc430965381"/>
      <w:r>
        <w:t xml:space="preserve">Exercice 3 : </w:t>
      </w:r>
      <w:r w:rsidR="00A04B36" w:rsidRPr="00A04B36">
        <w:t>Design pattern</w:t>
      </w:r>
      <w:bookmarkEnd w:id="28"/>
    </w:p>
    <w:p w:rsidR="005240F2" w:rsidRDefault="00A74453" w:rsidP="007D3180">
      <w:pPr>
        <w:rPr>
          <w:b/>
          <w:i/>
        </w:rPr>
      </w:pPr>
      <w:r>
        <w:t xml:space="preserve">Créer </w:t>
      </w:r>
      <w:r w:rsidR="005240F2">
        <w:t>un Filtre</w:t>
      </w:r>
      <w:r w:rsidR="009104E4">
        <w:t xml:space="preserve"> (voir aide) sur la collection</w:t>
      </w:r>
      <w:r w:rsidR="005240F2">
        <w:t xml:space="preserve"> </w:t>
      </w:r>
      <w:proofErr w:type="spellStart"/>
      <w:r w:rsidR="005A7ED2" w:rsidRPr="005A7ED2">
        <w:rPr>
          <w:b/>
          <w:i/>
        </w:rPr>
        <w:t>Exam</w:t>
      </w:r>
      <w:r w:rsidR="00FF1E0F">
        <w:rPr>
          <w:b/>
          <w:i/>
        </w:rPr>
        <w:t>E</w:t>
      </w:r>
      <w:r w:rsidR="009104E4" w:rsidRPr="00903F91">
        <w:rPr>
          <w:b/>
          <w:i/>
        </w:rPr>
        <w:t>vents</w:t>
      </w:r>
      <w:proofErr w:type="spellEnd"/>
    </w:p>
    <w:p w:rsidR="00A74453" w:rsidRPr="007D3180" w:rsidRDefault="00A74453" w:rsidP="007D3180">
      <w:pPr>
        <w:pStyle w:val="Paragraphedeliste"/>
        <w:numPr>
          <w:ilvl w:val="0"/>
          <w:numId w:val="23"/>
        </w:numPr>
        <w:rPr>
          <w:b/>
          <w:i/>
        </w:rPr>
      </w:pPr>
      <w:r>
        <w:t>Critère pour les dates</w:t>
      </w:r>
    </w:p>
    <w:p w:rsidR="00A74453" w:rsidRPr="007D3180" w:rsidRDefault="00A74453" w:rsidP="007D3180">
      <w:pPr>
        <w:pStyle w:val="Paragraphedeliste"/>
        <w:numPr>
          <w:ilvl w:val="0"/>
          <w:numId w:val="23"/>
        </w:numPr>
        <w:rPr>
          <w:b/>
          <w:i/>
        </w:rPr>
      </w:pPr>
      <w:r>
        <w:t>Critère pour les personnes</w:t>
      </w:r>
    </w:p>
    <w:p w:rsidR="00A74453" w:rsidRPr="007D3180" w:rsidRDefault="00A74453" w:rsidP="007D3180">
      <w:pPr>
        <w:pStyle w:val="Paragraphedeliste"/>
        <w:numPr>
          <w:ilvl w:val="0"/>
          <w:numId w:val="23"/>
        </w:numPr>
        <w:rPr>
          <w:b/>
          <w:i/>
        </w:rPr>
      </w:pPr>
      <w:r>
        <w:t>Critère pour les salles</w:t>
      </w:r>
    </w:p>
    <w:p w:rsidR="00A74453" w:rsidRPr="007D3180" w:rsidRDefault="005C660D" w:rsidP="007D3180">
      <w:pPr>
        <w:pStyle w:val="Paragraphedeliste"/>
        <w:numPr>
          <w:ilvl w:val="0"/>
          <w:numId w:val="23"/>
        </w:numPr>
        <w:rPr>
          <w:b/>
          <w:i/>
        </w:rPr>
      </w:pPr>
      <w:r>
        <w:t>Imaginer</w:t>
      </w:r>
      <w:r w:rsidR="00A74453">
        <w:t xml:space="preserve"> et implémente</w:t>
      </w:r>
      <w:r>
        <w:t>r</w:t>
      </w:r>
      <w:r w:rsidR="00A74453">
        <w:t xml:space="preserve"> d’autres critères (voir le projet)</w:t>
      </w:r>
    </w:p>
    <w:p w:rsidR="00A53252" w:rsidRDefault="00A53252" w:rsidP="005240F2">
      <w:pPr>
        <w:rPr>
          <w:b/>
          <w:i/>
        </w:rPr>
      </w:pPr>
    </w:p>
    <w:p w:rsidR="00A53252" w:rsidRDefault="00A53252" w:rsidP="00A53252">
      <w:pPr>
        <w:pStyle w:val="Titre3"/>
      </w:pPr>
      <w:bookmarkStart w:id="29" w:name="_Toc430965382"/>
      <w:r>
        <w:t>Exercice 4 : GUI – Menu</w:t>
      </w:r>
      <w:bookmarkEnd w:id="29"/>
    </w:p>
    <w:p w:rsidR="00A53252" w:rsidRDefault="009D60A1" w:rsidP="005C660D">
      <w:pPr>
        <w:pStyle w:val="Paragraphedeliste"/>
        <w:numPr>
          <w:ilvl w:val="0"/>
          <w:numId w:val="17"/>
        </w:numPr>
      </w:pPr>
      <w:r>
        <w:t>Ajouter un menu à votre a</w:t>
      </w:r>
      <w:r w:rsidR="00A53252">
        <w:t xml:space="preserve">pplication </w:t>
      </w:r>
    </w:p>
    <w:p w:rsidR="00A53252" w:rsidRPr="00A53252" w:rsidRDefault="00A53252" w:rsidP="005C660D">
      <w:pPr>
        <w:jc w:val="center"/>
      </w:pPr>
      <w:r>
        <w:rPr>
          <w:noProof/>
        </w:rPr>
        <w:drawing>
          <wp:inline distT="0" distB="0" distL="0" distR="0">
            <wp:extent cx="2494077" cy="1660525"/>
            <wp:effectExtent l="0" t="0" r="0" b="15875"/>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53252" w:rsidRPr="00A53252" w:rsidRDefault="00A53252" w:rsidP="00A53252"/>
    <w:p w:rsidR="001D0CCB" w:rsidRDefault="00A53252" w:rsidP="009153A9">
      <w:pPr>
        <w:ind w:left="708"/>
        <w:rPr>
          <w:noProof/>
        </w:rPr>
      </w:pPr>
      <w:r>
        <w:rPr>
          <w:noProof/>
        </w:rPr>
        <w:lastRenderedPageBreak/>
        <w:t xml:space="preserve">Implémenter les fonctionnalités du ‘menu’ </w:t>
      </w:r>
      <w:r w:rsidRPr="00A53252">
        <w:rPr>
          <w:b/>
          <w:i/>
          <w:noProof/>
        </w:rPr>
        <w:t>Edit</w:t>
      </w:r>
      <w:r w:rsidR="00B26975">
        <w:rPr>
          <w:noProof/>
        </w:rPr>
        <w:t> :</w:t>
      </w:r>
      <w:r w:rsidR="005C660D">
        <w:rPr>
          <w:noProof/>
        </w:rPr>
        <w:t xml:space="preserve"> l</w:t>
      </w:r>
      <w:r w:rsidR="00B26975">
        <w:rPr>
          <w:noProof/>
        </w:rPr>
        <w:t xml:space="preserve">es </w:t>
      </w:r>
      <w:r w:rsidR="00B26975" w:rsidRPr="005C660D">
        <w:rPr>
          <w:b/>
          <w:i/>
          <w:noProof/>
        </w:rPr>
        <w:t>menuitems</w:t>
      </w:r>
      <w:r w:rsidR="00B26975">
        <w:rPr>
          <w:noProof/>
        </w:rPr>
        <w:t xml:space="preserve"> </w:t>
      </w:r>
      <w:r w:rsidR="005C660D">
        <w:rPr>
          <w:noProof/>
        </w:rPr>
        <w:t>de ‘</w:t>
      </w:r>
      <w:r w:rsidR="005C660D" w:rsidRPr="005C660D">
        <w:rPr>
          <w:b/>
          <w:i/>
          <w:noProof/>
        </w:rPr>
        <w:t>View</w:t>
      </w:r>
      <w:r w:rsidR="005C660D">
        <w:rPr>
          <w:noProof/>
        </w:rPr>
        <w:t xml:space="preserve">’ </w:t>
      </w:r>
      <w:r w:rsidR="00B26975" w:rsidRPr="005C660D">
        <w:rPr>
          <w:noProof/>
        </w:rPr>
        <w:t>doivent</w:t>
      </w:r>
      <w:r w:rsidR="00B26975">
        <w:rPr>
          <w:noProof/>
        </w:rPr>
        <w:t xml:space="preserve"> repoduire le comportement du bouton ‘</w:t>
      </w:r>
      <w:r w:rsidR="00B26975" w:rsidRPr="005C660D">
        <w:rPr>
          <w:b/>
          <w:i/>
          <w:noProof/>
        </w:rPr>
        <w:t>Next</w:t>
      </w:r>
      <w:r w:rsidR="00B26975">
        <w:rPr>
          <w:noProof/>
        </w:rPr>
        <w:t>’ de l’interface</w:t>
      </w:r>
      <w:r w:rsidR="005C660D">
        <w:rPr>
          <w:noProof/>
        </w:rPr>
        <w:t xml:space="preserve">. </w:t>
      </w:r>
      <w:r>
        <w:rPr>
          <w:noProof/>
        </w:rPr>
        <w:t>Pour les autre</w:t>
      </w:r>
      <w:r w:rsidR="00A04FD2">
        <w:rPr>
          <w:noProof/>
        </w:rPr>
        <w:t>s</w:t>
      </w:r>
      <w:r>
        <w:rPr>
          <w:noProof/>
        </w:rPr>
        <w:t xml:space="preserve"> menu</w:t>
      </w:r>
      <w:r w:rsidR="00A04FD2">
        <w:rPr>
          <w:noProof/>
        </w:rPr>
        <w:t>s</w:t>
      </w:r>
      <w:r w:rsidR="00777C35">
        <w:rPr>
          <w:noProof/>
        </w:rPr>
        <w:t>,</w:t>
      </w:r>
      <w:r w:rsidR="007057AC">
        <w:rPr>
          <w:noProof/>
        </w:rPr>
        <w:t xml:space="preserve"> affich</w:t>
      </w:r>
      <w:r>
        <w:rPr>
          <w:noProof/>
        </w:rPr>
        <w:t>er un message (</w:t>
      </w:r>
      <w:r w:rsidRPr="007057AC">
        <w:rPr>
          <w:b/>
          <w:i/>
          <w:noProof/>
        </w:rPr>
        <w:t>DialogBox</w:t>
      </w:r>
      <w:r>
        <w:rPr>
          <w:noProof/>
        </w:rPr>
        <w:t>) d’information prévenant l’utilisateur que la fonctionnalité n’est pas encore implémentée.</w:t>
      </w:r>
    </w:p>
    <w:p w:rsidR="00240A92" w:rsidRDefault="00240A92" w:rsidP="00240A92">
      <w:pPr>
        <w:pStyle w:val="Paragraphedeliste"/>
        <w:numPr>
          <w:ilvl w:val="0"/>
          <w:numId w:val="17"/>
        </w:numPr>
        <w:rPr>
          <w:noProof/>
        </w:rPr>
      </w:pPr>
      <w:r>
        <w:rPr>
          <w:noProof/>
        </w:rPr>
        <w:t>Remplacer le bouton ‘</w:t>
      </w:r>
      <w:r w:rsidRPr="00240A92">
        <w:rPr>
          <w:b/>
          <w:i/>
          <w:noProof/>
        </w:rPr>
        <w:t>Next</w:t>
      </w:r>
      <w:r>
        <w:rPr>
          <w:noProof/>
        </w:rPr>
        <w:t>’</w:t>
      </w:r>
      <w:r w:rsidR="008F28B5">
        <w:rPr>
          <w:noProof/>
        </w:rPr>
        <w:t xml:space="preserve"> par </w:t>
      </w:r>
    </w:p>
    <w:p w:rsidR="008F28B5" w:rsidRDefault="008F28B5" w:rsidP="008F28B5">
      <w:pPr>
        <w:pStyle w:val="Paragraphedeliste"/>
        <w:numPr>
          <w:ilvl w:val="1"/>
          <w:numId w:val="17"/>
        </w:numPr>
        <w:rPr>
          <w:noProof/>
        </w:rPr>
      </w:pPr>
      <w:r>
        <w:rPr>
          <w:noProof/>
        </w:rPr>
        <w:t xml:space="preserve">Un </w:t>
      </w:r>
      <w:r w:rsidR="00A26E4B" w:rsidRPr="00A26E4B">
        <w:rPr>
          <w:b/>
          <w:i/>
          <w:noProof/>
        </w:rPr>
        <w:t>Spinner</w:t>
      </w:r>
      <w:r>
        <w:rPr>
          <w:noProof/>
        </w:rPr>
        <w:t xml:space="preserve"> contenant les années de 20</w:t>
      </w:r>
      <w:r w:rsidR="00907A1A">
        <w:rPr>
          <w:noProof/>
        </w:rPr>
        <w:t>1</w:t>
      </w:r>
      <w:r>
        <w:rPr>
          <w:noProof/>
        </w:rPr>
        <w:t xml:space="preserve">0 à l’année </w:t>
      </w:r>
      <w:r w:rsidR="006351C9">
        <w:rPr>
          <w:noProof/>
        </w:rPr>
        <w:t>2020</w:t>
      </w:r>
      <w:r w:rsidR="00022F1F">
        <w:rPr>
          <w:noProof/>
        </w:rPr>
        <w:t xml:space="preserve"> (positionné sur l’année courante)</w:t>
      </w:r>
    </w:p>
    <w:p w:rsidR="008F28B5" w:rsidRDefault="008F28B5" w:rsidP="008F28B5">
      <w:pPr>
        <w:pStyle w:val="Paragraphedeliste"/>
        <w:numPr>
          <w:ilvl w:val="1"/>
          <w:numId w:val="17"/>
        </w:numPr>
        <w:rPr>
          <w:noProof/>
        </w:rPr>
      </w:pPr>
      <w:r>
        <w:rPr>
          <w:noProof/>
        </w:rPr>
        <w:t>Un</w:t>
      </w:r>
      <w:r w:rsidR="00A26E4B">
        <w:rPr>
          <w:noProof/>
        </w:rPr>
        <w:t>e</w:t>
      </w:r>
      <w:r>
        <w:rPr>
          <w:noProof/>
        </w:rPr>
        <w:t xml:space="preserve"> </w:t>
      </w:r>
      <w:r w:rsidR="00A26E4B" w:rsidRPr="00A26E4B">
        <w:rPr>
          <w:b/>
          <w:i/>
          <w:noProof/>
        </w:rPr>
        <w:t xml:space="preserve">ComboBox </w:t>
      </w:r>
      <w:r w:rsidR="00083D15">
        <w:rPr>
          <w:noProof/>
        </w:rPr>
        <w:t>contenant les mois de l’année</w:t>
      </w:r>
      <w:r w:rsidR="00022F1F">
        <w:rPr>
          <w:noProof/>
        </w:rPr>
        <w:t xml:space="preserve"> (positionné sur le mois courant)</w:t>
      </w:r>
    </w:p>
    <w:p w:rsidR="008F28B5" w:rsidRDefault="008F28B5" w:rsidP="008F28B5">
      <w:pPr>
        <w:pStyle w:val="Paragraphedeliste"/>
        <w:numPr>
          <w:ilvl w:val="1"/>
          <w:numId w:val="17"/>
        </w:numPr>
        <w:rPr>
          <w:noProof/>
        </w:rPr>
      </w:pPr>
      <w:r>
        <w:rPr>
          <w:noProof/>
        </w:rPr>
        <w:t xml:space="preserve">Une </w:t>
      </w:r>
      <w:r w:rsidRPr="00A26E4B">
        <w:rPr>
          <w:b/>
          <w:i/>
          <w:noProof/>
        </w:rPr>
        <w:t>ComboBox</w:t>
      </w:r>
      <w:r>
        <w:rPr>
          <w:noProof/>
        </w:rPr>
        <w:t xml:space="preserve"> contenant les </w:t>
      </w:r>
      <w:r w:rsidR="006C30D5">
        <w:rPr>
          <w:noProof/>
        </w:rPr>
        <w:t>jours de la semaine</w:t>
      </w:r>
      <w:r w:rsidR="00022F1F">
        <w:rPr>
          <w:noProof/>
        </w:rPr>
        <w:t xml:space="preserve"> (positionné sur le jour courant)</w:t>
      </w:r>
    </w:p>
    <w:p w:rsidR="00083D15" w:rsidRDefault="00083D15" w:rsidP="00083D15">
      <w:pPr>
        <w:pStyle w:val="Paragraphedeliste"/>
        <w:rPr>
          <w:noProof/>
        </w:rPr>
      </w:pPr>
      <w:r>
        <w:rPr>
          <w:noProof/>
        </w:rPr>
        <w:t>(Pensez à l’internationalisation)</w:t>
      </w:r>
    </w:p>
    <w:p w:rsidR="00900C41" w:rsidRDefault="00900C41" w:rsidP="00900C41">
      <w:pPr>
        <w:pStyle w:val="Paragraphedeliste"/>
        <w:numPr>
          <w:ilvl w:val="0"/>
          <w:numId w:val="17"/>
        </w:numPr>
        <w:rPr>
          <w:noProof/>
        </w:rPr>
      </w:pPr>
      <w:r>
        <w:rPr>
          <w:noProof/>
        </w:rPr>
        <w:t>Créer les widgets pour l’affichage d’un ‘</w:t>
      </w:r>
      <w:r w:rsidR="005A7ED2">
        <w:rPr>
          <w:b/>
          <w:i/>
          <w:noProof/>
        </w:rPr>
        <w:t>ExamE</w:t>
      </w:r>
      <w:r w:rsidRPr="00900C41">
        <w:rPr>
          <w:b/>
          <w:i/>
          <w:noProof/>
        </w:rPr>
        <w:t>vent</w:t>
      </w:r>
      <w:r>
        <w:rPr>
          <w:noProof/>
        </w:rPr>
        <w:t>’</w:t>
      </w:r>
      <w:r w:rsidR="00733F41">
        <w:rPr>
          <w:noProof/>
        </w:rPr>
        <w:t>, en lien avec une Collection d’</w:t>
      </w:r>
      <w:r w:rsidR="005A7ED2" w:rsidRPr="005A7ED2">
        <w:rPr>
          <w:b/>
          <w:i/>
          <w:noProof/>
        </w:rPr>
        <w:t>Exam</w:t>
      </w:r>
      <w:r w:rsidR="00733F41" w:rsidRPr="00733F41">
        <w:rPr>
          <w:b/>
          <w:i/>
          <w:noProof/>
        </w:rPr>
        <w:t>Event</w:t>
      </w:r>
      <w:r w:rsidR="00733F41">
        <w:rPr>
          <w:noProof/>
        </w:rPr>
        <w:t xml:space="preserve"> (Exercice 2)</w:t>
      </w:r>
      <w:r w:rsidR="00566F90">
        <w:rPr>
          <w:noProof/>
        </w:rPr>
        <w:t xml:space="preserve">. Ces widgets devront permettre l’ajout/la suppression et la modification d’un </w:t>
      </w:r>
      <w:r w:rsidR="00566F90">
        <w:rPr>
          <w:b/>
          <w:i/>
          <w:noProof/>
        </w:rPr>
        <w:t>ExamEvent</w:t>
      </w:r>
      <w:r w:rsidR="00566F90">
        <w:rPr>
          <w:b/>
          <w:noProof/>
        </w:rPr>
        <w:t>.</w:t>
      </w:r>
    </w:p>
    <w:p w:rsidR="009153A9" w:rsidRDefault="009153A9" w:rsidP="009153A9">
      <w:pPr>
        <w:pStyle w:val="Titre2"/>
      </w:pPr>
    </w:p>
    <w:p w:rsidR="009153A9" w:rsidRDefault="009153A9" w:rsidP="009153A9">
      <w:pPr>
        <w:pStyle w:val="Titre2"/>
      </w:pPr>
      <w:bookmarkStart w:id="30" w:name="_Toc430965383"/>
      <w:r>
        <w:t>Aide</w:t>
      </w:r>
      <w:bookmarkEnd w:id="30"/>
    </w:p>
    <w:p w:rsidR="009153A9" w:rsidRDefault="009153A9" w:rsidP="009153A9">
      <w:proofErr w:type="spellStart"/>
      <w:r w:rsidRPr="005240F2">
        <w:rPr>
          <w:b/>
        </w:rPr>
        <w:t>Filter</w:t>
      </w:r>
      <w:proofErr w:type="spellEnd"/>
      <w:r w:rsidRPr="005240F2">
        <w:rPr>
          <w:b/>
        </w:rPr>
        <w:t xml:space="preserve"> Pattern</w:t>
      </w:r>
      <w:r>
        <w:t xml:space="preserve"> : </w:t>
      </w:r>
      <w:hyperlink r:id="rId24" w:history="1">
        <w:r w:rsidR="00FF1E0F" w:rsidRPr="00F93D70">
          <w:rPr>
            <w:rStyle w:val="Lienhypertexte"/>
          </w:rPr>
          <w:t>http://www.tutorialspoint.com/design_pattern/filter_pattern.htm</w:t>
        </w:r>
      </w:hyperlink>
    </w:p>
    <w:p w:rsidR="00FF1E0F" w:rsidRDefault="00FF1E0F" w:rsidP="009153A9">
      <w:r w:rsidRPr="00FF1E0F">
        <w:rPr>
          <w:b/>
        </w:rPr>
        <w:t>Menu :</w:t>
      </w:r>
      <w:r>
        <w:t xml:space="preserve"> </w:t>
      </w:r>
      <w:hyperlink r:id="rId25" w:history="1">
        <w:r w:rsidR="003D3155" w:rsidRPr="00F93D70">
          <w:rPr>
            <w:rStyle w:val="Lienhypertexte"/>
          </w:rPr>
          <w:t>https://docs.oracle.com/javase/tutorial/uiswing/components/menu.html</w:t>
        </w:r>
      </w:hyperlink>
    </w:p>
    <w:p w:rsidR="003D3155" w:rsidRPr="008B310F" w:rsidRDefault="003D3155" w:rsidP="009153A9">
      <w:pPr>
        <w:rPr>
          <w:lang w:val="en-US"/>
        </w:rPr>
      </w:pPr>
      <w:proofErr w:type="gramStart"/>
      <w:r w:rsidRPr="008B310F">
        <w:rPr>
          <w:b/>
          <w:lang w:val="en-US"/>
        </w:rPr>
        <w:t>Spinner :</w:t>
      </w:r>
      <w:proofErr w:type="gramEnd"/>
      <w:r w:rsidRPr="008B310F">
        <w:rPr>
          <w:lang w:val="en-US"/>
        </w:rPr>
        <w:t xml:space="preserve"> </w:t>
      </w:r>
      <w:hyperlink r:id="rId26" w:history="1">
        <w:r w:rsidR="00234EA6" w:rsidRPr="008B310F">
          <w:rPr>
            <w:rStyle w:val="Lienhypertexte"/>
            <w:lang w:val="en-US"/>
          </w:rPr>
          <w:t>https://docs.oracle.com/javase/tutorial/uiswing/components/spinner.html</w:t>
        </w:r>
      </w:hyperlink>
    </w:p>
    <w:p w:rsidR="009153A9" w:rsidRPr="008B310F" w:rsidRDefault="009153A9">
      <w:pPr>
        <w:rPr>
          <w:noProof/>
          <w:lang w:val="en-US"/>
        </w:rPr>
      </w:pPr>
    </w:p>
    <w:p w:rsidR="001D0CCB" w:rsidRDefault="001D0CCB" w:rsidP="00D22DC9">
      <w:pPr>
        <w:pStyle w:val="Titre2"/>
      </w:pPr>
      <w:bookmarkStart w:id="31" w:name="_Toc430965384"/>
      <w:r>
        <w:t>Rapport</w:t>
      </w:r>
      <w:bookmarkEnd w:id="31"/>
    </w:p>
    <w:p w:rsidR="001D0CCB" w:rsidRDefault="001D0CCB" w:rsidP="001D0CCB"/>
    <w:p w:rsidR="001D0CCB" w:rsidRDefault="001D0CCB" w:rsidP="001D0CCB">
      <w:pPr>
        <w:pStyle w:val="Titre3"/>
      </w:pPr>
      <w:bookmarkStart w:id="32" w:name="_Toc430965385"/>
      <w:r>
        <w:t>Description des travaux</w:t>
      </w:r>
      <w:r w:rsidR="00A50E6D">
        <w:t xml:space="preserve"> (</w:t>
      </w:r>
      <w:r w:rsidR="008125F5">
        <w:t>+</w:t>
      </w:r>
      <w:r w:rsidR="00A50E6D">
        <w:t>réponses aux questions)</w:t>
      </w:r>
      <w:bookmarkEnd w:id="32"/>
    </w:p>
    <w:p w:rsidR="00371360" w:rsidRDefault="00371360" w:rsidP="00371360"/>
    <w:p w:rsidR="00371360" w:rsidRDefault="00371360" w:rsidP="00371360">
      <w:r>
        <w:t>Exercice 0 :</w:t>
      </w:r>
    </w:p>
    <w:p w:rsidR="00371360" w:rsidRPr="00371360" w:rsidRDefault="00371360" w:rsidP="00371360">
      <w:pPr>
        <w:pStyle w:val="Paragraphedeliste"/>
        <w:numPr>
          <w:ilvl w:val="0"/>
          <w:numId w:val="32"/>
        </w:numPr>
      </w:pPr>
      <w:r>
        <w:t xml:space="preserve">On crée un </w:t>
      </w:r>
      <w:proofErr w:type="spellStart"/>
      <w:r>
        <w:t>sigleton</w:t>
      </w:r>
      <w:proofErr w:type="spellEnd"/>
      <w:r>
        <w:t xml:space="preserve"> pour n’instancier une classe qu’une seule </w:t>
      </w:r>
      <w:proofErr w:type="gramStart"/>
      <w:r>
        <w:t>fois</w:t>
      </w:r>
      <w:r w:rsidR="00420DA1">
        <w:t>(</w:t>
      </w:r>
      <w:proofErr w:type="gramEnd"/>
      <w:r w:rsidR="00420DA1">
        <w:t>pour un main par exemple)</w:t>
      </w:r>
      <w:r>
        <w:t>.</w:t>
      </w:r>
    </w:p>
    <w:p w:rsidR="001D0CCB" w:rsidRDefault="001D0CCB" w:rsidP="001D0CCB">
      <w:pPr>
        <w:pStyle w:val="Titre3"/>
      </w:pPr>
    </w:p>
    <w:p w:rsidR="00371360" w:rsidRDefault="00371360" w:rsidP="00371360">
      <w:r>
        <w:t>Exercice 1 :</w:t>
      </w:r>
    </w:p>
    <w:p w:rsidR="00371360" w:rsidRPr="00D573B2" w:rsidRDefault="00D573B2" w:rsidP="00371360">
      <w:pPr>
        <w:pStyle w:val="Paragraphedeliste"/>
        <w:numPr>
          <w:ilvl w:val="0"/>
          <w:numId w:val="32"/>
        </w:numPr>
      </w:pPr>
      <w:r>
        <w:t xml:space="preserve">Initialisation des attributs dans les différents constructeurs pour la classe </w:t>
      </w:r>
      <w:proofErr w:type="spellStart"/>
      <w:r w:rsidRPr="007D3180">
        <w:rPr>
          <w:b/>
          <w:i/>
        </w:rPr>
        <w:t>CommandLineOption</w:t>
      </w:r>
      <w:proofErr w:type="spellEnd"/>
    </w:p>
    <w:p w:rsidR="00D573B2" w:rsidRPr="0054530C" w:rsidRDefault="00D573B2" w:rsidP="00371360">
      <w:pPr>
        <w:pStyle w:val="Paragraphedeliste"/>
        <w:numPr>
          <w:ilvl w:val="0"/>
          <w:numId w:val="32"/>
        </w:numPr>
      </w:pPr>
      <w:r>
        <w:t xml:space="preserve">Création de chaque cas dans le switch, pour chaque type de </w:t>
      </w:r>
      <w:proofErr w:type="spellStart"/>
      <w:r w:rsidRPr="007D3180">
        <w:rPr>
          <w:b/>
          <w:i/>
        </w:rPr>
        <w:t>CommandLineOption</w:t>
      </w:r>
      <w:proofErr w:type="spellEnd"/>
    </w:p>
    <w:p w:rsidR="0054530C" w:rsidRDefault="0054530C" w:rsidP="0054530C"/>
    <w:p w:rsidR="0054530C" w:rsidRDefault="0054530C" w:rsidP="0054530C">
      <w:r>
        <w:t>Exercice 2 :</w:t>
      </w:r>
    </w:p>
    <w:p w:rsidR="0054530C" w:rsidRDefault="0054530C" w:rsidP="0054530C">
      <w:pPr>
        <w:pStyle w:val="Paragraphedeliste"/>
        <w:numPr>
          <w:ilvl w:val="0"/>
          <w:numId w:val="32"/>
        </w:numPr>
      </w:pPr>
      <w:r>
        <w:t xml:space="preserve">Création des accesseurs via source -&gt; </w:t>
      </w:r>
      <w:proofErr w:type="spellStart"/>
      <w:r>
        <w:t>generate</w:t>
      </w:r>
      <w:proofErr w:type="spellEnd"/>
      <w:r>
        <w:t xml:space="preserve"> getters and setters dans la classe </w:t>
      </w:r>
      <w:proofErr w:type="spellStart"/>
      <w:r>
        <w:t>ExamEvent</w:t>
      </w:r>
      <w:proofErr w:type="spellEnd"/>
    </w:p>
    <w:p w:rsidR="00420DA1" w:rsidRDefault="00420DA1" w:rsidP="0054530C">
      <w:pPr>
        <w:pStyle w:val="Paragraphedeliste"/>
        <w:numPr>
          <w:ilvl w:val="0"/>
          <w:numId w:val="32"/>
        </w:numPr>
      </w:pPr>
      <w:r>
        <w:t xml:space="preserve">Affectation des attributs dans le </w:t>
      </w:r>
      <w:proofErr w:type="spellStart"/>
      <w:r>
        <w:t>construteur</w:t>
      </w:r>
      <w:proofErr w:type="spellEnd"/>
    </w:p>
    <w:p w:rsidR="00420DA1" w:rsidRPr="00F9406B" w:rsidRDefault="00420DA1" w:rsidP="0054530C">
      <w:pPr>
        <w:pStyle w:val="Paragraphedeliste"/>
        <w:numPr>
          <w:ilvl w:val="0"/>
          <w:numId w:val="32"/>
        </w:numPr>
      </w:pPr>
      <w:r>
        <w:t xml:space="preserve">Ajout </w:t>
      </w:r>
      <w:proofErr w:type="gramStart"/>
      <w:r>
        <w:t xml:space="preserve">de </w:t>
      </w:r>
      <w:proofErr w:type="spellStart"/>
      <w:r>
        <w:t>extends</w:t>
      </w:r>
      <w:proofErr w:type="spellEnd"/>
      <w: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ExamEvent</w:t>
      </w:r>
      <w:proofErr w:type="spellEnd"/>
      <w:proofErr w:type="gramEnd"/>
      <w:r>
        <w:rPr>
          <w:rFonts w:ascii="Consolas" w:hAnsi="Consolas" w:cs="Consolas"/>
          <w:color w:val="000000"/>
          <w:sz w:val="20"/>
          <w:szCs w:val="20"/>
        </w:rPr>
        <w:t>&gt; pour la classe Agenda</w:t>
      </w:r>
    </w:p>
    <w:p w:rsidR="00F9406B" w:rsidRDefault="00F9406B" w:rsidP="00F9406B">
      <w:r>
        <w:t>Exercice 3 :</w:t>
      </w:r>
    </w:p>
    <w:p w:rsidR="00F9406B" w:rsidRDefault="00F9406B" w:rsidP="00F9406B">
      <w:pPr>
        <w:pStyle w:val="Paragraphedeliste"/>
        <w:numPr>
          <w:ilvl w:val="0"/>
          <w:numId w:val="32"/>
        </w:numPr>
      </w:pPr>
      <w:r>
        <w:t xml:space="preserve">Création de l’interface </w:t>
      </w:r>
      <w:proofErr w:type="spellStart"/>
      <w:r>
        <w:t>Critere</w:t>
      </w:r>
      <w:proofErr w:type="spellEnd"/>
    </w:p>
    <w:p w:rsidR="00F9406B" w:rsidRDefault="00F9406B" w:rsidP="00F9406B">
      <w:pPr>
        <w:pStyle w:val="Paragraphedeliste"/>
        <w:numPr>
          <w:ilvl w:val="0"/>
          <w:numId w:val="32"/>
        </w:numPr>
      </w:pPr>
      <w:r>
        <w:t xml:space="preserve">Création des classes </w:t>
      </w:r>
      <w:proofErr w:type="spellStart"/>
      <w:r>
        <w:t>CritereStudent</w:t>
      </w:r>
      <w:proofErr w:type="spellEnd"/>
      <w:r>
        <w:t xml:space="preserve">, </w:t>
      </w:r>
      <w:proofErr w:type="spellStart"/>
      <w:r>
        <w:t>CritereJury</w:t>
      </w:r>
      <w:proofErr w:type="spellEnd"/>
      <w:r>
        <w:t xml:space="preserve">, </w:t>
      </w:r>
      <w:proofErr w:type="spellStart"/>
      <w:r>
        <w:t>CritereNone</w:t>
      </w:r>
      <w:proofErr w:type="spellEnd"/>
      <w:r>
        <w:t xml:space="preserve">, </w:t>
      </w:r>
      <w:proofErr w:type="spellStart"/>
      <w:r>
        <w:t>CritereSalle</w:t>
      </w:r>
      <w:proofErr w:type="spellEnd"/>
      <w:r>
        <w:t xml:space="preserve">, </w:t>
      </w:r>
      <w:proofErr w:type="spellStart"/>
      <w:r>
        <w:t>CritereDate</w:t>
      </w:r>
      <w:proofErr w:type="spellEnd"/>
      <w:r>
        <w:t xml:space="preserve">, qui implémentent l’interface </w:t>
      </w:r>
      <w:proofErr w:type="spellStart"/>
      <w:r>
        <w:t>Critere</w:t>
      </w:r>
      <w:proofErr w:type="spellEnd"/>
      <w:r>
        <w:t xml:space="preserve"> et filtrent une collection d’</w:t>
      </w:r>
      <w:proofErr w:type="spellStart"/>
      <w:r>
        <w:t>ExamEvents</w:t>
      </w:r>
      <w:proofErr w:type="spellEnd"/>
      <w:r>
        <w:t>.</w:t>
      </w:r>
    </w:p>
    <w:p w:rsidR="003F671F" w:rsidRDefault="003F671F" w:rsidP="003F671F">
      <w:r>
        <w:t>Exercice 4 :</w:t>
      </w:r>
    </w:p>
    <w:p w:rsidR="003F671F" w:rsidRDefault="003F671F" w:rsidP="003F671F">
      <w:pPr>
        <w:pStyle w:val="Paragraphedeliste"/>
        <w:numPr>
          <w:ilvl w:val="0"/>
          <w:numId w:val="32"/>
        </w:numPr>
      </w:pPr>
      <w:r>
        <w:t>Ajout du menu</w:t>
      </w:r>
    </w:p>
    <w:p w:rsidR="003F671F" w:rsidRPr="00420DA1" w:rsidRDefault="003F671F" w:rsidP="003F671F">
      <w:pPr>
        <w:pStyle w:val="Paragraphedeliste"/>
        <w:numPr>
          <w:ilvl w:val="0"/>
          <w:numId w:val="32"/>
        </w:numPr>
      </w:pPr>
      <w:r>
        <w:t xml:space="preserve">Ajout des </w:t>
      </w:r>
      <w:proofErr w:type="spellStart"/>
      <w:r>
        <w:t>actionListeners</w:t>
      </w:r>
      <w:proofErr w:type="spellEnd"/>
      <w:r>
        <w:t xml:space="preserve"> pour gérer</w:t>
      </w:r>
      <w:bookmarkStart w:id="33" w:name="_GoBack"/>
      <w:bookmarkEnd w:id="33"/>
      <w:r>
        <w:t xml:space="preserve"> le changement de vue (mois/jours/semaines).</w:t>
      </w:r>
    </w:p>
    <w:p w:rsidR="00420DA1" w:rsidRPr="00371360" w:rsidRDefault="00420DA1" w:rsidP="00420DA1">
      <w:pPr>
        <w:pStyle w:val="Paragraphedeliste"/>
      </w:pPr>
    </w:p>
    <w:p w:rsidR="001D0CCB" w:rsidRDefault="001D0CCB" w:rsidP="001D0CCB">
      <w:pPr>
        <w:pStyle w:val="Titre3"/>
      </w:pPr>
      <w:bookmarkStart w:id="34" w:name="_Toc430965386"/>
      <w:r>
        <w:t>Difficultés rencontrées</w:t>
      </w:r>
      <w:bookmarkEnd w:id="34"/>
    </w:p>
    <w:p w:rsidR="007F2214" w:rsidRPr="00F223C8" w:rsidRDefault="007F2214">
      <w:pPr>
        <w:rPr>
          <w:noProof/>
        </w:rPr>
      </w:pPr>
      <w:r w:rsidRPr="00F223C8">
        <w:rPr>
          <w:noProof/>
        </w:rPr>
        <w:br w:type="page"/>
      </w:r>
    </w:p>
    <w:p w:rsidR="00925F56" w:rsidRDefault="00925F56" w:rsidP="00925F56">
      <w:pPr>
        <w:pStyle w:val="Titre1"/>
        <w:rPr>
          <w:noProof/>
        </w:rPr>
      </w:pPr>
      <w:bookmarkStart w:id="35" w:name="_Toc430965387"/>
      <w:r w:rsidRPr="00F223C8">
        <w:rPr>
          <w:noProof/>
        </w:rPr>
        <w:lastRenderedPageBreak/>
        <w:t>TD/TP 4 –</w:t>
      </w:r>
      <w:r w:rsidR="00F223C8">
        <w:rPr>
          <w:noProof/>
        </w:rPr>
        <w:t xml:space="preserve"> Les entrées / sorties</w:t>
      </w:r>
      <w:bookmarkEnd w:id="35"/>
    </w:p>
    <w:p w:rsidR="00A04B36" w:rsidRDefault="00A04B36" w:rsidP="00A04B36"/>
    <w:p w:rsidR="00A749E7" w:rsidRDefault="00A749E7" w:rsidP="00D22DC9">
      <w:pPr>
        <w:pStyle w:val="Titre2"/>
      </w:pPr>
      <w:bookmarkStart w:id="36" w:name="_Toc430965388"/>
      <w:r>
        <w:t>Exercices</w:t>
      </w:r>
      <w:bookmarkEnd w:id="36"/>
    </w:p>
    <w:p w:rsidR="005A1EE1" w:rsidRDefault="005A1EE1" w:rsidP="00A749E7">
      <w:pPr>
        <w:pStyle w:val="Titre3"/>
      </w:pPr>
    </w:p>
    <w:p w:rsidR="00A04B36" w:rsidRDefault="00FD6EA4" w:rsidP="00A749E7">
      <w:pPr>
        <w:pStyle w:val="Titre3"/>
      </w:pPr>
      <w:bookmarkStart w:id="37" w:name="_Toc430965389"/>
      <w:r>
        <w:t xml:space="preserve">Exercice </w:t>
      </w:r>
      <w:r w:rsidR="00A03EC0">
        <w:t>1</w:t>
      </w:r>
      <w:r>
        <w:t xml:space="preserve"> : </w:t>
      </w:r>
      <w:r w:rsidR="00A04B36">
        <w:t>Lire &amp; écrire un fichier XML</w:t>
      </w:r>
      <w:bookmarkEnd w:id="37"/>
    </w:p>
    <w:p w:rsidR="00900C41" w:rsidRDefault="00900C41" w:rsidP="005A3FA0">
      <w:pPr>
        <w:pStyle w:val="Paragraphedeliste"/>
        <w:numPr>
          <w:ilvl w:val="0"/>
          <w:numId w:val="26"/>
        </w:numPr>
      </w:pPr>
      <w:r>
        <w:t>Sauvegarder le contenu de l’application (agenda) dans un fichier XML.</w:t>
      </w:r>
    </w:p>
    <w:p w:rsidR="00B236BA" w:rsidRDefault="005A3FA0" w:rsidP="00B236BA">
      <w:pPr>
        <w:pStyle w:val="Paragraphedeliste"/>
        <w:numPr>
          <w:ilvl w:val="0"/>
          <w:numId w:val="26"/>
        </w:numPr>
      </w:pPr>
      <w:r>
        <w:t xml:space="preserve">Utiliser </w:t>
      </w:r>
      <w:proofErr w:type="spellStart"/>
      <w:r w:rsidRPr="005A3FA0">
        <w:rPr>
          <w:b/>
          <w:i/>
        </w:rPr>
        <w:t>CommanLineParser</w:t>
      </w:r>
      <w:proofErr w:type="spellEnd"/>
      <w:r>
        <w:t xml:space="preserve"> (TP3) avec l’option </w:t>
      </w:r>
      <w:r w:rsidRPr="005A3FA0">
        <w:rPr>
          <w:b/>
          <w:i/>
        </w:rPr>
        <w:t>–</w:t>
      </w:r>
      <w:proofErr w:type="spellStart"/>
      <w:r w:rsidRPr="005A3FA0">
        <w:rPr>
          <w:b/>
          <w:i/>
        </w:rPr>
        <w:t>project</w:t>
      </w:r>
      <w:proofErr w:type="spellEnd"/>
      <w:r w:rsidRPr="005A3FA0">
        <w:rPr>
          <w:b/>
          <w:i/>
        </w:rPr>
        <w:t>=&lt;FILE&gt;</w:t>
      </w:r>
      <w:r>
        <w:t xml:space="preserve"> pour pouvoir charger un contenu d’application préalablement sauvegarder</w:t>
      </w:r>
      <w:r w:rsidR="00B11222">
        <w:t>.</w:t>
      </w:r>
    </w:p>
    <w:p w:rsidR="00A04B36" w:rsidRDefault="00A04B36" w:rsidP="00A749E7">
      <w:pPr>
        <w:pStyle w:val="Titre3"/>
      </w:pPr>
    </w:p>
    <w:p w:rsidR="00A03EC0" w:rsidRDefault="00A03EC0" w:rsidP="00A03EC0">
      <w:pPr>
        <w:pStyle w:val="Titre3"/>
      </w:pPr>
      <w:bookmarkStart w:id="38" w:name="_Toc430965390"/>
      <w:r>
        <w:t>Exercice 2: Créer et lire un fichier de configuration pour une application</w:t>
      </w:r>
      <w:bookmarkEnd w:id="38"/>
    </w:p>
    <w:p w:rsidR="004D462A" w:rsidRDefault="00CD4A20" w:rsidP="004D462A">
      <w:pPr>
        <w:pStyle w:val="Paragraphedeliste"/>
        <w:numPr>
          <w:ilvl w:val="0"/>
          <w:numId w:val="27"/>
        </w:numPr>
      </w:pPr>
      <w:r>
        <w:t>La configuration doit contenir le chemin du fichier de log</w:t>
      </w:r>
      <w:r w:rsidR="00161023">
        <w:t xml:space="preserve"> </w:t>
      </w:r>
      <w:r w:rsidR="004F7870">
        <w:t>et le chemin d’un dossier temporaire</w:t>
      </w:r>
      <w:r w:rsidR="00F13224">
        <w:t xml:space="preserve"> (il faudra donc ajouter dans la session la possibilité de </w:t>
      </w:r>
      <w:proofErr w:type="spellStart"/>
      <w:r w:rsidR="00F13224">
        <w:rPr>
          <w:b/>
          <w:i/>
        </w:rPr>
        <w:t>loggé</w:t>
      </w:r>
      <w:proofErr w:type="spellEnd"/>
      <w:r w:rsidR="00F13224">
        <w:t xml:space="preserve"> dans un fichier et les accesseurs fournissant le ch</w:t>
      </w:r>
      <w:r w:rsidR="004D462A">
        <w:t>emin vers ce dossier temporaire</w:t>
      </w:r>
      <w:r w:rsidR="00F13224">
        <w:t>)</w:t>
      </w:r>
    </w:p>
    <w:p w:rsidR="004F7870" w:rsidRPr="00900C41" w:rsidRDefault="00064074" w:rsidP="004D462A">
      <w:pPr>
        <w:pStyle w:val="Paragraphedeliste"/>
        <w:numPr>
          <w:ilvl w:val="0"/>
          <w:numId w:val="27"/>
        </w:numPr>
      </w:pPr>
      <w:r>
        <w:t xml:space="preserve">Utiliser </w:t>
      </w:r>
      <w:proofErr w:type="spellStart"/>
      <w:r w:rsidRPr="004D462A">
        <w:rPr>
          <w:b/>
          <w:i/>
        </w:rPr>
        <w:t>CommanLineParser</w:t>
      </w:r>
      <w:proofErr w:type="spellEnd"/>
      <w:r>
        <w:t xml:space="preserve"> (TP3) avec l’option </w:t>
      </w:r>
      <w:r w:rsidRPr="004D462A">
        <w:rPr>
          <w:b/>
          <w:i/>
        </w:rPr>
        <w:t>–config=&lt;FILE&gt;</w:t>
      </w:r>
      <w:r>
        <w:t xml:space="preserve"> pour pouvoir charger </w:t>
      </w:r>
      <w:r w:rsidR="00F8215C">
        <w:t>une configuration</w:t>
      </w:r>
    </w:p>
    <w:p w:rsidR="00A03EC0" w:rsidRPr="00A03EC0" w:rsidRDefault="00A03EC0" w:rsidP="00A03EC0"/>
    <w:p w:rsidR="00A04B36" w:rsidRDefault="00FD6EA4" w:rsidP="00A749E7">
      <w:pPr>
        <w:pStyle w:val="Titre3"/>
      </w:pPr>
      <w:bookmarkStart w:id="39" w:name="_Toc430965391"/>
      <w:r>
        <w:t xml:space="preserve">Exercice 3 : </w:t>
      </w:r>
      <w:r w:rsidR="0012379C">
        <w:t>Sauvegarder et charger l’état d’une application</w:t>
      </w:r>
      <w:bookmarkEnd w:id="39"/>
    </w:p>
    <w:p w:rsidR="00DC25D3" w:rsidRDefault="00900C41" w:rsidP="00900C41">
      <w:r>
        <w:t xml:space="preserve">Sérialiser les objets contenant de l’information </w:t>
      </w:r>
      <w:r w:rsidR="00F13224">
        <w:t>dans l</w:t>
      </w:r>
      <w:r w:rsidR="004D462A">
        <w:t>e dossier temporaire (initialiser avec la configuration)</w:t>
      </w:r>
    </w:p>
    <w:p w:rsidR="00900C41" w:rsidRPr="00900C41" w:rsidRDefault="00900C41" w:rsidP="00900C41"/>
    <w:p w:rsidR="00DC25D3" w:rsidRDefault="00FD6EA4" w:rsidP="00A749E7">
      <w:pPr>
        <w:pStyle w:val="Titre3"/>
      </w:pPr>
      <w:bookmarkStart w:id="40" w:name="_Toc430965392"/>
      <w:r>
        <w:t>Exercice 4 : GUI</w:t>
      </w:r>
      <w:bookmarkEnd w:id="40"/>
    </w:p>
    <w:p w:rsidR="00900C41" w:rsidRDefault="00900C41" w:rsidP="00900C41">
      <w:pPr>
        <w:pStyle w:val="Paragraphedeliste"/>
        <w:numPr>
          <w:ilvl w:val="0"/>
          <w:numId w:val="17"/>
        </w:numPr>
      </w:pPr>
      <w:r>
        <w:t xml:space="preserve">Lire et visualiser une aide HTML (vous pouvez activer le </w:t>
      </w:r>
      <w:proofErr w:type="spellStart"/>
      <w:r w:rsidRPr="00900C41">
        <w:rPr>
          <w:b/>
          <w:i/>
        </w:rPr>
        <w:t>menuitem</w:t>
      </w:r>
      <w:proofErr w:type="spellEnd"/>
      <w:r>
        <w:t xml:space="preserve"> ‘help’</w:t>
      </w:r>
      <w:r w:rsidR="00DA6C0D">
        <w:t xml:space="preserve"> et ‘about’</w:t>
      </w:r>
      <w:r>
        <w:t>)</w:t>
      </w:r>
    </w:p>
    <w:p w:rsidR="00900C41" w:rsidRDefault="00900C41" w:rsidP="00900C41">
      <w:pPr>
        <w:pStyle w:val="Paragraphedeliste"/>
        <w:numPr>
          <w:ilvl w:val="0"/>
          <w:numId w:val="17"/>
        </w:numPr>
      </w:pPr>
      <w:r>
        <w:t xml:space="preserve">Activer les </w:t>
      </w:r>
      <w:proofErr w:type="spellStart"/>
      <w:r w:rsidRPr="00900C41">
        <w:rPr>
          <w:b/>
          <w:i/>
        </w:rPr>
        <w:t>menuitem</w:t>
      </w:r>
      <w:r>
        <w:rPr>
          <w:b/>
          <w:i/>
        </w:rPr>
        <w:t>s</w:t>
      </w:r>
      <w:proofErr w:type="spellEnd"/>
      <w:r>
        <w:t xml:space="preserve"> ‘</w:t>
      </w:r>
      <w:proofErr w:type="spellStart"/>
      <w:r>
        <w:t>save</w:t>
      </w:r>
      <w:proofErr w:type="spellEnd"/>
      <w:r>
        <w:t>’ et ‘</w:t>
      </w:r>
      <w:proofErr w:type="spellStart"/>
      <w:r>
        <w:t>load</w:t>
      </w:r>
      <w:proofErr w:type="spellEnd"/>
      <w:r>
        <w:t>’</w:t>
      </w:r>
    </w:p>
    <w:p w:rsidR="009907F1" w:rsidRPr="00900C41" w:rsidRDefault="009907F1" w:rsidP="00900C41">
      <w:pPr>
        <w:pStyle w:val="Paragraphedeliste"/>
        <w:numPr>
          <w:ilvl w:val="0"/>
          <w:numId w:val="17"/>
        </w:numPr>
      </w:pPr>
      <w:r>
        <w:t xml:space="preserve">Ajouter une interface permettant d’ajouter/modifier une personne (ces informations seront sauvegardées à part dans un fichier XML) </w:t>
      </w:r>
    </w:p>
    <w:p w:rsidR="00B236BA" w:rsidRDefault="00B236BA" w:rsidP="00B236BA"/>
    <w:p w:rsidR="00B236BA" w:rsidRDefault="00B236BA" w:rsidP="009E7824">
      <w:pPr>
        <w:pStyle w:val="Titre3"/>
      </w:pPr>
      <w:bookmarkStart w:id="41" w:name="_Toc430965393"/>
      <w:r>
        <w:t>Exercice 5 - facultatif: Base de données</w:t>
      </w:r>
      <w:bookmarkEnd w:id="41"/>
      <w:r>
        <w:t xml:space="preserve"> </w:t>
      </w:r>
    </w:p>
    <w:p w:rsidR="00B236BA" w:rsidRDefault="00B236BA" w:rsidP="00900C41">
      <w:r>
        <w:t xml:space="preserve">Vous pouvez ajouter une fonctionnalité offrant la possibilité d’effectuer une sauvegarde dans une base de données. </w:t>
      </w:r>
    </w:p>
    <w:p w:rsidR="00B236BA" w:rsidRDefault="00B236BA" w:rsidP="00900C41"/>
    <w:p w:rsidR="009A07B6" w:rsidRDefault="009A07B6" w:rsidP="009A07B6">
      <w:pPr>
        <w:pStyle w:val="Titre2"/>
      </w:pPr>
      <w:bookmarkStart w:id="42" w:name="_Toc430965394"/>
      <w:r>
        <w:t>Aide</w:t>
      </w:r>
      <w:bookmarkEnd w:id="42"/>
    </w:p>
    <w:p w:rsidR="004D7D28" w:rsidRDefault="009A07B6" w:rsidP="004D7D28">
      <w:pPr>
        <w:pStyle w:val="Paragraphedeliste"/>
        <w:numPr>
          <w:ilvl w:val="0"/>
          <w:numId w:val="30"/>
        </w:numPr>
        <w:rPr>
          <w:rStyle w:val="Lienhypertexte"/>
        </w:rPr>
      </w:pPr>
      <w:r>
        <w:t xml:space="preserve">Afficher de l’HTML : </w:t>
      </w:r>
      <w:hyperlink r:id="rId27" w:history="1">
        <w:r w:rsidRPr="00BF3E86">
          <w:rPr>
            <w:rStyle w:val="Lienhypertexte"/>
          </w:rPr>
          <w:t>http://alvinalexander.com/blog/post/jfc-swing/how-create-simple-swing-html-viewer-browser-java</w:t>
        </w:r>
      </w:hyperlink>
    </w:p>
    <w:p w:rsidR="004D7D28" w:rsidRPr="004D7D28" w:rsidRDefault="004D7D28" w:rsidP="004D7D28">
      <w:pPr>
        <w:pStyle w:val="Paragraphedeliste"/>
        <w:numPr>
          <w:ilvl w:val="0"/>
          <w:numId w:val="29"/>
        </w:numPr>
        <w:rPr>
          <w:rStyle w:val="Lienhypertexte"/>
          <w:color w:val="auto"/>
          <w:u w:val="none"/>
        </w:rPr>
      </w:pPr>
      <w:r w:rsidRPr="004D7D28">
        <w:rPr>
          <w:rStyle w:val="Lienhypertexte"/>
          <w:color w:val="auto"/>
          <w:u w:val="none"/>
        </w:rPr>
        <w:t xml:space="preserve">Base de données : </w:t>
      </w:r>
      <w:hyperlink r:id="rId28" w:history="1">
        <w:r w:rsidRPr="00EA4BED">
          <w:rPr>
            <w:rStyle w:val="Lienhypertexte"/>
          </w:rPr>
          <w:t>http://www.tutorialspoint.com/sqlite/sqlite_java.htm</w:t>
        </w:r>
      </w:hyperlink>
    </w:p>
    <w:p w:rsidR="00A04B36" w:rsidRPr="00A04B36" w:rsidRDefault="00A04B36" w:rsidP="00A04B36"/>
    <w:p w:rsidR="00A749E7" w:rsidRDefault="00A749E7" w:rsidP="00D22DC9">
      <w:pPr>
        <w:pStyle w:val="Titre2"/>
      </w:pPr>
      <w:bookmarkStart w:id="43" w:name="_Toc430965395"/>
      <w:r>
        <w:t>Rapport</w:t>
      </w:r>
      <w:bookmarkEnd w:id="43"/>
    </w:p>
    <w:p w:rsidR="00A749E7" w:rsidRDefault="00A749E7" w:rsidP="00A749E7"/>
    <w:p w:rsidR="00A749E7" w:rsidRDefault="00A749E7" w:rsidP="00A749E7">
      <w:pPr>
        <w:pStyle w:val="Titre3"/>
      </w:pPr>
      <w:bookmarkStart w:id="44" w:name="_Toc430965396"/>
      <w:r>
        <w:t>Description des travaux</w:t>
      </w:r>
      <w:bookmarkEnd w:id="44"/>
    </w:p>
    <w:p w:rsidR="00A749E7" w:rsidRDefault="00A749E7" w:rsidP="00A749E7">
      <w:pPr>
        <w:pStyle w:val="Titre3"/>
      </w:pPr>
    </w:p>
    <w:p w:rsidR="00A749E7" w:rsidRDefault="00A749E7" w:rsidP="00A749E7">
      <w:pPr>
        <w:pStyle w:val="Titre3"/>
      </w:pPr>
      <w:bookmarkStart w:id="45" w:name="_Toc430965397"/>
      <w:r>
        <w:t>Difficultés rencontrées</w:t>
      </w:r>
      <w:bookmarkEnd w:id="45"/>
    </w:p>
    <w:p w:rsidR="007F2214" w:rsidRPr="00F223C8" w:rsidRDefault="007F2214">
      <w:pPr>
        <w:rPr>
          <w:rFonts w:asciiTheme="majorHAnsi" w:eastAsiaTheme="majorEastAsia" w:hAnsiTheme="majorHAnsi" w:cstheme="majorBidi"/>
          <w:noProof/>
          <w:color w:val="8C3314" w:themeColor="accent1" w:themeShade="BF"/>
          <w:sz w:val="32"/>
          <w:szCs w:val="32"/>
        </w:rPr>
      </w:pPr>
      <w:r w:rsidRPr="00F223C8">
        <w:rPr>
          <w:noProof/>
        </w:rPr>
        <w:br w:type="page"/>
      </w:r>
    </w:p>
    <w:p w:rsidR="00925F56" w:rsidRDefault="00925F56" w:rsidP="00925F56">
      <w:pPr>
        <w:pStyle w:val="Titre1"/>
        <w:rPr>
          <w:noProof/>
        </w:rPr>
      </w:pPr>
      <w:bookmarkStart w:id="46" w:name="_Toc430965398"/>
      <w:r w:rsidRPr="00F223C8">
        <w:rPr>
          <w:noProof/>
        </w:rPr>
        <w:lastRenderedPageBreak/>
        <w:t>TD/TP 5 –</w:t>
      </w:r>
      <w:r w:rsidR="00F223C8">
        <w:rPr>
          <w:noProof/>
        </w:rPr>
        <w:t xml:space="preserve"> </w:t>
      </w:r>
      <w:r w:rsidR="00F223C8" w:rsidRPr="00F223C8">
        <w:rPr>
          <w:i/>
          <w:noProof/>
        </w:rPr>
        <w:t>Threads</w:t>
      </w:r>
      <w:r w:rsidR="00F223C8">
        <w:rPr>
          <w:noProof/>
        </w:rPr>
        <w:t xml:space="preserve"> &amp; Calcul distribué</w:t>
      </w:r>
      <w:bookmarkEnd w:id="46"/>
    </w:p>
    <w:p w:rsidR="00A04B36" w:rsidRPr="00A04B36" w:rsidRDefault="00A04B36" w:rsidP="00D22DC9">
      <w:pPr>
        <w:pStyle w:val="Titre2"/>
      </w:pPr>
    </w:p>
    <w:p w:rsidR="00D27CBA" w:rsidRDefault="00D27CBA" w:rsidP="00D22DC9">
      <w:pPr>
        <w:pStyle w:val="Titre2"/>
        <w:rPr>
          <w:noProof/>
        </w:rPr>
      </w:pPr>
      <w:bookmarkStart w:id="47" w:name="_Toc430965399"/>
      <w:r>
        <w:rPr>
          <w:noProof/>
        </w:rPr>
        <w:t>Exercices</w:t>
      </w:r>
      <w:bookmarkEnd w:id="47"/>
    </w:p>
    <w:p w:rsidR="00D27CBA" w:rsidRDefault="00D27CBA" w:rsidP="00D27CBA">
      <w:pPr>
        <w:pStyle w:val="Titre3"/>
        <w:rPr>
          <w:noProof/>
        </w:rPr>
      </w:pPr>
    </w:p>
    <w:p w:rsidR="007A3071" w:rsidRDefault="00FD6EA4" w:rsidP="00D27CBA">
      <w:pPr>
        <w:pStyle w:val="Titre3"/>
        <w:rPr>
          <w:noProof/>
        </w:rPr>
      </w:pPr>
      <w:bookmarkStart w:id="48" w:name="_Toc430965400"/>
      <w:r>
        <w:rPr>
          <w:noProof/>
        </w:rPr>
        <w:t xml:space="preserve">Exercice 1 : </w:t>
      </w:r>
      <w:r w:rsidR="00A04B36">
        <w:rPr>
          <w:noProof/>
        </w:rPr>
        <w:t>Sauvegarde en tâche de fond</w:t>
      </w:r>
      <w:bookmarkEnd w:id="48"/>
    </w:p>
    <w:p w:rsidR="0062567B" w:rsidRPr="0062567B" w:rsidRDefault="0062567B" w:rsidP="0062567B">
      <w:r>
        <w:t>En utilisant un Thread et le système de sauvegarde du TD/TP 4 (exercice 1), sauvegarder le projet toute les minute</w:t>
      </w:r>
      <w:r w:rsidR="00ED0B13">
        <w:t>s.</w:t>
      </w:r>
    </w:p>
    <w:p w:rsidR="00766EE3" w:rsidRDefault="00766EE3" w:rsidP="00766EE3"/>
    <w:p w:rsidR="00766EE3" w:rsidRDefault="00766EE3" w:rsidP="00766EE3">
      <w:pPr>
        <w:pStyle w:val="Titre3"/>
        <w:rPr>
          <w:b/>
          <w:i/>
          <w:noProof/>
        </w:rPr>
      </w:pPr>
      <w:bookmarkStart w:id="49" w:name="_Toc430965401"/>
      <w:r>
        <w:rPr>
          <w:noProof/>
        </w:rPr>
        <w:t xml:space="preserve">Exercice 2 : </w:t>
      </w:r>
      <w:r>
        <w:rPr>
          <w:b/>
          <w:i/>
          <w:noProof/>
        </w:rPr>
        <w:t>ShutdownHook</w:t>
      </w:r>
      <w:bookmarkEnd w:id="49"/>
    </w:p>
    <w:p w:rsidR="007C1762" w:rsidRPr="007C1762" w:rsidRDefault="007C1762" w:rsidP="007C1762">
      <w:r>
        <w:t xml:space="preserve">En utilisant le code implémenté dans le TD/TP 4 (exercice 3) écrire une </w:t>
      </w:r>
      <w:proofErr w:type="spellStart"/>
      <w:r w:rsidRPr="007C1762">
        <w:rPr>
          <w:b/>
          <w:i/>
        </w:rPr>
        <w:t>ShutdownHook</w:t>
      </w:r>
      <w:proofErr w:type="spellEnd"/>
      <w:r>
        <w:t xml:space="preserve"> pour faire un système de reprise sur erreur en cas de crash</w:t>
      </w:r>
      <w:r w:rsidR="00F336D6">
        <w:t>.</w:t>
      </w:r>
    </w:p>
    <w:p w:rsidR="00A92C9A" w:rsidRPr="00A92C9A" w:rsidRDefault="00A92C9A" w:rsidP="00D27CBA">
      <w:pPr>
        <w:pStyle w:val="Titre3"/>
      </w:pPr>
    </w:p>
    <w:p w:rsidR="00A92C9A" w:rsidRDefault="00FD6EA4" w:rsidP="00D27CBA">
      <w:pPr>
        <w:pStyle w:val="Titre3"/>
      </w:pPr>
      <w:bookmarkStart w:id="50" w:name="_Toc430965402"/>
      <w:r>
        <w:t xml:space="preserve">Exercice 2 : </w:t>
      </w:r>
      <w:r w:rsidR="00A92C9A">
        <w:t>Lancer des calculs distribués</w:t>
      </w:r>
      <w:bookmarkEnd w:id="50"/>
    </w:p>
    <w:p w:rsidR="00D56E00" w:rsidRDefault="00D56E00" w:rsidP="00D56E00">
      <w:r>
        <w:t xml:space="preserve">Dans le TP2 nous avons créé un Filtre, il s’agit ‘de l’externaliser’ afin que les </w:t>
      </w:r>
      <w:r w:rsidR="00715119">
        <w:t xml:space="preserve">recherches selon un critère (qui peut être complexe) soient </w:t>
      </w:r>
      <w:r w:rsidR="00082025">
        <w:t>effectuées</w:t>
      </w:r>
      <w:r w:rsidR="00715119">
        <w:t xml:space="preserve"> sur une autre machine</w:t>
      </w:r>
      <w:r w:rsidR="004652DE">
        <w:t>.</w:t>
      </w:r>
    </w:p>
    <w:p w:rsidR="00AF4656" w:rsidRDefault="00AF4656" w:rsidP="00D56E00">
      <w:r>
        <w:t xml:space="preserve">Cette fonctionnalité ne doit en rien casser l’existant : l’utilisateur devra pouvoir utiliser des calculs externalisés ou bien ses propres ressources. </w:t>
      </w:r>
    </w:p>
    <w:p w:rsidR="007D0F5E" w:rsidRPr="00D56E00" w:rsidRDefault="007D0F5E" w:rsidP="00D56E00">
      <w:r>
        <w:t>Ajouter dans le fichier de configuration l’adresse du server RMI, avec un booléen permettant d’activer (ou de désactiver) la fonctionnalité.</w:t>
      </w:r>
    </w:p>
    <w:p w:rsidR="00137621" w:rsidRDefault="00137621" w:rsidP="00D27CBA">
      <w:pPr>
        <w:pStyle w:val="Titre3"/>
      </w:pPr>
    </w:p>
    <w:p w:rsidR="00137621" w:rsidRPr="00137621" w:rsidRDefault="00FD6EA4" w:rsidP="00D27CBA">
      <w:pPr>
        <w:pStyle w:val="Titre3"/>
      </w:pPr>
      <w:bookmarkStart w:id="51" w:name="_Toc430965403"/>
      <w:r>
        <w:t xml:space="preserve">Exercice 3 : </w:t>
      </w:r>
      <w:r w:rsidR="00137621">
        <w:t>GUI – configuration</w:t>
      </w:r>
      <w:bookmarkEnd w:id="51"/>
    </w:p>
    <w:p w:rsidR="00A92C9A" w:rsidRPr="00E8066F" w:rsidRDefault="00082025" w:rsidP="00A92C9A">
      <w:r>
        <w:t>Créer une ‘</w:t>
      </w:r>
      <w:proofErr w:type="spellStart"/>
      <w:r w:rsidRPr="00082025">
        <w:rPr>
          <w:b/>
          <w:i/>
        </w:rPr>
        <w:t>DialogBox</w:t>
      </w:r>
      <w:proofErr w:type="spellEnd"/>
      <w:r>
        <w:t xml:space="preserve">’ </w:t>
      </w:r>
      <w:r w:rsidRPr="00082025">
        <w:rPr>
          <w:i/>
        </w:rPr>
        <w:t>Settings</w:t>
      </w:r>
      <w:r>
        <w:t xml:space="preserve"> permettant de configurer</w:t>
      </w:r>
      <w:r w:rsidR="00C73BAF">
        <w:t xml:space="preserve"> entre autre</w:t>
      </w:r>
      <w:r>
        <w:t xml:space="preserve"> l’</w:t>
      </w:r>
      <w:proofErr w:type="spellStart"/>
      <w:r w:rsidRPr="00AF4656">
        <w:rPr>
          <w:b/>
          <w:i/>
        </w:rPr>
        <w:t>autosave</w:t>
      </w:r>
      <w:proofErr w:type="spellEnd"/>
      <w:r w:rsidR="00C73BAF">
        <w:t xml:space="preserve"> </w:t>
      </w:r>
      <w:r w:rsidR="00E8066F">
        <w:t>(est-ce que l’</w:t>
      </w:r>
      <w:proofErr w:type="spellStart"/>
      <w:r w:rsidR="00E8066F">
        <w:rPr>
          <w:b/>
          <w:i/>
        </w:rPr>
        <w:t>autosave</w:t>
      </w:r>
      <w:proofErr w:type="spellEnd"/>
      <w:r w:rsidR="00E8066F">
        <w:t xml:space="preserve"> est activé ? à quelle fréquence ?).</w:t>
      </w:r>
    </w:p>
    <w:p w:rsidR="00082025" w:rsidRPr="00082025" w:rsidRDefault="00082025" w:rsidP="00082025">
      <w:pPr>
        <w:pStyle w:val="Paragraphedeliste"/>
        <w:numPr>
          <w:ilvl w:val="0"/>
          <w:numId w:val="16"/>
        </w:numPr>
        <w:rPr>
          <w:b/>
        </w:rPr>
      </w:pPr>
      <w:r>
        <w:t>Cette ‘</w:t>
      </w:r>
      <w:proofErr w:type="spellStart"/>
      <w:r w:rsidRPr="00082025">
        <w:rPr>
          <w:b/>
          <w:i/>
        </w:rPr>
        <w:t>DialogBox</w:t>
      </w:r>
      <w:proofErr w:type="spellEnd"/>
      <w:r>
        <w:t>’ devra être accessible depuis le menu (</w:t>
      </w:r>
      <w:proofErr w:type="spellStart"/>
      <w:r w:rsidRPr="00843C08">
        <w:rPr>
          <w:b/>
          <w:i/>
        </w:rPr>
        <w:t>edit</w:t>
      </w:r>
      <w:proofErr w:type="spellEnd"/>
      <w:r w:rsidRPr="00843C08">
        <w:rPr>
          <w:b/>
          <w:i/>
        </w:rPr>
        <w:t>-&gt;settings</w:t>
      </w:r>
      <w:r>
        <w:t>)</w:t>
      </w:r>
    </w:p>
    <w:p w:rsidR="00082025" w:rsidRPr="004652DE" w:rsidRDefault="00082025" w:rsidP="00082025">
      <w:pPr>
        <w:pStyle w:val="Paragraphedeliste"/>
        <w:numPr>
          <w:ilvl w:val="0"/>
          <w:numId w:val="16"/>
        </w:numPr>
        <w:rPr>
          <w:b/>
        </w:rPr>
      </w:pPr>
      <w:r>
        <w:t>La configuration devra être sauvegardée d</w:t>
      </w:r>
      <w:r w:rsidR="002234D7">
        <w:t>ans un fichier de configuration</w:t>
      </w:r>
    </w:p>
    <w:p w:rsidR="004652DE" w:rsidRPr="00AF58E1" w:rsidRDefault="004652DE" w:rsidP="00082025">
      <w:pPr>
        <w:pStyle w:val="Paragraphedeliste"/>
        <w:numPr>
          <w:ilvl w:val="0"/>
          <w:numId w:val="16"/>
        </w:numPr>
        <w:rPr>
          <w:b/>
        </w:rPr>
      </w:pPr>
      <w:r>
        <w:t xml:space="preserve">Les </w:t>
      </w:r>
      <w:r w:rsidRPr="00D234ED">
        <w:rPr>
          <w:b/>
          <w:i/>
        </w:rPr>
        <w:t>settings</w:t>
      </w:r>
      <w:r>
        <w:t xml:space="preserve"> ne concernent pas uniquement la sauvegarde : ajouter d’autre settings (comme le chemin pour le fichier log</w:t>
      </w:r>
      <w:r w:rsidR="001B226D">
        <w:t>, l’adresse du server RMI</w:t>
      </w:r>
      <w:r>
        <w:t xml:space="preserve"> ou encore la langue par exemple)</w:t>
      </w:r>
    </w:p>
    <w:p w:rsidR="00AF58E1" w:rsidRPr="00082025" w:rsidRDefault="00AF58E1" w:rsidP="00AF58E1">
      <w:pPr>
        <w:pStyle w:val="Paragraphedeliste"/>
        <w:ind w:left="1068"/>
        <w:rPr>
          <w:b/>
        </w:rPr>
      </w:pPr>
    </w:p>
    <w:p w:rsidR="00A04B36" w:rsidRDefault="00A04B36" w:rsidP="00D22DC9">
      <w:pPr>
        <w:pStyle w:val="Titre2"/>
        <w:rPr>
          <w:noProof/>
        </w:rPr>
      </w:pPr>
    </w:p>
    <w:p w:rsidR="00D27CBA" w:rsidRDefault="00D27CBA" w:rsidP="00D22DC9">
      <w:pPr>
        <w:pStyle w:val="Titre2"/>
      </w:pPr>
      <w:bookmarkStart w:id="52" w:name="_Toc430965404"/>
      <w:r>
        <w:t>Rapport</w:t>
      </w:r>
      <w:bookmarkEnd w:id="52"/>
    </w:p>
    <w:p w:rsidR="00D27CBA" w:rsidRDefault="00D27CBA" w:rsidP="00D27CBA"/>
    <w:p w:rsidR="00D27CBA" w:rsidRDefault="00D27CBA" w:rsidP="00D27CBA">
      <w:pPr>
        <w:pStyle w:val="Titre3"/>
      </w:pPr>
      <w:bookmarkStart w:id="53" w:name="_Toc430965405"/>
      <w:r>
        <w:t>Description des travaux</w:t>
      </w:r>
      <w:bookmarkEnd w:id="53"/>
    </w:p>
    <w:p w:rsidR="00D27CBA" w:rsidRDefault="00D27CBA" w:rsidP="00D27CBA">
      <w:pPr>
        <w:pStyle w:val="Titre3"/>
      </w:pPr>
    </w:p>
    <w:p w:rsidR="00D27CBA" w:rsidRDefault="00D27CBA" w:rsidP="00D27CBA">
      <w:pPr>
        <w:pStyle w:val="Titre3"/>
      </w:pPr>
      <w:bookmarkStart w:id="54" w:name="_Toc430965406"/>
      <w:r>
        <w:t>Difficultés rencontrées</w:t>
      </w:r>
      <w:bookmarkEnd w:id="54"/>
    </w:p>
    <w:p w:rsidR="00D27CBA" w:rsidRDefault="00D27CBA">
      <w:pPr>
        <w:rPr>
          <w:rFonts w:asciiTheme="majorHAnsi" w:eastAsiaTheme="majorEastAsia" w:hAnsiTheme="majorHAnsi" w:cstheme="majorBidi"/>
          <w:noProof/>
          <w:color w:val="8C3314" w:themeColor="accent1" w:themeShade="BF"/>
          <w:sz w:val="26"/>
          <w:szCs w:val="26"/>
        </w:rPr>
      </w:pPr>
      <w:r>
        <w:rPr>
          <w:noProof/>
        </w:rPr>
        <w:br w:type="page"/>
      </w:r>
    </w:p>
    <w:p w:rsidR="007F2214" w:rsidRPr="00A04B36" w:rsidRDefault="007F2214" w:rsidP="00D22DC9">
      <w:pPr>
        <w:pStyle w:val="Titre2"/>
        <w:rPr>
          <w:noProof/>
        </w:rPr>
      </w:pPr>
    </w:p>
    <w:p w:rsidR="00925F56" w:rsidRDefault="00925F56" w:rsidP="00925F56">
      <w:pPr>
        <w:pStyle w:val="Titre1"/>
        <w:rPr>
          <w:noProof/>
        </w:rPr>
      </w:pPr>
      <w:bookmarkStart w:id="55" w:name="_Toc430965407"/>
      <w:r w:rsidRPr="00F223C8">
        <w:rPr>
          <w:noProof/>
        </w:rPr>
        <w:t>TD/TP 6 –</w:t>
      </w:r>
      <w:r w:rsidR="00F223C8">
        <w:rPr>
          <w:noProof/>
        </w:rPr>
        <w:t xml:space="preserve"> Les applications en réseau</w:t>
      </w:r>
      <w:bookmarkEnd w:id="55"/>
    </w:p>
    <w:p w:rsidR="00A92C9A" w:rsidRDefault="00A92C9A" w:rsidP="00A92C9A"/>
    <w:p w:rsidR="00024372" w:rsidRDefault="00024372" w:rsidP="00D22DC9">
      <w:pPr>
        <w:pStyle w:val="Titre2"/>
      </w:pPr>
      <w:bookmarkStart w:id="56" w:name="_Toc430965408"/>
      <w:r>
        <w:t>Exercices</w:t>
      </w:r>
      <w:bookmarkEnd w:id="56"/>
    </w:p>
    <w:p w:rsidR="00024372" w:rsidRDefault="00024372" w:rsidP="00024372">
      <w:pPr>
        <w:pStyle w:val="Titre3"/>
      </w:pPr>
    </w:p>
    <w:p w:rsidR="009E7824" w:rsidRPr="009E7824" w:rsidRDefault="00FD6EA4" w:rsidP="009E7824">
      <w:pPr>
        <w:pStyle w:val="Titre3"/>
        <w:rPr>
          <w:i/>
        </w:rPr>
      </w:pPr>
      <w:bookmarkStart w:id="57" w:name="_Toc430965409"/>
      <w:r>
        <w:t xml:space="preserve">Exercice 1 : </w:t>
      </w:r>
      <w:r w:rsidR="00A92C9A">
        <w:t xml:space="preserve">Créer une application de </w:t>
      </w:r>
      <w:r w:rsidR="00A92C9A">
        <w:rPr>
          <w:i/>
        </w:rPr>
        <w:t>Chat</w:t>
      </w:r>
      <w:bookmarkEnd w:id="57"/>
    </w:p>
    <w:p w:rsidR="009E7824" w:rsidRDefault="009E7824" w:rsidP="007D0F5E">
      <w:pPr>
        <w:pStyle w:val="Paragraphedeliste"/>
        <w:numPr>
          <w:ilvl w:val="0"/>
          <w:numId w:val="28"/>
        </w:numPr>
      </w:pPr>
      <w:r>
        <w:t>Prévoir un mode ‘</w:t>
      </w:r>
      <w:r>
        <w:rPr>
          <w:b/>
          <w:i/>
        </w:rPr>
        <w:t>public’</w:t>
      </w:r>
      <w:r>
        <w:t xml:space="preserve"> et ‘</w:t>
      </w:r>
      <w:proofErr w:type="spellStart"/>
      <w:r w:rsidRPr="009E7824">
        <w:rPr>
          <w:b/>
          <w:i/>
        </w:rPr>
        <w:t>private</w:t>
      </w:r>
      <w:proofErr w:type="spellEnd"/>
      <w:r>
        <w:t>’</w:t>
      </w:r>
    </w:p>
    <w:p w:rsidR="007D0F5E" w:rsidRPr="007D0F5E" w:rsidRDefault="007D0F5E" w:rsidP="007D0F5E">
      <w:pPr>
        <w:pStyle w:val="Paragraphedeliste"/>
        <w:numPr>
          <w:ilvl w:val="0"/>
          <w:numId w:val="28"/>
        </w:numPr>
      </w:pPr>
      <w:r>
        <w:t>Ajouter dans le fichier de configuration l’adresse et le port de votre server</w:t>
      </w:r>
    </w:p>
    <w:p w:rsidR="00A92C9A" w:rsidRDefault="00A92C9A" w:rsidP="00024372">
      <w:pPr>
        <w:pStyle w:val="Titre3"/>
      </w:pPr>
    </w:p>
    <w:p w:rsidR="00A92C9A" w:rsidRDefault="00FD6EA4" w:rsidP="00024372">
      <w:pPr>
        <w:pStyle w:val="Titre3"/>
        <w:rPr>
          <w:i/>
        </w:rPr>
      </w:pPr>
      <w:bookmarkStart w:id="58" w:name="_Toc430965410"/>
      <w:r>
        <w:t xml:space="preserve">Exercice </w:t>
      </w:r>
      <w:r w:rsidR="00236887">
        <w:t>2</w:t>
      </w:r>
      <w:r>
        <w:t xml:space="preserve"> : </w:t>
      </w:r>
      <w:r w:rsidR="00A92C9A">
        <w:t xml:space="preserve">Créer une </w:t>
      </w:r>
      <w:proofErr w:type="spellStart"/>
      <w:r w:rsidR="008C43F9">
        <w:rPr>
          <w:i/>
        </w:rPr>
        <w:t>S</w:t>
      </w:r>
      <w:r w:rsidR="00A92C9A">
        <w:rPr>
          <w:i/>
        </w:rPr>
        <w:t>houtbox</w:t>
      </w:r>
      <w:proofErr w:type="spellEnd"/>
      <w:r w:rsidR="00A92C9A">
        <w:rPr>
          <w:i/>
        </w:rPr>
        <w:t xml:space="preserve"> </w:t>
      </w:r>
      <w:r w:rsidR="00A92C9A">
        <w:t xml:space="preserve">avec une </w:t>
      </w:r>
      <w:r w:rsidR="00A92C9A" w:rsidRPr="00A92C9A">
        <w:rPr>
          <w:i/>
        </w:rPr>
        <w:t>servlet</w:t>
      </w:r>
      <w:r w:rsidR="00236887">
        <w:rPr>
          <w:i/>
        </w:rPr>
        <w:t xml:space="preserve"> (ou une page JSP)</w:t>
      </w:r>
      <w:bookmarkEnd w:id="58"/>
    </w:p>
    <w:p w:rsidR="009E7824" w:rsidRDefault="009E7824" w:rsidP="009E7824">
      <w:pPr>
        <w:pStyle w:val="Paragraphedeliste"/>
        <w:numPr>
          <w:ilvl w:val="0"/>
          <w:numId w:val="28"/>
        </w:numPr>
      </w:pPr>
      <w:r>
        <w:t xml:space="preserve">Cette </w:t>
      </w:r>
      <w:proofErr w:type="spellStart"/>
      <w:r>
        <w:rPr>
          <w:b/>
          <w:i/>
        </w:rPr>
        <w:t>shoutbox</w:t>
      </w:r>
      <w:proofErr w:type="spellEnd"/>
      <w:r>
        <w:rPr>
          <w:b/>
          <w:i/>
        </w:rPr>
        <w:t xml:space="preserve"> </w:t>
      </w:r>
      <w:r>
        <w:t xml:space="preserve"> devra se connecter au server pour afficher les </w:t>
      </w:r>
      <w:r w:rsidR="008D156F">
        <w:t>commentaires ‘public’ uniquement</w:t>
      </w:r>
    </w:p>
    <w:p w:rsidR="008D156F" w:rsidRPr="009E7824" w:rsidRDefault="008D156F" w:rsidP="009E7824">
      <w:pPr>
        <w:pStyle w:val="Paragraphedeliste"/>
        <w:numPr>
          <w:ilvl w:val="0"/>
          <w:numId w:val="28"/>
        </w:numPr>
      </w:pPr>
      <w:r>
        <w:t>Il sera aussi possible de poster un commentaire</w:t>
      </w:r>
    </w:p>
    <w:p w:rsidR="00D37A70" w:rsidRPr="00D37A70" w:rsidRDefault="00D37A70" w:rsidP="00D37A70"/>
    <w:p w:rsidR="00024372" w:rsidRPr="008B310F" w:rsidRDefault="009907F1" w:rsidP="009907F1">
      <w:pPr>
        <w:pStyle w:val="Titre2"/>
        <w:rPr>
          <w:noProof/>
          <w:lang w:val="en-US"/>
        </w:rPr>
      </w:pPr>
      <w:r w:rsidRPr="008B310F">
        <w:rPr>
          <w:noProof/>
          <w:lang w:val="en-US"/>
        </w:rPr>
        <w:t>Aide</w:t>
      </w:r>
    </w:p>
    <w:p w:rsidR="009907F1" w:rsidRPr="008B310F" w:rsidRDefault="009907F1" w:rsidP="009907F1">
      <w:pPr>
        <w:rPr>
          <w:lang w:val="en-US"/>
        </w:rPr>
      </w:pPr>
      <w:proofErr w:type="spellStart"/>
      <w:proofErr w:type="gramStart"/>
      <w:r w:rsidRPr="008B310F">
        <w:rPr>
          <w:b/>
          <w:i/>
          <w:lang w:val="en-US"/>
        </w:rPr>
        <w:t>Shoutbox</w:t>
      </w:r>
      <w:proofErr w:type="spellEnd"/>
      <w:r w:rsidRPr="008B310F">
        <w:rPr>
          <w:lang w:val="en-US"/>
        </w:rPr>
        <w:t> :</w:t>
      </w:r>
      <w:proofErr w:type="gramEnd"/>
      <w:r w:rsidRPr="008B310F">
        <w:rPr>
          <w:lang w:val="en-US"/>
        </w:rPr>
        <w:t xml:space="preserve"> </w:t>
      </w:r>
      <w:hyperlink r:id="rId29" w:history="1">
        <w:r w:rsidRPr="008B310F">
          <w:rPr>
            <w:rStyle w:val="Lienhypertexte"/>
            <w:lang w:val="en-US"/>
          </w:rPr>
          <w:t>https://fr.wikipedia.org/wiki/Shoutbox</w:t>
        </w:r>
      </w:hyperlink>
    </w:p>
    <w:p w:rsidR="009907F1" w:rsidRPr="008B310F" w:rsidRDefault="009907F1" w:rsidP="009907F1">
      <w:pPr>
        <w:rPr>
          <w:lang w:val="en-US"/>
        </w:rPr>
      </w:pPr>
    </w:p>
    <w:p w:rsidR="00024372" w:rsidRDefault="00024372" w:rsidP="00D22DC9">
      <w:pPr>
        <w:pStyle w:val="Titre2"/>
      </w:pPr>
      <w:bookmarkStart w:id="59" w:name="_Toc430965411"/>
      <w:r>
        <w:t>Rapport</w:t>
      </w:r>
      <w:bookmarkEnd w:id="59"/>
    </w:p>
    <w:p w:rsidR="00024372" w:rsidRDefault="00024372" w:rsidP="00024372"/>
    <w:p w:rsidR="00024372" w:rsidRDefault="00024372" w:rsidP="00024372">
      <w:pPr>
        <w:pStyle w:val="Titre3"/>
      </w:pPr>
      <w:bookmarkStart w:id="60" w:name="_Toc430965412"/>
      <w:r>
        <w:t>Description des travaux</w:t>
      </w:r>
      <w:bookmarkEnd w:id="60"/>
    </w:p>
    <w:p w:rsidR="00024372" w:rsidRDefault="00024372" w:rsidP="00024372">
      <w:pPr>
        <w:pStyle w:val="Titre3"/>
      </w:pPr>
    </w:p>
    <w:p w:rsidR="00925F56" w:rsidRPr="00F223C8" w:rsidRDefault="00024372" w:rsidP="00FD6EA4">
      <w:pPr>
        <w:pStyle w:val="Titre3"/>
      </w:pPr>
      <w:bookmarkStart w:id="61" w:name="_Toc430965413"/>
      <w:r>
        <w:t>Difficultés rencontrées</w:t>
      </w:r>
      <w:bookmarkEnd w:id="61"/>
    </w:p>
    <w:p w:rsidR="002D4303" w:rsidRPr="00F223C8" w:rsidRDefault="002D4303" w:rsidP="002D4303">
      <w:pPr>
        <w:rPr>
          <w:noProof/>
        </w:rPr>
      </w:pPr>
    </w:p>
    <w:sectPr w:rsidR="002D4303" w:rsidRPr="00F223C8" w:rsidSect="00925F56">
      <w:headerReference w:type="default" r:id="rId30"/>
      <w:pgSz w:w="11901" w:h="16817"/>
      <w:pgMar w:top="720" w:right="720" w:bottom="720" w:left="720" w:header="227" w:footer="284" w:gutter="0"/>
      <w:pgNumType w:start="0"/>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BF8" w:rsidRDefault="00647BF8" w:rsidP="006651C9">
      <w:r>
        <w:separator/>
      </w:r>
    </w:p>
  </w:endnote>
  <w:endnote w:type="continuationSeparator" w:id="0">
    <w:p w:rsidR="00647BF8" w:rsidRDefault="00647BF8"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BF8" w:rsidRDefault="00647BF8" w:rsidP="006651C9">
      <w:r>
        <w:separator/>
      </w:r>
    </w:p>
  </w:footnote>
  <w:footnote w:type="continuationSeparator" w:id="0">
    <w:p w:rsidR="00647BF8" w:rsidRDefault="00647BF8" w:rsidP="006651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928996"/>
      <w:docPartObj>
        <w:docPartGallery w:val="Page Numbers (Top of Page)"/>
        <w:docPartUnique/>
      </w:docPartObj>
    </w:sdtPr>
    <w:sdtEndPr/>
    <w:sdtContent>
      <w:p w:rsidR="00F9406B" w:rsidRDefault="00F9406B">
        <w:pPr>
          <w:pStyle w:val="En-tte"/>
          <w:ind w:left="-864"/>
        </w:pPr>
        <w:r>
          <w:rPr>
            <w:noProof/>
          </w:rPr>
          <mc:AlternateContent>
            <mc:Choice Requires="wpg">
              <w:drawing>
                <wp:inline distT="0" distB="0" distL="0" distR="0">
                  <wp:extent cx="548640" cy="237490"/>
                  <wp:effectExtent l="9525" t="9525" r="13335" b="10160"/>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5"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6"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7"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9406B" w:rsidRDefault="00F9406B">
                                <w:pPr>
                                  <w:jc w:val="right"/>
                                </w:pPr>
                                <w:r>
                                  <w:fldChar w:fldCharType="begin"/>
                                </w:r>
                                <w:r>
                                  <w:instrText>PAGE    \* MERGEFORMAT</w:instrText>
                                </w:r>
                                <w:r>
                                  <w:fldChar w:fldCharType="separate"/>
                                </w:r>
                                <w:r w:rsidR="003F671F" w:rsidRPr="003F671F">
                                  <w:rPr>
                                    <w:b/>
                                    <w:bCs/>
                                    <w:noProof/>
                                    <w:color w:val="FFFFFF" w:themeColor="background1"/>
                                  </w:rPr>
                                  <w:t>7</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3" o:spid="_x0000_s1029"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">
                  <v:roundrect id="AutoShape 42" o:spid="_x0000_s1030"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h7dMMA&#10;AADaAAAADwAAAGRycy9kb3ducmV2LnhtbESPT4vCMBTE74LfIbwFL6KpgiLVWBah4EGQrXvY46N5&#10;25ZtXkqT/tFPbxYEj8PM/IY5JKOpRU+tqywrWC0jEMS51RUXCr5v6WIHwnlkjbVlUnAnB8lxOjlg&#10;rO3AX9RnvhABwi5GBaX3TSyly0sy6Ja2IQ7er20N+iDbQuoWhwA3tVxH0VYarDgslNjQqaT8L+uM&#10;Ar2+7+T8mtaPeXrtux+fXYY0U2r2MX7uQXga/Tv8ap+1gg38Xwk3QB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h7dMMAAADaAAAADwAAAAAAAAAAAAAAAACYAgAAZHJzL2Rv&#10;d25yZXYueG1sUEsFBgAAAAAEAAQA9QAAAIgDAAAAAA==&#10;" strokecolor="#e4be84"/>
                  <v:roundrect id="AutoShape 43" o:spid="_x0000_s1031"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gKJMMA&#10;AADaAAAADwAAAGRycy9kb3ducmV2LnhtbESPQWsCMRSE74L/IbxCL0WzFrRlNYoIQm9FK7LH5+a5&#10;Wbt5WZJUt/56Iwgeh5n5hpktOtuIM/lQO1YwGmYgiEuna64U7H7Wg08QISJrbByTgn8KsJj3ezPM&#10;tbvwhs7bWIkE4ZCjAhNjm0sZSkMWw9C1xMk7Om8xJukrqT1eEtw28j3LJtJizWnBYEsrQ+Xv9s8q&#10;+C5ksRoXh4/NMvPX42h/pTdzUur1pVtOQUTq4jP8aH9pBRO4X0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gKJMMAAADaAAAADwAAAAAAAAAAAAAAAACYAgAAZHJzL2Rv&#10;d25yZXYueG1sUEsFBgAAAAAEAAQA9QAAAIgDAAAAAA==&#10;" fillcolor="#e4be84" strokecolor="#e4be84"/>
                  <v:shapetype id="_x0000_t202" coordsize="21600,21600" o:spt="202" path="m,l,21600r21600,l21600,xe">
                    <v:stroke joinstyle="miter"/>
                    <v:path gradientshapeok="t" o:connecttype="rect"/>
                  </v:shapetype>
                  <v:shape id="Text Box 44" o:spid="_x0000_s1032"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F9406B" w:rsidRDefault="00F9406B">
                          <w:pPr>
                            <w:jc w:val="right"/>
                          </w:pPr>
                          <w:r>
                            <w:fldChar w:fldCharType="begin"/>
                          </w:r>
                          <w:r>
                            <w:instrText>PAGE    \* MERGEFORMAT</w:instrText>
                          </w:r>
                          <w:r>
                            <w:fldChar w:fldCharType="separate"/>
                          </w:r>
                          <w:r w:rsidR="003F671F" w:rsidRPr="003F671F">
                            <w:rPr>
                              <w:b/>
                              <w:bCs/>
                              <w:noProof/>
                              <w:color w:val="FFFFFF" w:themeColor="background1"/>
                            </w:rPr>
                            <w:t>7</w:t>
                          </w:r>
                          <w:r>
                            <w:rPr>
                              <w:b/>
                              <w:bCs/>
                              <w:color w:val="FFFFFF" w:themeColor="background1"/>
                            </w:rPr>
                            <w:fldChar w:fldCharType="end"/>
                          </w:r>
                        </w:p>
                      </w:txbxContent>
                    </v:textbox>
                  </v:shape>
                  <w10:anchorlock/>
                </v:group>
              </w:pict>
            </mc:Fallback>
          </mc:AlternateContent>
        </w:r>
      </w:p>
    </w:sdtContent>
  </w:sdt>
  <w:p w:rsidR="00F9406B" w:rsidRDefault="00F9406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4DCA"/>
    <w:multiLevelType w:val="hybridMultilevel"/>
    <w:tmpl w:val="F6EA2564"/>
    <w:lvl w:ilvl="0" w:tplc="A48CFCE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813849"/>
    <w:multiLevelType w:val="hybridMultilevel"/>
    <w:tmpl w:val="2CBA2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D227D8"/>
    <w:multiLevelType w:val="hybridMultilevel"/>
    <w:tmpl w:val="6D5851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717620"/>
    <w:multiLevelType w:val="hybridMultilevel"/>
    <w:tmpl w:val="0C52E628"/>
    <w:lvl w:ilvl="0" w:tplc="77A0A68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6B765D"/>
    <w:multiLevelType w:val="hybridMultilevel"/>
    <w:tmpl w:val="4CA82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B73603"/>
    <w:multiLevelType w:val="hybridMultilevel"/>
    <w:tmpl w:val="9418F1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70559E9"/>
    <w:multiLevelType w:val="hybridMultilevel"/>
    <w:tmpl w:val="36BE8B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A6D78E9"/>
    <w:multiLevelType w:val="hybridMultilevel"/>
    <w:tmpl w:val="6D40A07C"/>
    <w:lvl w:ilvl="0" w:tplc="3BFA4ED0">
      <w:start w:val="1"/>
      <w:numFmt w:val="bullet"/>
      <w:lvlText w:val=""/>
      <w:lvlJc w:val="left"/>
      <w:pPr>
        <w:ind w:left="720" w:hanging="360"/>
      </w:pPr>
      <w:rPr>
        <w:rFonts w:ascii="Symbol" w:hAnsi="Symbol" w:hint="default"/>
        <w:b/>
        <w: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51050E"/>
    <w:multiLevelType w:val="hybridMultilevel"/>
    <w:tmpl w:val="1D849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237EDC"/>
    <w:multiLevelType w:val="hybridMultilevel"/>
    <w:tmpl w:val="4A96C984"/>
    <w:lvl w:ilvl="0" w:tplc="D3EEC81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FF2241E"/>
    <w:multiLevelType w:val="hybridMultilevel"/>
    <w:tmpl w:val="982EC2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F1066C"/>
    <w:multiLevelType w:val="hybridMultilevel"/>
    <w:tmpl w:val="005879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7020A68"/>
    <w:multiLevelType w:val="hybridMultilevel"/>
    <w:tmpl w:val="D578ED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CD161F3"/>
    <w:multiLevelType w:val="hybridMultilevel"/>
    <w:tmpl w:val="649C29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726EA1"/>
    <w:multiLevelType w:val="hybridMultilevel"/>
    <w:tmpl w:val="C1A43D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ECA1845"/>
    <w:multiLevelType w:val="hybridMultilevel"/>
    <w:tmpl w:val="CA4E9840"/>
    <w:lvl w:ilvl="0" w:tplc="53D0A252">
      <w:numFmt w:val="bullet"/>
      <w:lvlText w:val="-"/>
      <w:lvlJc w:val="left"/>
      <w:pPr>
        <w:ind w:left="720" w:hanging="360"/>
      </w:pPr>
      <w:rPr>
        <w:rFonts w:ascii="Calisto MT" w:eastAsiaTheme="minorEastAsia" w:hAnsi="Calisto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41C275C"/>
    <w:multiLevelType w:val="hybridMultilevel"/>
    <w:tmpl w:val="0B7E49D4"/>
    <w:lvl w:ilvl="0" w:tplc="C82E003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C1E5409"/>
    <w:multiLevelType w:val="hybridMultilevel"/>
    <w:tmpl w:val="53C66A36"/>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D2956E3"/>
    <w:multiLevelType w:val="hybridMultilevel"/>
    <w:tmpl w:val="F96E83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3831A2B"/>
    <w:multiLevelType w:val="hybridMultilevel"/>
    <w:tmpl w:val="81089E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67750CF"/>
    <w:multiLevelType w:val="hybridMultilevel"/>
    <w:tmpl w:val="E466E1C8"/>
    <w:lvl w:ilvl="0" w:tplc="48764B4A">
      <w:numFmt w:val="bullet"/>
      <w:lvlText w:val="-"/>
      <w:lvlJc w:val="left"/>
      <w:pPr>
        <w:ind w:left="720" w:hanging="360"/>
      </w:pPr>
      <w:rPr>
        <w:rFonts w:ascii="Calisto MT" w:eastAsiaTheme="minorEastAsia" w:hAnsi="Calisto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6BD6131"/>
    <w:multiLevelType w:val="hybridMultilevel"/>
    <w:tmpl w:val="BBEE3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A9D7867"/>
    <w:multiLevelType w:val="hybridMultilevel"/>
    <w:tmpl w:val="B7163AF4"/>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E676868"/>
    <w:multiLevelType w:val="hybridMultilevel"/>
    <w:tmpl w:val="45AAEE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67226155"/>
    <w:multiLevelType w:val="hybridMultilevel"/>
    <w:tmpl w:val="A2809F4C"/>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95C2D34"/>
    <w:multiLevelType w:val="hybridMultilevel"/>
    <w:tmpl w:val="9D02CDAE"/>
    <w:lvl w:ilvl="0" w:tplc="EC3C727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6C4A101B"/>
    <w:multiLevelType w:val="hybridMultilevel"/>
    <w:tmpl w:val="0B726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C943D39"/>
    <w:multiLevelType w:val="hybridMultilevel"/>
    <w:tmpl w:val="F0242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DD97BF3"/>
    <w:multiLevelType w:val="hybridMultilevel"/>
    <w:tmpl w:val="C8C6FE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39602CA"/>
    <w:multiLevelType w:val="hybridMultilevel"/>
    <w:tmpl w:val="53820E50"/>
    <w:lvl w:ilvl="0" w:tplc="9C586F1C">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nsid w:val="7BF94CD8"/>
    <w:multiLevelType w:val="hybridMultilevel"/>
    <w:tmpl w:val="C6CE473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nsid w:val="7D99258B"/>
    <w:multiLevelType w:val="hybridMultilevel"/>
    <w:tmpl w:val="ED1C1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29"/>
  </w:num>
  <w:num w:numId="4">
    <w:abstractNumId w:val="3"/>
  </w:num>
  <w:num w:numId="5">
    <w:abstractNumId w:val="0"/>
  </w:num>
  <w:num w:numId="6">
    <w:abstractNumId w:val="25"/>
  </w:num>
  <w:num w:numId="7">
    <w:abstractNumId w:val="8"/>
  </w:num>
  <w:num w:numId="8">
    <w:abstractNumId w:val="14"/>
  </w:num>
  <w:num w:numId="9">
    <w:abstractNumId w:val="28"/>
  </w:num>
  <w:num w:numId="10">
    <w:abstractNumId w:val="24"/>
  </w:num>
  <w:num w:numId="11">
    <w:abstractNumId w:val="12"/>
  </w:num>
  <w:num w:numId="12">
    <w:abstractNumId w:val="2"/>
  </w:num>
  <w:num w:numId="13">
    <w:abstractNumId w:val="1"/>
  </w:num>
  <w:num w:numId="14">
    <w:abstractNumId w:val="23"/>
  </w:num>
  <w:num w:numId="15">
    <w:abstractNumId w:val="26"/>
  </w:num>
  <w:num w:numId="16">
    <w:abstractNumId w:val="30"/>
  </w:num>
  <w:num w:numId="17">
    <w:abstractNumId w:val="19"/>
  </w:num>
  <w:num w:numId="18">
    <w:abstractNumId w:val="11"/>
  </w:num>
  <w:num w:numId="19">
    <w:abstractNumId w:val="22"/>
  </w:num>
  <w:num w:numId="20">
    <w:abstractNumId w:val="6"/>
  </w:num>
  <w:num w:numId="21">
    <w:abstractNumId w:val="4"/>
  </w:num>
  <w:num w:numId="22">
    <w:abstractNumId w:val="10"/>
  </w:num>
  <w:num w:numId="23">
    <w:abstractNumId w:val="21"/>
  </w:num>
  <w:num w:numId="24">
    <w:abstractNumId w:val="7"/>
  </w:num>
  <w:num w:numId="25">
    <w:abstractNumId w:val="17"/>
  </w:num>
  <w:num w:numId="26">
    <w:abstractNumId w:val="5"/>
  </w:num>
  <w:num w:numId="27">
    <w:abstractNumId w:val="27"/>
  </w:num>
  <w:num w:numId="28">
    <w:abstractNumId w:val="13"/>
  </w:num>
  <w:num w:numId="29">
    <w:abstractNumId w:val="18"/>
  </w:num>
  <w:num w:numId="30">
    <w:abstractNumId w:val="16"/>
  </w:num>
  <w:num w:numId="31">
    <w:abstractNumId w:val="2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303"/>
    <w:rsid w:val="0002265F"/>
    <w:rsid w:val="00022F1F"/>
    <w:rsid w:val="00024372"/>
    <w:rsid w:val="000326C5"/>
    <w:rsid w:val="000501B1"/>
    <w:rsid w:val="00064074"/>
    <w:rsid w:val="00071701"/>
    <w:rsid w:val="00082025"/>
    <w:rsid w:val="00083D15"/>
    <w:rsid w:val="000861DC"/>
    <w:rsid w:val="000A1783"/>
    <w:rsid w:val="000B5741"/>
    <w:rsid w:val="000C4001"/>
    <w:rsid w:val="000D32E4"/>
    <w:rsid w:val="00100F32"/>
    <w:rsid w:val="0012379C"/>
    <w:rsid w:val="00137621"/>
    <w:rsid w:val="00144017"/>
    <w:rsid w:val="00154F18"/>
    <w:rsid w:val="00160E5F"/>
    <w:rsid w:val="00161023"/>
    <w:rsid w:val="001730CA"/>
    <w:rsid w:val="001736EB"/>
    <w:rsid w:val="00174ABD"/>
    <w:rsid w:val="00176F4F"/>
    <w:rsid w:val="00180EC6"/>
    <w:rsid w:val="001924E7"/>
    <w:rsid w:val="001950E2"/>
    <w:rsid w:val="00196881"/>
    <w:rsid w:val="001A02BE"/>
    <w:rsid w:val="001B226D"/>
    <w:rsid w:val="001B5208"/>
    <w:rsid w:val="001C1ECA"/>
    <w:rsid w:val="001C7146"/>
    <w:rsid w:val="001D0CCB"/>
    <w:rsid w:val="001E1E0E"/>
    <w:rsid w:val="00202362"/>
    <w:rsid w:val="002234D7"/>
    <w:rsid w:val="002245B8"/>
    <w:rsid w:val="00234EA6"/>
    <w:rsid w:val="00236887"/>
    <w:rsid w:val="00240A92"/>
    <w:rsid w:val="002534DD"/>
    <w:rsid w:val="00255463"/>
    <w:rsid w:val="00256999"/>
    <w:rsid w:val="00256DBA"/>
    <w:rsid w:val="00260206"/>
    <w:rsid w:val="0027003B"/>
    <w:rsid w:val="00270D96"/>
    <w:rsid w:val="00277995"/>
    <w:rsid w:val="00277D95"/>
    <w:rsid w:val="00295FB2"/>
    <w:rsid w:val="002960CE"/>
    <w:rsid w:val="002A724D"/>
    <w:rsid w:val="002A765B"/>
    <w:rsid w:val="002B27B1"/>
    <w:rsid w:val="002B4C62"/>
    <w:rsid w:val="002C59A0"/>
    <w:rsid w:val="002C7480"/>
    <w:rsid w:val="002D4303"/>
    <w:rsid w:val="002D5A2B"/>
    <w:rsid w:val="002E5757"/>
    <w:rsid w:val="002F4FD5"/>
    <w:rsid w:val="0031120D"/>
    <w:rsid w:val="003121AA"/>
    <w:rsid w:val="00323867"/>
    <w:rsid w:val="00340A2D"/>
    <w:rsid w:val="00364ADF"/>
    <w:rsid w:val="0036558D"/>
    <w:rsid w:val="00371360"/>
    <w:rsid w:val="00384CFB"/>
    <w:rsid w:val="003874D9"/>
    <w:rsid w:val="003B5121"/>
    <w:rsid w:val="003D3155"/>
    <w:rsid w:val="003D55CD"/>
    <w:rsid w:val="003F3483"/>
    <w:rsid w:val="003F671F"/>
    <w:rsid w:val="004106C3"/>
    <w:rsid w:val="00410DF4"/>
    <w:rsid w:val="0041213E"/>
    <w:rsid w:val="00416984"/>
    <w:rsid w:val="00420DA1"/>
    <w:rsid w:val="0044640A"/>
    <w:rsid w:val="00463284"/>
    <w:rsid w:val="004652DE"/>
    <w:rsid w:val="00472FC1"/>
    <w:rsid w:val="004A6277"/>
    <w:rsid w:val="004D0AA7"/>
    <w:rsid w:val="004D462A"/>
    <w:rsid w:val="004D7D28"/>
    <w:rsid w:val="004E00B4"/>
    <w:rsid w:val="004E5693"/>
    <w:rsid w:val="004F3E14"/>
    <w:rsid w:val="004F7870"/>
    <w:rsid w:val="00515EF9"/>
    <w:rsid w:val="005240F2"/>
    <w:rsid w:val="00526DD1"/>
    <w:rsid w:val="00533439"/>
    <w:rsid w:val="0054530C"/>
    <w:rsid w:val="00547DBF"/>
    <w:rsid w:val="00552A23"/>
    <w:rsid w:val="00556799"/>
    <w:rsid w:val="00566F90"/>
    <w:rsid w:val="005726F5"/>
    <w:rsid w:val="00572903"/>
    <w:rsid w:val="0058332A"/>
    <w:rsid w:val="0059127C"/>
    <w:rsid w:val="0059514E"/>
    <w:rsid w:val="005A07A9"/>
    <w:rsid w:val="005A1EE1"/>
    <w:rsid w:val="005A3FA0"/>
    <w:rsid w:val="005A7ED2"/>
    <w:rsid w:val="005C33C3"/>
    <w:rsid w:val="005C660D"/>
    <w:rsid w:val="005E1668"/>
    <w:rsid w:val="0062567B"/>
    <w:rsid w:val="006351C9"/>
    <w:rsid w:val="0064617C"/>
    <w:rsid w:val="00647BF8"/>
    <w:rsid w:val="006651C9"/>
    <w:rsid w:val="00665A00"/>
    <w:rsid w:val="00673B02"/>
    <w:rsid w:val="00675A4D"/>
    <w:rsid w:val="006A63B7"/>
    <w:rsid w:val="006B445E"/>
    <w:rsid w:val="006C30D5"/>
    <w:rsid w:val="006D09F6"/>
    <w:rsid w:val="00703848"/>
    <w:rsid w:val="007057AC"/>
    <w:rsid w:val="007113F3"/>
    <w:rsid w:val="00713566"/>
    <w:rsid w:val="00715119"/>
    <w:rsid w:val="00726528"/>
    <w:rsid w:val="00733F41"/>
    <w:rsid w:val="00762249"/>
    <w:rsid w:val="00764B6E"/>
    <w:rsid w:val="00766EE3"/>
    <w:rsid w:val="007735B2"/>
    <w:rsid w:val="00777C35"/>
    <w:rsid w:val="0078485C"/>
    <w:rsid w:val="00796266"/>
    <w:rsid w:val="00796606"/>
    <w:rsid w:val="007975A2"/>
    <w:rsid w:val="007A11AB"/>
    <w:rsid w:val="007A14E5"/>
    <w:rsid w:val="007A3071"/>
    <w:rsid w:val="007A48B3"/>
    <w:rsid w:val="007A79A0"/>
    <w:rsid w:val="007B49F9"/>
    <w:rsid w:val="007B76BC"/>
    <w:rsid w:val="007C11D8"/>
    <w:rsid w:val="007C1762"/>
    <w:rsid w:val="007C3888"/>
    <w:rsid w:val="007D0F5E"/>
    <w:rsid w:val="007D3180"/>
    <w:rsid w:val="007F2214"/>
    <w:rsid w:val="007F5B6E"/>
    <w:rsid w:val="00807216"/>
    <w:rsid w:val="008125F5"/>
    <w:rsid w:val="0082389A"/>
    <w:rsid w:val="00835D58"/>
    <w:rsid w:val="00843C08"/>
    <w:rsid w:val="00857811"/>
    <w:rsid w:val="00861CAD"/>
    <w:rsid w:val="0087101A"/>
    <w:rsid w:val="00884990"/>
    <w:rsid w:val="0088622B"/>
    <w:rsid w:val="008872C5"/>
    <w:rsid w:val="008915FD"/>
    <w:rsid w:val="008B310F"/>
    <w:rsid w:val="008B5709"/>
    <w:rsid w:val="008C3C62"/>
    <w:rsid w:val="008C43F9"/>
    <w:rsid w:val="008C6DC7"/>
    <w:rsid w:val="008D156F"/>
    <w:rsid w:val="008E1E3B"/>
    <w:rsid w:val="008F16D5"/>
    <w:rsid w:val="008F28B5"/>
    <w:rsid w:val="00900C41"/>
    <w:rsid w:val="00901EB1"/>
    <w:rsid w:val="00903F91"/>
    <w:rsid w:val="00907377"/>
    <w:rsid w:val="00907A1A"/>
    <w:rsid w:val="009104E4"/>
    <w:rsid w:val="009153A9"/>
    <w:rsid w:val="00925F56"/>
    <w:rsid w:val="00944AD0"/>
    <w:rsid w:val="00947471"/>
    <w:rsid w:val="00952959"/>
    <w:rsid w:val="009907F1"/>
    <w:rsid w:val="009A07B6"/>
    <w:rsid w:val="009A6D3D"/>
    <w:rsid w:val="009B5C10"/>
    <w:rsid w:val="009D60A1"/>
    <w:rsid w:val="009E7824"/>
    <w:rsid w:val="00A03EC0"/>
    <w:rsid w:val="00A04B36"/>
    <w:rsid w:val="00A04FD2"/>
    <w:rsid w:val="00A16B4B"/>
    <w:rsid w:val="00A2429C"/>
    <w:rsid w:val="00A26E4B"/>
    <w:rsid w:val="00A324F1"/>
    <w:rsid w:val="00A33286"/>
    <w:rsid w:val="00A41E61"/>
    <w:rsid w:val="00A50E6D"/>
    <w:rsid w:val="00A53252"/>
    <w:rsid w:val="00A57B23"/>
    <w:rsid w:val="00A74453"/>
    <w:rsid w:val="00A749E7"/>
    <w:rsid w:val="00A872C4"/>
    <w:rsid w:val="00A92C9A"/>
    <w:rsid w:val="00AA04D5"/>
    <w:rsid w:val="00AC0341"/>
    <w:rsid w:val="00AD337A"/>
    <w:rsid w:val="00AD46FF"/>
    <w:rsid w:val="00AF4656"/>
    <w:rsid w:val="00AF58E1"/>
    <w:rsid w:val="00AF7742"/>
    <w:rsid w:val="00B00449"/>
    <w:rsid w:val="00B11222"/>
    <w:rsid w:val="00B236BA"/>
    <w:rsid w:val="00B2376E"/>
    <w:rsid w:val="00B26975"/>
    <w:rsid w:val="00B350B8"/>
    <w:rsid w:val="00B3766B"/>
    <w:rsid w:val="00B4316A"/>
    <w:rsid w:val="00B650CE"/>
    <w:rsid w:val="00B859F6"/>
    <w:rsid w:val="00B87D29"/>
    <w:rsid w:val="00B95C66"/>
    <w:rsid w:val="00BC2BBB"/>
    <w:rsid w:val="00BD6711"/>
    <w:rsid w:val="00BF0E26"/>
    <w:rsid w:val="00BF6D3E"/>
    <w:rsid w:val="00C275F3"/>
    <w:rsid w:val="00C27EF8"/>
    <w:rsid w:val="00C346EA"/>
    <w:rsid w:val="00C52A8A"/>
    <w:rsid w:val="00C54988"/>
    <w:rsid w:val="00C57FC3"/>
    <w:rsid w:val="00C618DC"/>
    <w:rsid w:val="00C65133"/>
    <w:rsid w:val="00C73BAF"/>
    <w:rsid w:val="00C750CC"/>
    <w:rsid w:val="00CA0C9F"/>
    <w:rsid w:val="00CB507B"/>
    <w:rsid w:val="00CD4A20"/>
    <w:rsid w:val="00CD67CA"/>
    <w:rsid w:val="00CE7C54"/>
    <w:rsid w:val="00D05BD7"/>
    <w:rsid w:val="00D22DC9"/>
    <w:rsid w:val="00D234ED"/>
    <w:rsid w:val="00D24305"/>
    <w:rsid w:val="00D27CBA"/>
    <w:rsid w:val="00D33D2A"/>
    <w:rsid w:val="00D37A70"/>
    <w:rsid w:val="00D52817"/>
    <w:rsid w:val="00D56E00"/>
    <w:rsid w:val="00D573B2"/>
    <w:rsid w:val="00D75E6F"/>
    <w:rsid w:val="00D833B2"/>
    <w:rsid w:val="00D86F3D"/>
    <w:rsid w:val="00D90008"/>
    <w:rsid w:val="00D90F61"/>
    <w:rsid w:val="00D97924"/>
    <w:rsid w:val="00D97D16"/>
    <w:rsid w:val="00DA19D8"/>
    <w:rsid w:val="00DA6C0D"/>
    <w:rsid w:val="00DB2F71"/>
    <w:rsid w:val="00DC25D3"/>
    <w:rsid w:val="00DE341D"/>
    <w:rsid w:val="00DE4713"/>
    <w:rsid w:val="00DF2062"/>
    <w:rsid w:val="00DF4C2E"/>
    <w:rsid w:val="00E07A9B"/>
    <w:rsid w:val="00E277B8"/>
    <w:rsid w:val="00E361B1"/>
    <w:rsid w:val="00E46ECD"/>
    <w:rsid w:val="00E50C64"/>
    <w:rsid w:val="00E53578"/>
    <w:rsid w:val="00E5405E"/>
    <w:rsid w:val="00E54118"/>
    <w:rsid w:val="00E62CE9"/>
    <w:rsid w:val="00E70EB3"/>
    <w:rsid w:val="00E8066F"/>
    <w:rsid w:val="00E81BF0"/>
    <w:rsid w:val="00E93AC4"/>
    <w:rsid w:val="00E970DC"/>
    <w:rsid w:val="00ED0B13"/>
    <w:rsid w:val="00ED6BED"/>
    <w:rsid w:val="00EE22E3"/>
    <w:rsid w:val="00EE2F16"/>
    <w:rsid w:val="00EE4DD4"/>
    <w:rsid w:val="00EF7E70"/>
    <w:rsid w:val="00F00B21"/>
    <w:rsid w:val="00F05024"/>
    <w:rsid w:val="00F06147"/>
    <w:rsid w:val="00F13224"/>
    <w:rsid w:val="00F146C8"/>
    <w:rsid w:val="00F223C8"/>
    <w:rsid w:val="00F336D6"/>
    <w:rsid w:val="00F40A20"/>
    <w:rsid w:val="00F66633"/>
    <w:rsid w:val="00F8101C"/>
    <w:rsid w:val="00F8215C"/>
    <w:rsid w:val="00F86913"/>
    <w:rsid w:val="00F9406B"/>
    <w:rsid w:val="00FA4A96"/>
    <w:rsid w:val="00FC5B04"/>
    <w:rsid w:val="00FC6207"/>
    <w:rsid w:val="00FD03EE"/>
    <w:rsid w:val="00FD6EA4"/>
    <w:rsid w:val="00FF1E0F"/>
    <w:rsid w:val="00FF6C3C"/>
    <w:rsid w:val="00FF7CC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etableauclaire1">
    <w:name w:val="Grille de tableau claire1"/>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simple11">
    <w:name w:val="Tableau simple 1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7B76BC"/>
    <w:rPr>
      <w:color w:val="F4B69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fr-FR" w:eastAsia="fr-FR"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3C3"/>
  </w:style>
  <w:style w:type="paragraph" w:styleId="Titre1">
    <w:name w:val="heading 1"/>
    <w:basedOn w:val="Normal"/>
    <w:next w:val="Normal"/>
    <w:link w:val="Titre1Car"/>
    <w:uiPriority w:val="9"/>
    <w:qFormat/>
    <w:rsid w:val="005C33C3"/>
    <w:pPr>
      <w:keepNext/>
      <w:keepLines/>
      <w:pBdr>
        <w:bottom w:val="single" w:sz="4" w:space="1" w:color="BC451B" w:themeColor="accent1"/>
      </w:pBdr>
      <w:spacing w:before="400" w:after="40" w:line="240" w:lineRule="auto"/>
      <w:outlineLvl w:val="0"/>
    </w:pPr>
    <w:rPr>
      <w:rFonts w:asciiTheme="majorHAnsi" w:eastAsiaTheme="majorEastAsia" w:hAnsiTheme="majorHAnsi" w:cstheme="majorBidi"/>
      <w:color w:val="8C3314" w:themeColor="accent1" w:themeShade="BF"/>
      <w:sz w:val="36"/>
      <w:szCs w:val="36"/>
    </w:rPr>
  </w:style>
  <w:style w:type="paragraph" w:styleId="Titre2">
    <w:name w:val="heading 2"/>
    <w:basedOn w:val="Normal"/>
    <w:next w:val="Normal"/>
    <w:link w:val="Titre2Car"/>
    <w:uiPriority w:val="9"/>
    <w:unhideWhenUsed/>
    <w:qFormat/>
    <w:rsid w:val="005C33C3"/>
    <w:pPr>
      <w:keepNext/>
      <w:keepLines/>
      <w:spacing w:before="160" w:after="0" w:line="240" w:lineRule="auto"/>
      <w:outlineLvl w:val="1"/>
    </w:pPr>
    <w:rPr>
      <w:rFonts w:asciiTheme="majorHAnsi" w:eastAsiaTheme="majorEastAsia" w:hAnsiTheme="majorHAnsi" w:cstheme="majorBidi"/>
      <w:color w:val="8C3314" w:themeColor="accent1" w:themeShade="BF"/>
      <w:sz w:val="28"/>
      <w:szCs w:val="28"/>
    </w:rPr>
  </w:style>
  <w:style w:type="paragraph" w:styleId="Titre3">
    <w:name w:val="heading 3"/>
    <w:basedOn w:val="Normal"/>
    <w:next w:val="Normal"/>
    <w:link w:val="Titre3Car"/>
    <w:uiPriority w:val="9"/>
    <w:unhideWhenUsed/>
    <w:qFormat/>
    <w:rsid w:val="005C33C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unhideWhenUsed/>
    <w:qFormat/>
    <w:rsid w:val="005C33C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5C33C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5C33C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5C33C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5C33C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5C33C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paragraph" w:styleId="Sansinterligne">
    <w:name w:val="No Spacing"/>
    <w:link w:val="SansinterligneCar"/>
    <w:uiPriority w:val="1"/>
    <w:qFormat/>
    <w:rsid w:val="005C33C3"/>
    <w:pPr>
      <w:spacing w:after="0" w:line="240" w:lineRule="auto"/>
    </w:pPr>
  </w:style>
  <w:style w:type="character" w:customStyle="1" w:styleId="SansinterligneCar">
    <w:name w:val="Sans interligne Car"/>
    <w:basedOn w:val="Policepardfaut"/>
    <w:link w:val="Sansinterligne"/>
    <w:uiPriority w:val="1"/>
    <w:rsid w:val="002D4303"/>
  </w:style>
  <w:style w:type="character" w:customStyle="1" w:styleId="Titre1Car">
    <w:name w:val="Titre 1 Car"/>
    <w:basedOn w:val="Policepardfaut"/>
    <w:link w:val="Titre1"/>
    <w:uiPriority w:val="9"/>
    <w:rsid w:val="005C33C3"/>
    <w:rPr>
      <w:rFonts w:asciiTheme="majorHAnsi" w:eastAsiaTheme="majorEastAsia" w:hAnsiTheme="majorHAnsi" w:cstheme="majorBidi"/>
      <w:color w:val="8C3314" w:themeColor="accent1" w:themeShade="BF"/>
      <w:sz w:val="36"/>
      <w:szCs w:val="36"/>
    </w:rPr>
  </w:style>
  <w:style w:type="paragraph" w:styleId="En-ttedetabledesmatires">
    <w:name w:val="TOC Heading"/>
    <w:basedOn w:val="Titre1"/>
    <w:next w:val="Normal"/>
    <w:uiPriority w:val="39"/>
    <w:unhideWhenUsed/>
    <w:qFormat/>
    <w:rsid w:val="005C33C3"/>
    <w:pPr>
      <w:outlineLvl w:val="9"/>
    </w:pPr>
  </w:style>
  <w:style w:type="paragraph" w:styleId="TM1">
    <w:name w:val="toc 1"/>
    <w:basedOn w:val="Normal"/>
    <w:next w:val="Normal"/>
    <w:autoRedefine/>
    <w:uiPriority w:val="39"/>
    <w:unhideWhenUsed/>
    <w:rsid w:val="007F2214"/>
    <w:pPr>
      <w:spacing w:after="100"/>
    </w:pPr>
  </w:style>
  <w:style w:type="character" w:styleId="Lienhypertexte">
    <w:name w:val="Hyperlink"/>
    <w:basedOn w:val="Policepardfaut"/>
    <w:uiPriority w:val="99"/>
    <w:unhideWhenUsed/>
    <w:rsid w:val="007F2214"/>
    <w:rPr>
      <w:color w:val="E98052" w:themeColor="hyperlink"/>
      <w:u w:val="single"/>
    </w:rPr>
  </w:style>
  <w:style w:type="character" w:customStyle="1" w:styleId="Titre2Car">
    <w:name w:val="Titre 2 Car"/>
    <w:basedOn w:val="Policepardfaut"/>
    <w:link w:val="Titre2"/>
    <w:uiPriority w:val="9"/>
    <w:rsid w:val="005C33C3"/>
    <w:rPr>
      <w:rFonts w:asciiTheme="majorHAnsi" w:eastAsiaTheme="majorEastAsia" w:hAnsiTheme="majorHAnsi" w:cstheme="majorBidi"/>
      <w:color w:val="8C3314" w:themeColor="accent1" w:themeShade="BF"/>
      <w:sz w:val="28"/>
      <w:szCs w:val="28"/>
    </w:rPr>
  </w:style>
  <w:style w:type="character" w:customStyle="1" w:styleId="Titre3Car">
    <w:name w:val="Titre 3 Car"/>
    <w:basedOn w:val="Policepardfaut"/>
    <w:link w:val="Titre3"/>
    <w:uiPriority w:val="9"/>
    <w:rsid w:val="005C33C3"/>
    <w:rPr>
      <w:rFonts w:asciiTheme="majorHAnsi" w:eastAsiaTheme="majorEastAsia" w:hAnsiTheme="majorHAnsi" w:cstheme="majorBidi"/>
      <w:color w:val="404040" w:themeColor="text1" w:themeTint="BF"/>
      <w:sz w:val="26"/>
      <w:szCs w:val="26"/>
    </w:rPr>
  </w:style>
  <w:style w:type="paragraph" w:styleId="TM2">
    <w:name w:val="toc 2"/>
    <w:basedOn w:val="Normal"/>
    <w:next w:val="Normal"/>
    <w:autoRedefine/>
    <w:uiPriority w:val="39"/>
    <w:unhideWhenUsed/>
    <w:rsid w:val="00A92C9A"/>
    <w:pPr>
      <w:spacing w:after="100"/>
      <w:ind w:left="240"/>
    </w:pPr>
  </w:style>
  <w:style w:type="paragraph" w:styleId="TM3">
    <w:name w:val="toc 3"/>
    <w:basedOn w:val="Normal"/>
    <w:next w:val="Normal"/>
    <w:autoRedefine/>
    <w:uiPriority w:val="39"/>
    <w:unhideWhenUsed/>
    <w:rsid w:val="00A92C9A"/>
    <w:pPr>
      <w:spacing w:after="100"/>
      <w:ind w:left="480"/>
    </w:pPr>
  </w:style>
  <w:style w:type="character" w:customStyle="1" w:styleId="Titre4Car">
    <w:name w:val="Titre 4 Car"/>
    <w:basedOn w:val="Policepardfaut"/>
    <w:link w:val="Titre4"/>
    <w:uiPriority w:val="9"/>
    <w:rsid w:val="005C33C3"/>
    <w:rPr>
      <w:rFonts w:asciiTheme="majorHAnsi" w:eastAsiaTheme="majorEastAsia" w:hAnsiTheme="majorHAnsi" w:cstheme="majorBidi"/>
      <w:sz w:val="24"/>
      <w:szCs w:val="24"/>
    </w:rPr>
  </w:style>
  <w:style w:type="table" w:styleId="Grilledutableau">
    <w:name w:val="Table Grid"/>
    <w:basedOn w:val="TableauNormal"/>
    <w:uiPriority w:val="59"/>
    <w:rsid w:val="00260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etableauclaire1">
    <w:name w:val="Grille de tableau claire1"/>
    <w:basedOn w:val="TableauNormal"/>
    <w:uiPriority w:val="99"/>
    <w:rsid w:val="0026020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ausimple11">
    <w:name w:val="Tableau simple 11"/>
    <w:basedOn w:val="TableauNormal"/>
    <w:uiPriority w:val="99"/>
    <w:rsid w:val="0026020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auGrille1Clair-Accentuation11">
    <w:name w:val="Tableau Grille 1 Clair - Accentuation 11"/>
    <w:basedOn w:val="TableauNormal"/>
    <w:uiPriority w:val="46"/>
    <w:rsid w:val="00260206"/>
    <w:tblPr>
      <w:tblStyleRowBandSize w:val="1"/>
      <w:tblStyleColBandSize w:val="1"/>
      <w:tblBorders>
        <w:top w:val="single" w:sz="4" w:space="0" w:color="F0AE97" w:themeColor="accent1" w:themeTint="66"/>
        <w:left w:val="single" w:sz="4" w:space="0" w:color="F0AE97" w:themeColor="accent1" w:themeTint="66"/>
        <w:bottom w:val="single" w:sz="4" w:space="0" w:color="F0AE97" w:themeColor="accent1" w:themeTint="66"/>
        <w:right w:val="single" w:sz="4" w:space="0" w:color="F0AE97" w:themeColor="accent1" w:themeTint="66"/>
        <w:insideH w:val="single" w:sz="4" w:space="0" w:color="F0AE97" w:themeColor="accent1" w:themeTint="66"/>
        <w:insideV w:val="single" w:sz="4" w:space="0" w:color="F0AE97" w:themeColor="accent1" w:themeTint="66"/>
      </w:tblBorders>
    </w:tblPr>
    <w:tblStylePr w:type="firstRow">
      <w:rPr>
        <w:b/>
        <w:bCs/>
      </w:rPr>
      <w:tblPr/>
      <w:tcPr>
        <w:tcBorders>
          <w:bottom w:val="single" w:sz="12" w:space="0" w:color="E88664" w:themeColor="accent1" w:themeTint="99"/>
        </w:tcBorders>
      </w:tcPr>
    </w:tblStylePr>
    <w:tblStylePr w:type="lastRow">
      <w:rPr>
        <w:b/>
        <w:bCs/>
      </w:rPr>
      <w:tblPr/>
      <w:tcPr>
        <w:tcBorders>
          <w:top w:val="double" w:sz="2" w:space="0" w:color="E88664" w:themeColor="accen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7A11AB"/>
    <w:pPr>
      <w:ind w:left="720"/>
      <w:contextualSpacing/>
    </w:pPr>
  </w:style>
  <w:style w:type="character" w:customStyle="1" w:styleId="Titre5Car">
    <w:name w:val="Titre 5 Car"/>
    <w:basedOn w:val="Policepardfaut"/>
    <w:link w:val="Titre5"/>
    <w:uiPriority w:val="9"/>
    <w:semiHidden/>
    <w:rsid w:val="005C33C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5C33C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5C33C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5C33C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5C33C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5C33C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5C33C3"/>
    <w:pPr>
      <w:spacing w:after="0" w:line="240" w:lineRule="auto"/>
      <w:contextualSpacing/>
    </w:pPr>
    <w:rPr>
      <w:rFonts w:asciiTheme="majorHAnsi" w:eastAsiaTheme="majorEastAsia" w:hAnsiTheme="majorHAnsi" w:cstheme="majorBidi"/>
      <w:color w:val="8C3314" w:themeColor="accent1" w:themeShade="BF"/>
      <w:spacing w:val="-7"/>
      <w:sz w:val="80"/>
      <w:szCs w:val="80"/>
    </w:rPr>
  </w:style>
  <w:style w:type="character" w:customStyle="1" w:styleId="TitreCar">
    <w:name w:val="Titre Car"/>
    <w:basedOn w:val="Policepardfaut"/>
    <w:link w:val="Titre"/>
    <w:uiPriority w:val="10"/>
    <w:rsid w:val="005C33C3"/>
    <w:rPr>
      <w:rFonts w:asciiTheme="majorHAnsi" w:eastAsiaTheme="majorEastAsia" w:hAnsiTheme="majorHAnsi" w:cstheme="majorBidi"/>
      <w:color w:val="8C3314" w:themeColor="accent1" w:themeShade="BF"/>
      <w:spacing w:val="-7"/>
      <w:sz w:val="80"/>
      <w:szCs w:val="80"/>
    </w:rPr>
  </w:style>
  <w:style w:type="paragraph" w:styleId="Sous-titre">
    <w:name w:val="Subtitle"/>
    <w:basedOn w:val="Normal"/>
    <w:next w:val="Normal"/>
    <w:link w:val="Sous-titreCar"/>
    <w:uiPriority w:val="11"/>
    <w:qFormat/>
    <w:rsid w:val="005C33C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5C33C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5C33C3"/>
    <w:rPr>
      <w:b/>
      <w:bCs/>
    </w:rPr>
  </w:style>
  <w:style w:type="character" w:styleId="Accentuation">
    <w:name w:val="Emphasis"/>
    <w:basedOn w:val="Policepardfaut"/>
    <w:uiPriority w:val="20"/>
    <w:qFormat/>
    <w:rsid w:val="005C33C3"/>
    <w:rPr>
      <w:i/>
      <w:iCs/>
    </w:rPr>
  </w:style>
  <w:style w:type="paragraph" w:styleId="Citation">
    <w:name w:val="Quote"/>
    <w:basedOn w:val="Normal"/>
    <w:next w:val="Normal"/>
    <w:link w:val="CitationCar"/>
    <w:uiPriority w:val="29"/>
    <w:qFormat/>
    <w:rsid w:val="005C33C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5C33C3"/>
    <w:rPr>
      <w:i/>
      <w:iCs/>
    </w:rPr>
  </w:style>
  <w:style w:type="paragraph" w:styleId="Citationintense">
    <w:name w:val="Intense Quote"/>
    <w:basedOn w:val="Normal"/>
    <w:next w:val="Normal"/>
    <w:link w:val="CitationintenseCar"/>
    <w:uiPriority w:val="30"/>
    <w:qFormat/>
    <w:rsid w:val="005C33C3"/>
    <w:pPr>
      <w:spacing w:before="100" w:beforeAutospacing="1" w:after="240"/>
      <w:ind w:left="864" w:right="864"/>
      <w:jc w:val="center"/>
    </w:pPr>
    <w:rPr>
      <w:rFonts w:asciiTheme="majorHAnsi" w:eastAsiaTheme="majorEastAsia" w:hAnsiTheme="majorHAnsi" w:cstheme="majorBidi"/>
      <w:color w:val="BC451B" w:themeColor="accent1"/>
      <w:sz w:val="28"/>
      <w:szCs w:val="28"/>
    </w:rPr>
  </w:style>
  <w:style w:type="character" w:customStyle="1" w:styleId="CitationintenseCar">
    <w:name w:val="Citation intense Car"/>
    <w:basedOn w:val="Policepardfaut"/>
    <w:link w:val="Citationintense"/>
    <w:uiPriority w:val="30"/>
    <w:rsid w:val="005C33C3"/>
    <w:rPr>
      <w:rFonts w:asciiTheme="majorHAnsi" w:eastAsiaTheme="majorEastAsia" w:hAnsiTheme="majorHAnsi" w:cstheme="majorBidi"/>
      <w:color w:val="BC451B" w:themeColor="accent1"/>
      <w:sz w:val="28"/>
      <w:szCs w:val="28"/>
    </w:rPr>
  </w:style>
  <w:style w:type="character" w:styleId="Emphaseple">
    <w:name w:val="Subtle Emphasis"/>
    <w:basedOn w:val="Policepardfaut"/>
    <w:uiPriority w:val="19"/>
    <w:qFormat/>
    <w:rsid w:val="005C33C3"/>
    <w:rPr>
      <w:i/>
      <w:iCs/>
      <w:color w:val="595959" w:themeColor="text1" w:themeTint="A6"/>
    </w:rPr>
  </w:style>
  <w:style w:type="character" w:styleId="Emphaseintense">
    <w:name w:val="Intense Emphasis"/>
    <w:basedOn w:val="Policepardfaut"/>
    <w:uiPriority w:val="21"/>
    <w:qFormat/>
    <w:rsid w:val="005C33C3"/>
    <w:rPr>
      <w:b/>
      <w:bCs/>
      <w:i/>
      <w:iCs/>
    </w:rPr>
  </w:style>
  <w:style w:type="character" w:styleId="Rfrenceple">
    <w:name w:val="Subtle Reference"/>
    <w:basedOn w:val="Policepardfaut"/>
    <w:uiPriority w:val="31"/>
    <w:qFormat/>
    <w:rsid w:val="005C33C3"/>
    <w:rPr>
      <w:smallCaps/>
      <w:color w:val="404040" w:themeColor="text1" w:themeTint="BF"/>
    </w:rPr>
  </w:style>
  <w:style w:type="character" w:styleId="Rfrenceintense">
    <w:name w:val="Intense Reference"/>
    <w:basedOn w:val="Policepardfaut"/>
    <w:uiPriority w:val="32"/>
    <w:qFormat/>
    <w:rsid w:val="005C33C3"/>
    <w:rPr>
      <w:b/>
      <w:bCs/>
      <w:smallCaps/>
      <w:u w:val="single"/>
    </w:rPr>
  </w:style>
  <w:style w:type="character" w:styleId="Titredulivre">
    <w:name w:val="Book Title"/>
    <w:basedOn w:val="Policepardfaut"/>
    <w:uiPriority w:val="33"/>
    <w:qFormat/>
    <w:rsid w:val="005C33C3"/>
    <w:rPr>
      <w:b/>
      <w:bCs/>
      <w:smallCaps/>
    </w:rPr>
  </w:style>
  <w:style w:type="character" w:styleId="Lienhypertextesuivivisit">
    <w:name w:val="FollowedHyperlink"/>
    <w:basedOn w:val="Policepardfaut"/>
    <w:uiPriority w:val="99"/>
    <w:semiHidden/>
    <w:unhideWhenUsed/>
    <w:rsid w:val="007B76BC"/>
    <w:rPr>
      <w:color w:val="F4B6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hyperlink" Target="https://openclassrooms.com/courses/apprenez-a-programmer-en-java/les-menus-et-boites-de-dialogue" TargetMode="External"/><Relationship Id="rId26" Type="http://schemas.openxmlformats.org/officeDocument/2006/relationships/hyperlink" Target="https://docs.oracle.com/javase/tutorial/uiswing/components/spinner.html" TargetMode="External"/><Relationship Id="rId3" Type="http://schemas.openxmlformats.org/officeDocument/2006/relationships/customXml" Target="../customXml/item3.xml"/><Relationship Id="rId21" Type="http://schemas.openxmlformats.org/officeDocument/2006/relationships/diagramQuickStyle" Target="diagrams/quickStyle2.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diagramDrawing" Target="diagrams/drawing1.xml"/><Relationship Id="rId25" Type="http://schemas.openxmlformats.org/officeDocument/2006/relationships/hyperlink" Target="https://docs.oracle.com/javase/tutorial/uiswing/components/menu.html" TargetMode="Externa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Layout" Target="diagrams/layout2.xml"/><Relationship Id="rId29" Type="http://schemas.openxmlformats.org/officeDocument/2006/relationships/hyperlink" Target="https://fr.wikipedia.org/wiki/Shoutbox"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hyperlink" Target="http://www.tutorialspoint.com/design_pattern/filter_pattern.htm"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diagramQuickStyle" Target="diagrams/quickStyle1.xml"/><Relationship Id="rId23" Type="http://schemas.microsoft.com/office/2007/relationships/diagramDrawing" Target="diagrams/drawing2.xml"/><Relationship Id="rId28" Type="http://schemas.openxmlformats.org/officeDocument/2006/relationships/hyperlink" Target="http://www.tutorialspoint.com/sqlite/sqlite_java.htm" TargetMode="External"/><Relationship Id="rId10" Type="http://schemas.openxmlformats.org/officeDocument/2006/relationships/endnotes" Target="endnotes.xml"/><Relationship Id="rId19" Type="http://schemas.openxmlformats.org/officeDocument/2006/relationships/diagramData" Target="diagrams/data2.xm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diagramColors" Target="diagrams/colors2.xml"/><Relationship Id="rId27" Type="http://schemas.openxmlformats.org/officeDocument/2006/relationships/hyperlink" Target="http://alvinalexander.com/blog/post/jfc-swing/how-create-simple-swing-html-viewer-browser-java" TargetMode="External"/><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laudez\AppData\Roaming\Microsoft\Templates\Page%20de%20garde%20Business%20pour%20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626F29-AB7F-4A3E-92D9-6AFC55134C2D}"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90721A67-6AD1-4A80-A90E-9D77E7AD4E6D}">
      <dgm:prSet phldrT="[Texte]"/>
      <dgm:spPr/>
      <dgm:t>
        <a:bodyPr/>
        <a:lstStyle/>
        <a:p>
          <a:pPr algn="ctr"/>
          <a:r>
            <a:rPr lang="fr-FR"/>
            <a:t>iutjava</a:t>
          </a:r>
        </a:p>
      </dgm:t>
    </dgm:pt>
    <dgm:pt modelId="{FD12DCE2-E0B7-4C60-87FD-DBDC9530217F}" type="parTrans" cxnId="{9F4D2FFF-97B0-4BDE-B2FE-9300A204E5EE}">
      <dgm:prSet/>
      <dgm:spPr/>
      <dgm:t>
        <a:bodyPr/>
        <a:lstStyle/>
        <a:p>
          <a:pPr algn="ctr"/>
          <a:endParaRPr lang="fr-FR"/>
        </a:p>
      </dgm:t>
    </dgm:pt>
    <dgm:pt modelId="{898BA68B-F5FB-436F-B345-A5FAFB505382}" type="sibTrans" cxnId="{9F4D2FFF-97B0-4BDE-B2FE-9300A204E5EE}">
      <dgm:prSet/>
      <dgm:spPr/>
      <dgm:t>
        <a:bodyPr/>
        <a:lstStyle/>
        <a:p>
          <a:pPr algn="ctr"/>
          <a:endParaRPr lang="fr-FR"/>
        </a:p>
      </dgm:t>
    </dgm:pt>
    <dgm:pt modelId="{AD7B3DA5-2EE7-42E6-A405-E9204AD083F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workspace</a:t>
          </a:r>
        </a:p>
      </dgm:t>
    </dgm:pt>
    <dgm:pt modelId="{0B7CF66D-0A27-42E3-AC6D-2DB726B0F1E6}" type="parTrans" cxnId="{502FB9F7-55F9-4593-B1F2-FBE723CFF641}">
      <dgm:prSet/>
      <dgm:spPr/>
      <dgm:t>
        <a:bodyPr/>
        <a:lstStyle/>
        <a:p>
          <a:pPr algn="ctr"/>
          <a:endParaRPr lang="fr-FR"/>
        </a:p>
      </dgm:t>
    </dgm:pt>
    <dgm:pt modelId="{4BBF8FF6-E72D-4A5B-A1FE-6EAB41BA4F5C}" type="sibTrans" cxnId="{502FB9F7-55F9-4593-B1F2-FBE723CFF641}">
      <dgm:prSet/>
      <dgm:spPr/>
      <dgm:t>
        <a:bodyPr/>
        <a:lstStyle/>
        <a:p>
          <a:pPr algn="ctr"/>
          <a:endParaRPr lang="fr-FR"/>
        </a:p>
      </dgm:t>
    </dgm:pt>
    <dgm:pt modelId="{FDC9356B-5836-435E-BB19-C94DC8F3D3E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bin</a:t>
          </a:r>
        </a:p>
      </dgm:t>
    </dgm:pt>
    <dgm:pt modelId="{DD6977A0-3802-4240-88A2-691E7C2C48A6}" type="parTrans" cxnId="{FD18F822-929A-4822-AE96-7ADBA2A3C5CD}">
      <dgm:prSet/>
      <dgm:spPr/>
      <dgm:t>
        <a:bodyPr/>
        <a:lstStyle/>
        <a:p>
          <a:pPr algn="ctr"/>
          <a:endParaRPr lang="fr-FR"/>
        </a:p>
      </dgm:t>
    </dgm:pt>
    <dgm:pt modelId="{20A4AF65-9EE3-422E-A635-F5D68A4A881B}" type="sibTrans" cxnId="{FD18F822-929A-4822-AE96-7ADBA2A3C5CD}">
      <dgm:prSet/>
      <dgm:spPr/>
      <dgm:t>
        <a:bodyPr/>
        <a:lstStyle/>
        <a:p>
          <a:pPr algn="ctr"/>
          <a:endParaRPr lang="fr-FR"/>
        </a:p>
      </dgm:t>
    </dgm:pt>
    <dgm:pt modelId="{CFFF95AD-6A3E-4156-870B-74376FA448BF}">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src</a:t>
          </a:r>
        </a:p>
      </dgm:t>
    </dgm:pt>
    <dgm:pt modelId="{139FBCB0-87C1-4D19-9898-BB48C99D5614}" type="parTrans" cxnId="{49E69296-6243-4B23-BB27-A3D4BEF5529C}">
      <dgm:prSet/>
      <dgm:spPr/>
      <dgm:t>
        <a:bodyPr/>
        <a:lstStyle/>
        <a:p>
          <a:pPr algn="ctr"/>
          <a:endParaRPr lang="fr-FR"/>
        </a:p>
      </dgm:t>
    </dgm:pt>
    <dgm:pt modelId="{2D803B32-337B-4EAC-B215-13958E412DA9}" type="sibTrans" cxnId="{49E69296-6243-4B23-BB27-A3D4BEF5529C}">
      <dgm:prSet/>
      <dgm:spPr/>
      <dgm:t>
        <a:bodyPr/>
        <a:lstStyle/>
        <a:p>
          <a:pPr algn="ctr"/>
          <a:endParaRPr lang="fr-FR"/>
        </a:p>
      </dgm:t>
    </dgm:pt>
    <dgm:pt modelId="{6EAA9C23-3A78-4C27-AAC9-504C071FA2D8}">
      <dgm:prSet phldrT="[Texte]"/>
      <dgm:spPr/>
      <dgm:t>
        <a:bodyPr/>
        <a:lstStyle/>
        <a:p>
          <a:pPr algn="ctr"/>
          <a:r>
            <a:rPr lang="fr-FR"/>
            <a:t>train</a:t>
          </a:r>
        </a:p>
      </dgm:t>
    </dgm:pt>
    <dgm:pt modelId="{99F72719-26C5-43AC-9154-CEFFF5CEB37E}" type="parTrans" cxnId="{6E9F04CF-538C-49AC-B727-EE48AD00E24E}">
      <dgm:prSet/>
      <dgm:spPr/>
      <dgm:t>
        <a:bodyPr/>
        <a:lstStyle/>
        <a:p>
          <a:pPr algn="ctr"/>
          <a:endParaRPr lang="fr-FR"/>
        </a:p>
      </dgm:t>
    </dgm:pt>
    <dgm:pt modelId="{9DE824F4-9157-4786-AD52-3E163FA3C3B4}" type="sibTrans" cxnId="{6E9F04CF-538C-49AC-B727-EE48AD00E24E}">
      <dgm:prSet/>
      <dgm:spPr/>
      <dgm:t>
        <a:bodyPr/>
        <a:lstStyle/>
        <a:p>
          <a:pPr algn="ctr"/>
          <a:endParaRPr lang="fr-FR"/>
        </a:p>
      </dgm:t>
    </dgm:pt>
    <dgm:pt modelId="{913E8ED9-5793-4239-BAD8-A00A3159E04D}">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IUT-TD-TP-2015.doc</a:t>
          </a:r>
        </a:p>
      </dgm:t>
    </dgm:pt>
    <dgm:pt modelId="{C72AA88C-4AEE-412B-ABBF-33D17A0AD941}" type="parTrans" cxnId="{10820E9B-F692-4BF5-B197-3DDE2495C1CB}">
      <dgm:prSet/>
      <dgm:spPr/>
      <dgm:t>
        <a:bodyPr/>
        <a:lstStyle/>
        <a:p>
          <a:pPr algn="ctr"/>
          <a:endParaRPr lang="fr-FR"/>
        </a:p>
      </dgm:t>
    </dgm:pt>
    <dgm:pt modelId="{E09A0026-5DBE-4A74-ADE4-A8C0FD11704F}" type="sibTrans" cxnId="{10820E9B-F692-4BF5-B197-3DDE2495C1CB}">
      <dgm:prSet/>
      <dgm:spPr/>
      <dgm:t>
        <a:bodyPr/>
        <a:lstStyle/>
        <a:p>
          <a:pPr algn="ctr"/>
          <a:endParaRPr lang="fr-FR"/>
        </a:p>
      </dgm:t>
    </dgm:pt>
    <dgm:pt modelId="{16244E34-B2A7-4CB0-B85E-995BCA75C3E6}">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i="1"/>
            <a:t>&lt;livrables&gt;</a:t>
          </a:r>
          <a:r>
            <a:rPr lang="fr-FR"/>
            <a:t>.[jar &amp; war]</a:t>
          </a:r>
        </a:p>
      </dgm:t>
    </dgm:pt>
    <dgm:pt modelId="{B13E7694-BD7E-4ACD-8A25-288621413B33}" type="parTrans" cxnId="{64F301FB-A593-41C9-BDB6-F0EFA7C82324}">
      <dgm:prSet/>
      <dgm:spPr/>
      <dgm:t>
        <a:bodyPr/>
        <a:lstStyle/>
        <a:p>
          <a:pPr algn="ctr"/>
          <a:endParaRPr lang="fr-FR"/>
        </a:p>
      </dgm:t>
    </dgm:pt>
    <dgm:pt modelId="{A0EBF300-51DB-4610-8BD4-DE84A2AC4F9A}" type="sibTrans" cxnId="{64F301FB-A593-41C9-BDB6-F0EFA7C82324}">
      <dgm:prSet/>
      <dgm:spPr/>
      <dgm:t>
        <a:bodyPr/>
        <a:lstStyle/>
        <a:p>
          <a:pPr algn="ctr"/>
          <a:endParaRPr lang="fr-FR"/>
        </a:p>
      </dgm:t>
    </dgm:pt>
    <dgm:pt modelId="{24E98E51-90AC-468F-867A-C952D6FD5668}">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libs</a:t>
          </a:r>
        </a:p>
      </dgm:t>
    </dgm:pt>
    <dgm:pt modelId="{559D18E3-752D-4EE1-9939-C38FEFFAE5A4}" type="parTrans" cxnId="{7176B68D-8377-4602-BE4C-B7D75F5D41A5}">
      <dgm:prSet/>
      <dgm:spPr/>
      <dgm:t>
        <a:bodyPr/>
        <a:lstStyle/>
        <a:p>
          <a:pPr algn="ctr"/>
          <a:endParaRPr lang="fr-FR"/>
        </a:p>
      </dgm:t>
    </dgm:pt>
    <dgm:pt modelId="{5A87DC0A-A2A4-49BC-8D66-8E04CC32771A}" type="sibTrans" cxnId="{7176B68D-8377-4602-BE4C-B7D75F5D41A5}">
      <dgm:prSet/>
      <dgm:spPr/>
      <dgm:t>
        <a:bodyPr/>
        <a:lstStyle/>
        <a:p>
          <a:pPr algn="ctr"/>
          <a:endParaRPr lang="fr-FR"/>
        </a:p>
      </dgm:t>
    </dgm:pt>
    <dgm:pt modelId="{559B25C1-457C-4CA8-A035-1849D9779D21}">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edu/iut/...</a:t>
          </a:r>
        </a:p>
      </dgm:t>
    </dgm:pt>
    <dgm:pt modelId="{1489036D-A9DA-40B5-957F-936B4A348264}" type="parTrans" cxnId="{967F65B6-C47B-4EC0-ADE6-CAFBBE1F0516}">
      <dgm:prSet/>
      <dgm:spPr/>
      <dgm:t>
        <a:bodyPr/>
        <a:lstStyle/>
        <a:p>
          <a:endParaRPr lang="fr-FR"/>
        </a:p>
      </dgm:t>
    </dgm:pt>
    <dgm:pt modelId="{CA40A06D-5492-4390-8F79-91529B97C7E3}" type="sibTrans" cxnId="{967F65B6-C47B-4EC0-ADE6-CAFBBE1F0516}">
      <dgm:prSet/>
      <dgm:spPr/>
      <dgm:t>
        <a:bodyPr/>
        <a:lstStyle/>
        <a:p>
          <a:endParaRPr lang="fr-FR"/>
        </a:p>
      </dgm:t>
    </dgm:pt>
    <dgm:pt modelId="{4D72C498-B5D7-4A5E-9949-13D4BDD70C79}">
      <dgm:prSet phldrT="[Texte]">
        <dgm:style>
          <a:lnRef idx="2">
            <a:schemeClr val="accent3">
              <a:shade val="50000"/>
            </a:schemeClr>
          </a:lnRef>
          <a:fillRef idx="1">
            <a:schemeClr val="accent3"/>
          </a:fillRef>
          <a:effectRef idx="0">
            <a:schemeClr val="accent3"/>
          </a:effectRef>
          <a:fontRef idx="minor">
            <a:schemeClr val="lt1"/>
          </a:fontRef>
        </dgm:style>
      </dgm:prSet>
      <dgm:spPr/>
      <dgm:t>
        <a:bodyPr/>
        <a:lstStyle/>
        <a:p>
          <a:pPr algn="ctr"/>
          <a:r>
            <a:rPr lang="fr-FR"/>
            <a:t>iuttp</a:t>
          </a:r>
        </a:p>
      </dgm:t>
    </dgm:pt>
    <dgm:pt modelId="{3FE4910D-602C-4A72-BB9E-A3BE3A3A0E78}" type="parTrans" cxnId="{D89F6048-F1B4-4787-B926-B49F52CB6F9B}">
      <dgm:prSet/>
      <dgm:spPr/>
      <dgm:t>
        <a:bodyPr/>
        <a:lstStyle/>
        <a:p>
          <a:endParaRPr lang="fr-FR"/>
        </a:p>
      </dgm:t>
    </dgm:pt>
    <dgm:pt modelId="{A5576FB7-9241-49DD-B403-195A5C6DB3B2}" type="sibTrans" cxnId="{D89F6048-F1B4-4787-B926-B49F52CB6F9B}">
      <dgm:prSet/>
      <dgm:spPr/>
      <dgm:t>
        <a:bodyPr/>
        <a:lstStyle/>
        <a:p>
          <a:endParaRPr lang="fr-FR"/>
        </a:p>
      </dgm:t>
    </dgm:pt>
    <dgm:pt modelId="{9E6B55FE-E53C-49DC-B515-C2397BEC2CAB}">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run.sh</a:t>
          </a:r>
        </a:p>
      </dgm:t>
    </dgm:pt>
    <dgm:pt modelId="{F1D4A2FF-1ED4-48C6-8293-904F41872AF1}" type="parTrans" cxnId="{5D66E035-8128-4BBA-84F0-1D671D2DE898}">
      <dgm:prSet/>
      <dgm:spPr/>
      <dgm:t>
        <a:bodyPr/>
        <a:lstStyle/>
        <a:p>
          <a:endParaRPr lang="fr-FR"/>
        </a:p>
      </dgm:t>
    </dgm:pt>
    <dgm:pt modelId="{9DCC26EF-3D9C-4F2C-A2B6-405DE1FD371A}" type="sibTrans" cxnId="{5D66E035-8128-4BBA-84F0-1D671D2DE898}">
      <dgm:prSet/>
      <dgm:spPr/>
    </dgm:pt>
    <dgm:pt modelId="{495223E1-057C-40FA-B321-DB15D7B7BF1E}">
      <dgm:prSet phldrT="[Texte]">
        <dgm:style>
          <a:lnRef idx="2">
            <a:schemeClr val="accent6">
              <a:shade val="50000"/>
            </a:schemeClr>
          </a:lnRef>
          <a:fillRef idx="1">
            <a:schemeClr val="accent6"/>
          </a:fillRef>
          <a:effectRef idx="0">
            <a:schemeClr val="accent6"/>
          </a:effectRef>
          <a:fontRef idx="minor">
            <a:schemeClr val="lt1"/>
          </a:fontRef>
        </dgm:style>
      </dgm:prSet>
      <dgm:spPr/>
      <dgm:t>
        <a:bodyPr/>
        <a:lstStyle/>
        <a:p>
          <a:pPr algn="ctr"/>
          <a:r>
            <a:rPr lang="fr-FR"/>
            <a:t>run.bat </a:t>
          </a:r>
        </a:p>
      </dgm:t>
    </dgm:pt>
    <dgm:pt modelId="{597EB83F-9AF9-4A72-80A3-732912F27C6D}" type="parTrans" cxnId="{D05732E0-8016-4300-94E0-4C5846D8338F}">
      <dgm:prSet/>
      <dgm:spPr/>
      <dgm:t>
        <a:bodyPr/>
        <a:lstStyle/>
        <a:p>
          <a:endParaRPr lang="fr-FR"/>
        </a:p>
      </dgm:t>
    </dgm:pt>
    <dgm:pt modelId="{3E875B8A-F119-494A-907D-67F8BC091872}" type="sibTrans" cxnId="{D05732E0-8016-4300-94E0-4C5846D8338F}">
      <dgm:prSet/>
      <dgm:spPr/>
    </dgm:pt>
    <dgm:pt modelId="{76D26D6D-EDAF-4C52-8B4D-841B0D968087}" type="pres">
      <dgm:prSet presAssocID="{65626F29-AB7F-4A3E-92D9-6AFC55134C2D}" presName="diagram" presStyleCnt="0">
        <dgm:presLayoutVars>
          <dgm:chPref val="1"/>
          <dgm:dir/>
          <dgm:animOne val="branch"/>
          <dgm:animLvl val="lvl"/>
          <dgm:resizeHandles val="exact"/>
        </dgm:presLayoutVars>
      </dgm:prSet>
      <dgm:spPr/>
      <dgm:t>
        <a:bodyPr/>
        <a:lstStyle/>
        <a:p>
          <a:endParaRPr lang="fr-FR"/>
        </a:p>
      </dgm:t>
    </dgm:pt>
    <dgm:pt modelId="{F8FABF40-7E53-41D6-A584-A511DC78C1BE}" type="pres">
      <dgm:prSet presAssocID="{90721A67-6AD1-4A80-A90E-9D77E7AD4E6D}" presName="root1" presStyleCnt="0"/>
      <dgm:spPr/>
    </dgm:pt>
    <dgm:pt modelId="{2D8842D7-E959-42FA-BA94-C6E6A8D46F08}" type="pres">
      <dgm:prSet presAssocID="{90721A67-6AD1-4A80-A90E-9D77E7AD4E6D}" presName="LevelOneTextNode" presStyleLbl="node0" presStyleIdx="0" presStyleCnt="1">
        <dgm:presLayoutVars>
          <dgm:chPref val="3"/>
        </dgm:presLayoutVars>
      </dgm:prSet>
      <dgm:spPr/>
      <dgm:t>
        <a:bodyPr/>
        <a:lstStyle/>
        <a:p>
          <a:endParaRPr lang="fr-FR"/>
        </a:p>
      </dgm:t>
    </dgm:pt>
    <dgm:pt modelId="{BE75B47B-3650-4F5E-B461-4EF0A961DD5A}" type="pres">
      <dgm:prSet presAssocID="{90721A67-6AD1-4A80-A90E-9D77E7AD4E6D}" presName="level2hierChild" presStyleCnt="0"/>
      <dgm:spPr/>
    </dgm:pt>
    <dgm:pt modelId="{F84282DA-A190-4AE4-80A2-887CA41C8DE9}" type="pres">
      <dgm:prSet presAssocID="{0B7CF66D-0A27-42E3-AC6D-2DB726B0F1E6}" presName="conn2-1" presStyleLbl="parChTrans1D2" presStyleIdx="0" presStyleCnt="2"/>
      <dgm:spPr/>
      <dgm:t>
        <a:bodyPr/>
        <a:lstStyle/>
        <a:p>
          <a:endParaRPr lang="fr-FR"/>
        </a:p>
      </dgm:t>
    </dgm:pt>
    <dgm:pt modelId="{C296F982-F6F0-4728-ADF2-DC91F37071EA}" type="pres">
      <dgm:prSet presAssocID="{0B7CF66D-0A27-42E3-AC6D-2DB726B0F1E6}" presName="connTx" presStyleLbl="parChTrans1D2" presStyleIdx="0" presStyleCnt="2"/>
      <dgm:spPr/>
      <dgm:t>
        <a:bodyPr/>
        <a:lstStyle/>
        <a:p>
          <a:endParaRPr lang="fr-FR"/>
        </a:p>
      </dgm:t>
    </dgm:pt>
    <dgm:pt modelId="{CF42DF83-DDC9-476D-B33D-59E7CA944A5E}" type="pres">
      <dgm:prSet presAssocID="{AD7B3DA5-2EE7-42E6-A405-E9204AD083F8}" presName="root2" presStyleCnt="0"/>
      <dgm:spPr/>
    </dgm:pt>
    <dgm:pt modelId="{B96A10A5-DFF5-46F1-944C-3675766C550F}" type="pres">
      <dgm:prSet presAssocID="{AD7B3DA5-2EE7-42E6-A405-E9204AD083F8}" presName="LevelTwoTextNode" presStyleLbl="node2" presStyleIdx="0" presStyleCnt="2">
        <dgm:presLayoutVars>
          <dgm:chPref val="3"/>
        </dgm:presLayoutVars>
      </dgm:prSet>
      <dgm:spPr/>
      <dgm:t>
        <a:bodyPr/>
        <a:lstStyle/>
        <a:p>
          <a:endParaRPr lang="fr-FR"/>
        </a:p>
      </dgm:t>
    </dgm:pt>
    <dgm:pt modelId="{4F298BFB-1885-4076-9A22-AC9C0889C64B}" type="pres">
      <dgm:prSet presAssocID="{AD7B3DA5-2EE7-42E6-A405-E9204AD083F8}" presName="level3hierChild" presStyleCnt="0"/>
      <dgm:spPr/>
    </dgm:pt>
    <dgm:pt modelId="{C26101A3-172C-4AFD-8AA5-00EF71442597}" type="pres">
      <dgm:prSet presAssocID="{3FE4910D-602C-4A72-BB9E-A3BE3A3A0E78}" presName="conn2-1" presStyleLbl="parChTrans1D3" presStyleIdx="0" presStyleCnt="5"/>
      <dgm:spPr/>
      <dgm:t>
        <a:bodyPr/>
        <a:lstStyle/>
        <a:p>
          <a:endParaRPr lang="fr-FR"/>
        </a:p>
      </dgm:t>
    </dgm:pt>
    <dgm:pt modelId="{F14A685D-1E0D-4B4F-8491-096DFB19D677}" type="pres">
      <dgm:prSet presAssocID="{3FE4910D-602C-4A72-BB9E-A3BE3A3A0E78}" presName="connTx" presStyleLbl="parChTrans1D3" presStyleIdx="0" presStyleCnt="5"/>
      <dgm:spPr/>
      <dgm:t>
        <a:bodyPr/>
        <a:lstStyle/>
        <a:p>
          <a:endParaRPr lang="fr-FR"/>
        </a:p>
      </dgm:t>
    </dgm:pt>
    <dgm:pt modelId="{F368639D-315F-4154-88B1-6A5B912D6526}" type="pres">
      <dgm:prSet presAssocID="{4D72C498-B5D7-4A5E-9949-13D4BDD70C79}" presName="root2" presStyleCnt="0"/>
      <dgm:spPr/>
    </dgm:pt>
    <dgm:pt modelId="{3F3231AA-D37A-47E2-AA64-F3C7B7B2954D}" type="pres">
      <dgm:prSet presAssocID="{4D72C498-B5D7-4A5E-9949-13D4BDD70C79}" presName="LevelTwoTextNode" presStyleLbl="node3" presStyleIdx="0" presStyleCnt="5">
        <dgm:presLayoutVars>
          <dgm:chPref val="3"/>
        </dgm:presLayoutVars>
      </dgm:prSet>
      <dgm:spPr/>
      <dgm:t>
        <a:bodyPr/>
        <a:lstStyle/>
        <a:p>
          <a:endParaRPr lang="fr-FR"/>
        </a:p>
      </dgm:t>
    </dgm:pt>
    <dgm:pt modelId="{397AEE95-8A0C-4187-A00A-9EB934AA598C}" type="pres">
      <dgm:prSet presAssocID="{4D72C498-B5D7-4A5E-9949-13D4BDD70C79}" presName="level3hierChild" presStyleCnt="0"/>
      <dgm:spPr/>
    </dgm:pt>
    <dgm:pt modelId="{968AF4BE-4974-4BD5-85C7-35A0B47C6F8A}" type="pres">
      <dgm:prSet presAssocID="{DD6977A0-3802-4240-88A2-691E7C2C48A6}" presName="conn2-1" presStyleLbl="parChTrans1D4" presStyleIdx="0" presStyleCnt="4"/>
      <dgm:spPr/>
      <dgm:t>
        <a:bodyPr/>
        <a:lstStyle/>
        <a:p>
          <a:endParaRPr lang="fr-FR"/>
        </a:p>
      </dgm:t>
    </dgm:pt>
    <dgm:pt modelId="{6F424515-AE64-4689-98CF-DEE19DC54531}" type="pres">
      <dgm:prSet presAssocID="{DD6977A0-3802-4240-88A2-691E7C2C48A6}" presName="connTx" presStyleLbl="parChTrans1D4" presStyleIdx="0" presStyleCnt="4"/>
      <dgm:spPr/>
      <dgm:t>
        <a:bodyPr/>
        <a:lstStyle/>
        <a:p>
          <a:endParaRPr lang="fr-FR"/>
        </a:p>
      </dgm:t>
    </dgm:pt>
    <dgm:pt modelId="{EB924A49-A3F3-497C-ACC4-327EDE264F60}" type="pres">
      <dgm:prSet presAssocID="{FDC9356B-5836-435E-BB19-C94DC8F3D3EF}" presName="root2" presStyleCnt="0"/>
      <dgm:spPr/>
    </dgm:pt>
    <dgm:pt modelId="{D63F150D-0E96-4C27-A427-95C317656D1D}" type="pres">
      <dgm:prSet presAssocID="{FDC9356B-5836-435E-BB19-C94DC8F3D3EF}" presName="LevelTwoTextNode" presStyleLbl="node4" presStyleIdx="0" presStyleCnt="4">
        <dgm:presLayoutVars>
          <dgm:chPref val="3"/>
        </dgm:presLayoutVars>
      </dgm:prSet>
      <dgm:spPr/>
      <dgm:t>
        <a:bodyPr/>
        <a:lstStyle/>
        <a:p>
          <a:endParaRPr lang="fr-FR"/>
        </a:p>
      </dgm:t>
    </dgm:pt>
    <dgm:pt modelId="{1491B2AE-5B55-45CE-B988-8E12BEB8BF55}" type="pres">
      <dgm:prSet presAssocID="{FDC9356B-5836-435E-BB19-C94DC8F3D3EF}" presName="level3hierChild" presStyleCnt="0"/>
      <dgm:spPr/>
    </dgm:pt>
    <dgm:pt modelId="{AEBC5B76-A737-49A2-B533-66F2022C87AD}" type="pres">
      <dgm:prSet presAssocID="{139FBCB0-87C1-4D19-9898-BB48C99D5614}" presName="conn2-1" presStyleLbl="parChTrans1D4" presStyleIdx="1" presStyleCnt="4"/>
      <dgm:spPr/>
      <dgm:t>
        <a:bodyPr/>
        <a:lstStyle/>
        <a:p>
          <a:endParaRPr lang="fr-FR"/>
        </a:p>
      </dgm:t>
    </dgm:pt>
    <dgm:pt modelId="{2D4C1DD3-7A1B-4669-AB42-72A65ACFF1A8}" type="pres">
      <dgm:prSet presAssocID="{139FBCB0-87C1-4D19-9898-BB48C99D5614}" presName="connTx" presStyleLbl="parChTrans1D4" presStyleIdx="1" presStyleCnt="4"/>
      <dgm:spPr/>
      <dgm:t>
        <a:bodyPr/>
        <a:lstStyle/>
        <a:p>
          <a:endParaRPr lang="fr-FR"/>
        </a:p>
      </dgm:t>
    </dgm:pt>
    <dgm:pt modelId="{9F7C6272-585E-4DDA-B1DC-EB4580AF2AB2}" type="pres">
      <dgm:prSet presAssocID="{CFFF95AD-6A3E-4156-870B-74376FA448BF}" presName="root2" presStyleCnt="0"/>
      <dgm:spPr/>
    </dgm:pt>
    <dgm:pt modelId="{DE27DD97-4305-47FC-AFB0-35E1E791B27F}" type="pres">
      <dgm:prSet presAssocID="{CFFF95AD-6A3E-4156-870B-74376FA448BF}" presName="LevelTwoTextNode" presStyleLbl="node4" presStyleIdx="1" presStyleCnt="4">
        <dgm:presLayoutVars>
          <dgm:chPref val="3"/>
        </dgm:presLayoutVars>
      </dgm:prSet>
      <dgm:spPr/>
      <dgm:t>
        <a:bodyPr/>
        <a:lstStyle/>
        <a:p>
          <a:endParaRPr lang="fr-FR"/>
        </a:p>
      </dgm:t>
    </dgm:pt>
    <dgm:pt modelId="{4A028989-708D-4CC4-885B-928EC3B6636B}" type="pres">
      <dgm:prSet presAssocID="{CFFF95AD-6A3E-4156-870B-74376FA448BF}" presName="level3hierChild" presStyleCnt="0"/>
      <dgm:spPr/>
    </dgm:pt>
    <dgm:pt modelId="{EBFADA6F-FD50-43FB-87CB-15B1D9AA94CD}" type="pres">
      <dgm:prSet presAssocID="{1489036D-A9DA-40B5-957F-936B4A348264}" presName="conn2-1" presStyleLbl="parChTrans1D4" presStyleIdx="2" presStyleCnt="4"/>
      <dgm:spPr/>
      <dgm:t>
        <a:bodyPr/>
        <a:lstStyle/>
        <a:p>
          <a:endParaRPr lang="fr-FR"/>
        </a:p>
      </dgm:t>
    </dgm:pt>
    <dgm:pt modelId="{D2E89353-C1DC-4D8C-81F7-770019C69DEF}" type="pres">
      <dgm:prSet presAssocID="{1489036D-A9DA-40B5-957F-936B4A348264}" presName="connTx" presStyleLbl="parChTrans1D4" presStyleIdx="2" presStyleCnt="4"/>
      <dgm:spPr/>
      <dgm:t>
        <a:bodyPr/>
        <a:lstStyle/>
        <a:p>
          <a:endParaRPr lang="fr-FR"/>
        </a:p>
      </dgm:t>
    </dgm:pt>
    <dgm:pt modelId="{CC9BC564-3787-4383-9FFC-61D9D0588B21}" type="pres">
      <dgm:prSet presAssocID="{559B25C1-457C-4CA8-A035-1849D9779D21}" presName="root2" presStyleCnt="0"/>
      <dgm:spPr/>
    </dgm:pt>
    <dgm:pt modelId="{858F7110-3310-4783-BBA8-7EC1E711C660}" type="pres">
      <dgm:prSet presAssocID="{559B25C1-457C-4CA8-A035-1849D9779D21}" presName="LevelTwoTextNode" presStyleLbl="node4" presStyleIdx="2" presStyleCnt="4">
        <dgm:presLayoutVars>
          <dgm:chPref val="3"/>
        </dgm:presLayoutVars>
      </dgm:prSet>
      <dgm:spPr/>
      <dgm:t>
        <a:bodyPr/>
        <a:lstStyle/>
        <a:p>
          <a:endParaRPr lang="fr-FR"/>
        </a:p>
      </dgm:t>
    </dgm:pt>
    <dgm:pt modelId="{65C1A66E-C56C-4171-AB97-8297D46BDB88}" type="pres">
      <dgm:prSet presAssocID="{559B25C1-457C-4CA8-A035-1849D9779D21}" presName="level3hierChild" presStyleCnt="0"/>
      <dgm:spPr/>
    </dgm:pt>
    <dgm:pt modelId="{9EFBE792-9572-41CC-B394-D06BBCFDDEA7}" type="pres">
      <dgm:prSet presAssocID="{559D18E3-752D-4EE1-9939-C38FEFFAE5A4}" presName="conn2-1" presStyleLbl="parChTrans1D4" presStyleIdx="3" presStyleCnt="4"/>
      <dgm:spPr/>
      <dgm:t>
        <a:bodyPr/>
        <a:lstStyle/>
        <a:p>
          <a:endParaRPr lang="fr-FR"/>
        </a:p>
      </dgm:t>
    </dgm:pt>
    <dgm:pt modelId="{E36A5456-E43A-492B-ABAE-06F81987E8E0}" type="pres">
      <dgm:prSet presAssocID="{559D18E3-752D-4EE1-9939-C38FEFFAE5A4}" presName="connTx" presStyleLbl="parChTrans1D4" presStyleIdx="3" presStyleCnt="4"/>
      <dgm:spPr/>
      <dgm:t>
        <a:bodyPr/>
        <a:lstStyle/>
        <a:p>
          <a:endParaRPr lang="fr-FR"/>
        </a:p>
      </dgm:t>
    </dgm:pt>
    <dgm:pt modelId="{6D225540-AFA0-415E-A130-ABE75225B256}" type="pres">
      <dgm:prSet presAssocID="{24E98E51-90AC-468F-867A-C952D6FD5668}" presName="root2" presStyleCnt="0"/>
      <dgm:spPr/>
    </dgm:pt>
    <dgm:pt modelId="{37C38F7E-4D19-426C-A64E-1CBDFC363BB7}" type="pres">
      <dgm:prSet presAssocID="{24E98E51-90AC-468F-867A-C952D6FD5668}" presName="LevelTwoTextNode" presStyleLbl="node4" presStyleIdx="3" presStyleCnt="4">
        <dgm:presLayoutVars>
          <dgm:chPref val="3"/>
        </dgm:presLayoutVars>
      </dgm:prSet>
      <dgm:spPr/>
      <dgm:t>
        <a:bodyPr/>
        <a:lstStyle/>
        <a:p>
          <a:endParaRPr lang="fr-FR"/>
        </a:p>
      </dgm:t>
    </dgm:pt>
    <dgm:pt modelId="{F4349A4C-5F5C-42E6-B925-D581139B19CA}" type="pres">
      <dgm:prSet presAssocID="{24E98E51-90AC-468F-867A-C952D6FD5668}" presName="level3hierChild" presStyleCnt="0"/>
      <dgm:spPr/>
    </dgm:pt>
    <dgm:pt modelId="{A8464F86-5444-4B1D-8904-D5D84FB93A63}" type="pres">
      <dgm:prSet presAssocID="{99F72719-26C5-43AC-9154-CEFFF5CEB37E}" presName="conn2-1" presStyleLbl="parChTrans1D2" presStyleIdx="1" presStyleCnt="2"/>
      <dgm:spPr/>
      <dgm:t>
        <a:bodyPr/>
        <a:lstStyle/>
        <a:p>
          <a:endParaRPr lang="fr-FR"/>
        </a:p>
      </dgm:t>
    </dgm:pt>
    <dgm:pt modelId="{ECBF6DD1-22FB-4942-9A69-C2E334F2B933}" type="pres">
      <dgm:prSet presAssocID="{99F72719-26C5-43AC-9154-CEFFF5CEB37E}" presName="connTx" presStyleLbl="parChTrans1D2" presStyleIdx="1" presStyleCnt="2"/>
      <dgm:spPr/>
      <dgm:t>
        <a:bodyPr/>
        <a:lstStyle/>
        <a:p>
          <a:endParaRPr lang="fr-FR"/>
        </a:p>
      </dgm:t>
    </dgm:pt>
    <dgm:pt modelId="{E0C7B8DF-83A1-45D9-B9D9-9ED1C37E4CA4}" type="pres">
      <dgm:prSet presAssocID="{6EAA9C23-3A78-4C27-AAC9-504C071FA2D8}" presName="root2" presStyleCnt="0"/>
      <dgm:spPr/>
    </dgm:pt>
    <dgm:pt modelId="{FFF314B7-9492-4462-8B1C-7BC33784FA0A}" type="pres">
      <dgm:prSet presAssocID="{6EAA9C23-3A78-4C27-AAC9-504C071FA2D8}" presName="LevelTwoTextNode" presStyleLbl="node2" presStyleIdx="1" presStyleCnt="2">
        <dgm:presLayoutVars>
          <dgm:chPref val="3"/>
        </dgm:presLayoutVars>
      </dgm:prSet>
      <dgm:spPr/>
      <dgm:t>
        <a:bodyPr/>
        <a:lstStyle/>
        <a:p>
          <a:endParaRPr lang="fr-FR"/>
        </a:p>
      </dgm:t>
    </dgm:pt>
    <dgm:pt modelId="{F4FA03A4-3DA6-47F7-9A77-3B374796CB77}" type="pres">
      <dgm:prSet presAssocID="{6EAA9C23-3A78-4C27-AAC9-504C071FA2D8}" presName="level3hierChild" presStyleCnt="0"/>
      <dgm:spPr/>
    </dgm:pt>
    <dgm:pt modelId="{8E5DD861-D493-4A0A-B81E-EB2108ED9BB3}" type="pres">
      <dgm:prSet presAssocID="{C72AA88C-4AEE-412B-ABBF-33D17A0AD941}" presName="conn2-1" presStyleLbl="parChTrans1D3" presStyleIdx="1" presStyleCnt="5"/>
      <dgm:spPr/>
      <dgm:t>
        <a:bodyPr/>
        <a:lstStyle/>
        <a:p>
          <a:endParaRPr lang="fr-FR"/>
        </a:p>
      </dgm:t>
    </dgm:pt>
    <dgm:pt modelId="{C0DFBE07-132A-42A3-A5E2-F594000B2340}" type="pres">
      <dgm:prSet presAssocID="{C72AA88C-4AEE-412B-ABBF-33D17A0AD941}" presName="connTx" presStyleLbl="parChTrans1D3" presStyleIdx="1" presStyleCnt="5"/>
      <dgm:spPr/>
      <dgm:t>
        <a:bodyPr/>
        <a:lstStyle/>
        <a:p>
          <a:endParaRPr lang="fr-FR"/>
        </a:p>
      </dgm:t>
    </dgm:pt>
    <dgm:pt modelId="{D48AA310-08E8-41B2-9889-9054306545F3}" type="pres">
      <dgm:prSet presAssocID="{913E8ED9-5793-4239-BAD8-A00A3159E04D}" presName="root2" presStyleCnt="0"/>
      <dgm:spPr/>
    </dgm:pt>
    <dgm:pt modelId="{A21B35AB-A6E7-40B0-A48C-F2137E09EDE9}" type="pres">
      <dgm:prSet presAssocID="{913E8ED9-5793-4239-BAD8-A00A3159E04D}" presName="LevelTwoTextNode" presStyleLbl="node3" presStyleIdx="1" presStyleCnt="5" custScaleX="188816">
        <dgm:presLayoutVars>
          <dgm:chPref val="3"/>
        </dgm:presLayoutVars>
      </dgm:prSet>
      <dgm:spPr/>
      <dgm:t>
        <a:bodyPr/>
        <a:lstStyle/>
        <a:p>
          <a:endParaRPr lang="fr-FR"/>
        </a:p>
      </dgm:t>
    </dgm:pt>
    <dgm:pt modelId="{8B5CE3EF-0622-44C1-849C-2057D356BCBF}" type="pres">
      <dgm:prSet presAssocID="{913E8ED9-5793-4239-BAD8-A00A3159E04D}" presName="level3hierChild" presStyleCnt="0"/>
      <dgm:spPr/>
    </dgm:pt>
    <dgm:pt modelId="{D36435EE-5DD9-4CB1-80E2-64E88C5269A2}" type="pres">
      <dgm:prSet presAssocID="{B13E7694-BD7E-4ACD-8A25-288621413B33}" presName="conn2-1" presStyleLbl="parChTrans1D3" presStyleIdx="2" presStyleCnt="5"/>
      <dgm:spPr/>
      <dgm:t>
        <a:bodyPr/>
        <a:lstStyle/>
        <a:p>
          <a:endParaRPr lang="fr-FR"/>
        </a:p>
      </dgm:t>
    </dgm:pt>
    <dgm:pt modelId="{2FF43323-1B88-4D6E-A12C-28C1BD2304F7}" type="pres">
      <dgm:prSet presAssocID="{B13E7694-BD7E-4ACD-8A25-288621413B33}" presName="connTx" presStyleLbl="parChTrans1D3" presStyleIdx="2" presStyleCnt="5"/>
      <dgm:spPr/>
      <dgm:t>
        <a:bodyPr/>
        <a:lstStyle/>
        <a:p>
          <a:endParaRPr lang="fr-FR"/>
        </a:p>
      </dgm:t>
    </dgm:pt>
    <dgm:pt modelId="{36D12C6A-C33F-444D-985E-C87528F365EF}" type="pres">
      <dgm:prSet presAssocID="{16244E34-B2A7-4CB0-B85E-995BCA75C3E6}" presName="root2" presStyleCnt="0"/>
      <dgm:spPr/>
    </dgm:pt>
    <dgm:pt modelId="{D91136A0-BBA5-4033-85D4-E551E48A4097}" type="pres">
      <dgm:prSet presAssocID="{16244E34-B2A7-4CB0-B85E-995BCA75C3E6}" presName="LevelTwoTextNode" presStyleLbl="node3" presStyleIdx="2" presStyleCnt="5" custScaleX="202770">
        <dgm:presLayoutVars>
          <dgm:chPref val="3"/>
        </dgm:presLayoutVars>
      </dgm:prSet>
      <dgm:spPr/>
      <dgm:t>
        <a:bodyPr/>
        <a:lstStyle/>
        <a:p>
          <a:endParaRPr lang="fr-FR"/>
        </a:p>
      </dgm:t>
    </dgm:pt>
    <dgm:pt modelId="{18A8A596-414D-45EC-82A0-4CE6CE2BCEAF}" type="pres">
      <dgm:prSet presAssocID="{16244E34-B2A7-4CB0-B85E-995BCA75C3E6}" presName="level3hierChild" presStyleCnt="0"/>
      <dgm:spPr/>
    </dgm:pt>
    <dgm:pt modelId="{215E04C8-8ADC-4870-8072-6C6871A934E8}" type="pres">
      <dgm:prSet presAssocID="{F1D4A2FF-1ED4-48C6-8293-904F41872AF1}" presName="conn2-1" presStyleLbl="parChTrans1D3" presStyleIdx="3" presStyleCnt="5"/>
      <dgm:spPr/>
      <dgm:t>
        <a:bodyPr/>
        <a:lstStyle/>
        <a:p>
          <a:endParaRPr lang="fr-FR"/>
        </a:p>
      </dgm:t>
    </dgm:pt>
    <dgm:pt modelId="{881DB251-9FB1-4300-9BCC-5ED061EBD6BA}" type="pres">
      <dgm:prSet presAssocID="{F1D4A2FF-1ED4-48C6-8293-904F41872AF1}" presName="connTx" presStyleLbl="parChTrans1D3" presStyleIdx="3" presStyleCnt="5"/>
      <dgm:spPr/>
      <dgm:t>
        <a:bodyPr/>
        <a:lstStyle/>
        <a:p>
          <a:endParaRPr lang="fr-FR"/>
        </a:p>
      </dgm:t>
    </dgm:pt>
    <dgm:pt modelId="{99095670-E0F4-480E-9255-5D1CF51C2306}" type="pres">
      <dgm:prSet presAssocID="{9E6B55FE-E53C-49DC-B515-C2397BEC2CAB}" presName="root2" presStyleCnt="0"/>
      <dgm:spPr/>
    </dgm:pt>
    <dgm:pt modelId="{288590B9-AA3F-44E1-86EF-EEFFCBA51BD5}" type="pres">
      <dgm:prSet presAssocID="{9E6B55FE-E53C-49DC-B515-C2397BEC2CAB}" presName="LevelTwoTextNode" presStyleLbl="node3" presStyleIdx="3" presStyleCnt="5">
        <dgm:presLayoutVars>
          <dgm:chPref val="3"/>
        </dgm:presLayoutVars>
      </dgm:prSet>
      <dgm:spPr/>
      <dgm:t>
        <a:bodyPr/>
        <a:lstStyle/>
        <a:p>
          <a:endParaRPr lang="fr-FR"/>
        </a:p>
      </dgm:t>
    </dgm:pt>
    <dgm:pt modelId="{C9ADEDFB-79EA-4185-B0EC-F6EC4D8F782E}" type="pres">
      <dgm:prSet presAssocID="{9E6B55FE-E53C-49DC-B515-C2397BEC2CAB}" presName="level3hierChild" presStyleCnt="0"/>
      <dgm:spPr/>
    </dgm:pt>
    <dgm:pt modelId="{D955C53B-B716-4B38-9366-F9DF3D076BCB}" type="pres">
      <dgm:prSet presAssocID="{597EB83F-9AF9-4A72-80A3-732912F27C6D}" presName="conn2-1" presStyleLbl="parChTrans1D3" presStyleIdx="4" presStyleCnt="5"/>
      <dgm:spPr/>
      <dgm:t>
        <a:bodyPr/>
        <a:lstStyle/>
        <a:p>
          <a:endParaRPr lang="fr-FR"/>
        </a:p>
      </dgm:t>
    </dgm:pt>
    <dgm:pt modelId="{1FDB852C-60D2-4512-8688-DBBE489C7C32}" type="pres">
      <dgm:prSet presAssocID="{597EB83F-9AF9-4A72-80A3-732912F27C6D}" presName="connTx" presStyleLbl="parChTrans1D3" presStyleIdx="4" presStyleCnt="5"/>
      <dgm:spPr/>
      <dgm:t>
        <a:bodyPr/>
        <a:lstStyle/>
        <a:p>
          <a:endParaRPr lang="fr-FR"/>
        </a:p>
      </dgm:t>
    </dgm:pt>
    <dgm:pt modelId="{4D2DD327-F21E-40DF-89CF-2531CE508332}" type="pres">
      <dgm:prSet presAssocID="{495223E1-057C-40FA-B321-DB15D7B7BF1E}" presName="root2" presStyleCnt="0"/>
      <dgm:spPr/>
    </dgm:pt>
    <dgm:pt modelId="{98EDA116-065D-473B-983B-F7A1A4E0692D}" type="pres">
      <dgm:prSet presAssocID="{495223E1-057C-40FA-B321-DB15D7B7BF1E}" presName="LevelTwoTextNode" presStyleLbl="node3" presStyleIdx="4" presStyleCnt="5">
        <dgm:presLayoutVars>
          <dgm:chPref val="3"/>
        </dgm:presLayoutVars>
      </dgm:prSet>
      <dgm:spPr/>
      <dgm:t>
        <a:bodyPr/>
        <a:lstStyle/>
        <a:p>
          <a:endParaRPr lang="fr-FR"/>
        </a:p>
      </dgm:t>
    </dgm:pt>
    <dgm:pt modelId="{DF92D010-B557-4787-97CA-5DC4251ABFBB}" type="pres">
      <dgm:prSet presAssocID="{495223E1-057C-40FA-B321-DB15D7B7BF1E}" presName="level3hierChild" presStyleCnt="0"/>
      <dgm:spPr/>
    </dgm:pt>
  </dgm:ptLst>
  <dgm:cxnLst>
    <dgm:cxn modelId="{7DD2285B-9B20-40F7-9BEA-73CD607B78D3}" type="presOf" srcId="{16244E34-B2A7-4CB0-B85E-995BCA75C3E6}" destId="{D91136A0-BBA5-4033-85D4-E551E48A4097}" srcOrd="0" destOrd="0" presId="urn:microsoft.com/office/officeart/2005/8/layout/hierarchy2"/>
    <dgm:cxn modelId="{F09D9C6C-C123-4F01-9E4A-3441F115544F}" type="presOf" srcId="{F1D4A2FF-1ED4-48C6-8293-904F41872AF1}" destId="{215E04C8-8ADC-4870-8072-6C6871A934E8}" srcOrd="0" destOrd="0" presId="urn:microsoft.com/office/officeart/2005/8/layout/hierarchy2"/>
    <dgm:cxn modelId="{328F4854-8916-4E7C-AF34-2ABE7E5CC817}" type="presOf" srcId="{C72AA88C-4AEE-412B-ABBF-33D17A0AD941}" destId="{8E5DD861-D493-4A0A-B81E-EB2108ED9BB3}" srcOrd="0" destOrd="0" presId="urn:microsoft.com/office/officeart/2005/8/layout/hierarchy2"/>
    <dgm:cxn modelId="{B0B353B8-F772-4D23-8343-B644DAFF6792}" type="presOf" srcId="{3FE4910D-602C-4A72-BB9E-A3BE3A3A0E78}" destId="{F14A685D-1E0D-4B4F-8491-096DFB19D677}" srcOrd="1" destOrd="0" presId="urn:microsoft.com/office/officeart/2005/8/layout/hierarchy2"/>
    <dgm:cxn modelId="{708D93BA-7CE1-4F0C-85FB-4402BF57C27F}" type="presOf" srcId="{FDC9356B-5836-435E-BB19-C94DC8F3D3EF}" destId="{D63F150D-0E96-4C27-A427-95C317656D1D}" srcOrd="0" destOrd="0" presId="urn:microsoft.com/office/officeart/2005/8/layout/hierarchy2"/>
    <dgm:cxn modelId="{49E69296-6243-4B23-BB27-A3D4BEF5529C}" srcId="{4D72C498-B5D7-4A5E-9949-13D4BDD70C79}" destId="{CFFF95AD-6A3E-4156-870B-74376FA448BF}" srcOrd="1" destOrd="0" parTransId="{139FBCB0-87C1-4D19-9898-BB48C99D5614}" sibTransId="{2D803B32-337B-4EAC-B215-13958E412DA9}"/>
    <dgm:cxn modelId="{3CB68D22-ED42-431F-9051-18986A936768}" type="presOf" srcId="{6EAA9C23-3A78-4C27-AAC9-504C071FA2D8}" destId="{FFF314B7-9492-4462-8B1C-7BC33784FA0A}" srcOrd="0" destOrd="0" presId="urn:microsoft.com/office/officeart/2005/8/layout/hierarchy2"/>
    <dgm:cxn modelId="{3AC2D284-6D46-4107-B450-658A0844E16F}" type="presOf" srcId="{DD6977A0-3802-4240-88A2-691E7C2C48A6}" destId="{6F424515-AE64-4689-98CF-DEE19DC54531}" srcOrd="1" destOrd="0" presId="urn:microsoft.com/office/officeart/2005/8/layout/hierarchy2"/>
    <dgm:cxn modelId="{502FB9F7-55F9-4593-B1F2-FBE723CFF641}" srcId="{90721A67-6AD1-4A80-A90E-9D77E7AD4E6D}" destId="{AD7B3DA5-2EE7-42E6-A405-E9204AD083F8}" srcOrd="0" destOrd="0" parTransId="{0B7CF66D-0A27-42E3-AC6D-2DB726B0F1E6}" sibTransId="{4BBF8FF6-E72D-4A5B-A1FE-6EAB41BA4F5C}"/>
    <dgm:cxn modelId="{CE7BD29C-911F-4E7E-9E26-406E5F0288ED}" type="presOf" srcId="{9E6B55FE-E53C-49DC-B515-C2397BEC2CAB}" destId="{288590B9-AA3F-44E1-86EF-EEFFCBA51BD5}" srcOrd="0" destOrd="0" presId="urn:microsoft.com/office/officeart/2005/8/layout/hierarchy2"/>
    <dgm:cxn modelId="{7176B68D-8377-4602-BE4C-B7D75F5D41A5}" srcId="{4D72C498-B5D7-4A5E-9949-13D4BDD70C79}" destId="{24E98E51-90AC-468F-867A-C952D6FD5668}" srcOrd="2" destOrd="0" parTransId="{559D18E3-752D-4EE1-9939-C38FEFFAE5A4}" sibTransId="{5A87DC0A-A2A4-49BC-8D66-8E04CC32771A}"/>
    <dgm:cxn modelId="{17B69100-CEE8-48D1-95A3-D20F5C01F348}" type="presOf" srcId="{559D18E3-752D-4EE1-9939-C38FEFFAE5A4}" destId="{E36A5456-E43A-492B-ABAE-06F81987E8E0}" srcOrd="1" destOrd="0" presId="urn:microsoft.com/office/officeart/2005/8/layout/hierarchy2"/>
    <dgm:cxn modelId="{6E9F04CF-538C-49AC-B727-EE48AD00E24E}" srcId="{90721A67-6AD1-4A80-A90E-9D77E7AD4E6D}" destId="{6EAA9C23-3A78-4C27-AAC9-504C071FA2D8}" srcOrd="1" destOrd="0" parTransId="{99F72719-26C5-43AC-9154-CEFFF5CEB37E}" sibTransId="{9DE824F4-9157-4786-AD52-3E163FA3C3B4}"/>
    <dgm:cxn modelId="{5F0CB805-5B57-43BE-8807-A510794E59E3}" type="presOf" srcId="{913E8ED9-5793-4239-BAD8-A00A3159E04D}" destId="{A21B35AB-A6E7-40B0-A48C-F2137E09EDE9}" srcOrd="0" destOrd="0" presId="urn:microsoft.com/office/officeart/2005/8/layout/hierarchy2"/>
    <dgm:cxn modelId="{DDF94AAE-8B86-478E-9FCC-6E517169D179}" type="presOf" srcId="{F1D4A2FF-1ED4-48C6-8293-904F41872AF1}" destId="{881DB251-9FB1-4300-9BCC-5ED061EBD6BA}" srcOrd="1" destOrd="0" presId="urn:microsoft.com/office/officeart/2005/8/layout/hierarchy2"/>
    <dgm:cxn modelId="{27A926CF-AED5-4170-AE78-808B2C642580}" type="presOf" srcId="{DD6977A0-3802-4240-88A2-691E7C2C48A6}" destId="{968AF4BE-4974-4BD5-85C7-35A0B47C6F8A}" srcOrd="0" destOrd="0" presId="urn:microsoft.com/office/officeart/2005/8/layout/hierarchy2"/>
    <dgm:cxn modelId="{84C2EC9F-BEE8-4C29-B48B-983558AB4D54}" type="presOf" srcId="{559B25C1-457C-4CA8-A035-1849D9779D21}" destId="{858F7110-3310-4783-BBA8-7EC1E711C660}" srcOrd="0" destOrd="0" presId="urn:microsoft.com/office/officeart/2005/8/layout/hierarchy2"/>
    <dgm:cxn modelId="{751DAA04-EEE8-401C-9289-06739B165870}" type="presOf" srcId="{AD7B3DA5-2EE7-42E6-A405-E9204AD083F8}" destId="{B96A10A5-DFF5-46F1-944C-3675766C550F}" srcOrd="0" destOrd="0" presId="urn:microsoft.com/office/officeart/2005/8/layout/hierarchy2"/>
    <dgm:cxn modelId="{34B9E36E-A551-4045-B66F-D6A4F800BAD7}" type="presOf" srcId="{0B7CF66D-0A27-42E3-AC6D-2DB726B0F1E6}" destId="{C296F982-F6F0-4728-ADF2-DC91F37071EA}" srcOrd="1" destOrd="0" presId="urn:microsoft.com/office/officeart/2005/8/layout/hierarchy2"/>
    <dgm:cxn modelId="{717A47B7-14CF-4F4B-A8A9-6A0066096EDC}" type="presOf" srcId="{90721A67-6AD1-4A80-A90E-9D77E7AD4E6D}" destId="{2D8842D7-E959-42FA-BA94-C6E6A8D46F08}" srcOrd="0" destOrd="0" presId="urn:microsoft.com/office/officeart/2005/8/layout/hierarchy2"/>
    <dgm:cxn modelId="{8908EC62-3BD4-44AD-9A8F-F2726AE42549}" type="presOf" srcId="{C72AA88C-4AEE-412B-ABBF-33D17A0AD941}" destId="{C0DFBE07-132A-42A3-A5E2-F594000B2340}" srcOrd="1" destOrd="0" presId="urn:microsoft.com/office/officeart/2005/8/layout/hierarchy2"/>
    <dgm:cxn modelId="{9D2C6CD1-1B9D-408A-8F77-26A9FA3A2C41}" type="presOf" srcId="{99F72719-26C5-43AC-9154-CEFFF5CEB37E}" destId="{A8464F86-5444-4B1D-8904-D5D84FB93A63}" srcOrd="0" destOrd="0" presId="urn:microsoft.com/office/officeart/2005/8/layout/hierarchy2"/>
    <dgm:cxn modelId="{9F4D2FFF-97B0-4BDE-B2FE-9300A204E5EE}" srcId="{65626F29-AB7F-4A3E-92D9-6AFC55134C2D}" destId="{90721A67-6AD1-4A80-A90E-9D77E7AD4E6D}" srcOrd="0" destOrd="0" parTransId="{FD12DCE2-E0B7-4C60-87FD-DBDC9530217F}" sibTransId="{898BA68B-F5FB-436F-B345-A5FAFB505382}"/>
    <dgm:cxn modelId="{49D4B110-230C-4B5F-9B1F-360CBA58B4F9}" type="presOf" srcId="{495223E1-057C-40FA-B321-DB15D7B7BF1E}" destId="{98EDA116-065D-473B-983B-F7A1A4E0692D}" srcOrd="0" destOrd="0" presId="urn:microsoft.com/office/officeart/2005/8/layout/hierarchy2"/>
    <dgm:cxn modelId="{3559BDBC-CA7F-4511-9BCB-05DF9E958053}" type="presOf" srcId="{24E98E51-90AC-468F-867A-C952D6FD5668}" destId="{37C38F7E-4D19-426C-A64E-1CBDFC363BB7}" srcOrd="0" destOrd="0" presId="urn:microsoft.com/office/officeart/2005/8/layout/hierarchy2"/>
    <dgm:cxn modelId="{2E52BBE8-6006-406A-B4B3-261B1BDF7627}" type="presOf" srcId="{B13E7694-BD7E-4ACD-8A25-288621413B33}" destId="{D36435EE-5DD9-4CB1-80E2-64E88C5269A2}" srcOrd="0" destOrd="0" presId="urn:microsoft.com/office/officeart/2005/8/layout/hierarchy2"/>
    <dgm:cxn modelId="{8DB7EC03-D33E-4079-AEE8-8832C24E50F9}" type="presOf" srcId="{3FE4910D-602C-4A72-BB9E-A3BE3A3A0E78}" destId="{C26101A3-172C-4AFD-8AA5-00EF71442597}" srcOrd="0" destOrd="0" presId="urn:microsoft.com/office/officeart/2005/8/layout/hierarchy2"/>
    <dgm:cxn modelId="{64F301FB-A593-41C9-BDB6-F0EFA7C82324}" srcId="{6EAA9C23-3A78-4C27-AAC9-504C071FA2D8}" destId="{16244E34-B2A7-4CB0-B85E-995BCA75C3E6}" srcOrd="1" destOrd="0" parTransId="{B13E7694-BD7E-4ACD-8A25-288621413B33}" sibTransId="{A0EBF300-51DB-4610-8BD4-DE84A2AC4F9A}"/>
    <dgm:cxn modelId="{D05732E0-8016-4300-94E0-4C5846D8338F}" srcId="{6EAA9C23-3A78-4C27-AAC9-504C071FA2D8}" destId="{495223E1-057C-40FA-B321-DB15D7B7BF1E}" srcOrd="3" destOrd="0" parTransId="{597EB83F-9AF9-4A72-80A3-732912F27C6D}" sibTransId="{3E875B8A-F119-494A-907D-67F8BC091872}"/>
    <dgm:cxn modelId="{19FDB43C-304C-41C9-B3B8-9BC0098AB1FC}" type="presOf" srcId="{0B7CF66D-0A27-42E3-AC6D-2DB726B0F1E6}" destId="{F84282DA-A190-4AE4-80A2-887CA41C8DE9}" srcOrd="0" destOrd="0" presId="urn:microsoft.com/office/officeart/2005/8/layout/hierarchy2"/>
    <dgm:cxn modelId="{967F65B6-C47B-4EC0-ADE6-CAFBBE1F0516}" srcId="{CFFF95AD-6A3E-4156-870B-74376FA448BF}" destId="{559B25C1-457C-4CA8-A035-1849D9779D21}" srcOrd="0" destOrd="0" parTransId="{1489036D-A9DA-40B5-957F-936B4A348264}" sibTransId="{CA40A06D-5492-4390-8F79-91529B97C7E3}"/>
    <dgm:cxn modelId="{D89F6048-F1B4-4787-B926-B49F52CB6F9B}" srcId="{AD7B3DA5-2EE7-42E6-A405-E9204AD083F8}" destId="{4D72C498-B5D7-4A5E-9949-13D4BDD70C79}" srcOrd="0" destOrd="0" parTransId="{3FE4910D-602C-4A72-BB9E-A3BE3A3A0E78}" sibTransId="{A5576FB7-9241-49DD-B403-195A5C6DB3B2}"/>
    <dgm:cxn modelId="{10820E9B-F692-4BF5-B197-3DDE2495C1CB}" srcId="{6EAA9C23-3A78-4C27-AAC9-504C071FA2D8}" destId="{913E8ED9-5793-4239-BAD8-A00A3159E04D}" srcOrd="0" destOrd="0" parTransId="{C72AA88C-4AEE-412B-ABBF-33D17A0AD941}" sibTransId="{E09A0026-5DBE-4A74-ADE4-A8C0FD11704F}"/>
    <dgm:cxn modelId="{5D66E035-8128-4BBA-84F0-1D671D2DE898}" srcId="{6EAA9C23-3A78-4C27-AAC9-504C071FA2D8}" destId="{9E6B55FE-E53C-49DC-B515-C2397BEC2CAB}" srcOrd="2" destOrd="0" parTransId="{F1D4A2FF-1ED4-48C6-8293-904F41872AF1}" sibTransId="{9DCC26EF-3D9C-4F2C-A2B6-405DE1FD371A}"/>
    <dgm:cxn modelId="{DD65DC15-7CF9-4D2D-855B-D0F8EB895BB2}" type="presOf" srcId="{139FBCB0-87C1-4D19-9898-BB48C99D5614}" destId="{2D4C1DD3-7A1B-4669-AB42-72A65ACFF1A8}" srcOrd="1" destOrd="0" presId="urn:microsoft.com/office/officeart/2005/8/layout/hierarchy2"/>
    <dgm:cxn modelId="{FC8573F7-C948-4230-BF5C-D03191B5E369}" type="presOf" srcId="{139FBCB0-87C1-4D19-9898-BB48C99D5614}" destId="{AEBC5B76-A737-49A2-B533-66F2022C87AD}" srcOrd="0" destOrd="0" presId="urn:microsoft.com/office/officeart/2005/8/layout/hierarchy2"/>
    <dgm:cxn modelId="{EE95B46A-11D1-4A4C-A3B1-09E1A63E478D}" type="presOf" srcId="{4D72C498-B5D7-4A5E-9949-13D4BDD70C79}" destId="{3F3231AA-D37A-47E2-AA64-F3C7B7B2954D}" srcOrd="0" destOrd="0" presId="urn:microsoft.com/office/officeart/2005/8/layout/hierarchy2"/>
    <dgm:cxn modelId="{62959D3D-A650-4B07-B7E2-16B1C3F6AE2D}" type="presOf" srcId="{B13E7694-BD7E-4ACD-8A25-288621413B33}" destId="{2FF43323-1B88-4D6E-A12C-28C1BD2304F7}" srcOrd="1" destOrd="0" presId="urn:microsoft.com/office/officeart/2005/8/layout/hierarchy2"/>
    <dgm:cxn modelId="{FD18F822-929A-4822-AE96-7ADBA2A3C5CD}" srcId="{4D72C498-B5D7-4A5E-9949-13D4BDD70C79}" destId="{FDC9356B-5836-435E-BB19-C94DC8F3D3EF}" srcOrd="0" destOrd="0" parTransId="{DD6977A0-3802-4240-88A2-691E7C2C48A6}" sibTransId="{20A4AF65-9EE3-422E-A635-F5D68A4A881B}"/>
    <dgm:cxn modelId="{BE1AA554-5B00-4409-81DF-DF81658F443A}" type="presOf" srcId="{597EB83F-9AF9-4A72-80A3-732912F27C6D}" destId="{D955C53B-B716-4B38-9366-F9DF3D076BCB}" srcOrd="0" destOrd="0" presId="urn:microsoft.com/office/officeart/2005/8/layout/hierarchy2"/>
    <dgm:cxn modelId="{2E3EC9C6-8B30-4248-B528-82134585AD9A}" type="presOf" srcId="{1489036D-A9DA-40B5-957F-936B4A348264}" destId="{EBFADA6F-FD50-43FB-87CB-15B1D9AA94CD}" srcOrd="0" destOrd="0" presId="urn:microsoft.com/office/officeart/2005/8/layout/hierarchy2"/>
    <dgm:cxn modelId="{03579625-F988-44AA-A104-BAFB00BA4B5B}" type="presOf" srcId="{597EB83F-9AF9-4A72-80A3-732912F27C6D}" destId="{1FDB852C-60D2-4512-8688-DBBE489C7C32}" srcOrd="1" destOrd="0" presId="urn:microsoft.com/office/officeart/2005/8/layout/hierarchy2"/>
    <dgm:cxn modelId="{F8F827EF-816F-4E4D-B5D7-B42331BF4E20}" type="presOf" srcId="{559D18E3-752D-4EE1-9939-C38FEFFAE5A4}" destId="{9EFBE792-9572-41CC-B394-D06BBCFDDEA7}" srcOrd="0" destOrd="0" presId="urn:microsoft.com/office/officeart/2005/8/layout/hierarchy2"/>
    <dgm:cxn modelId="{49093D84-7566-46C4-A201-370AE189DF42}" type="presOf" srcId="{99F72719-26C5-43AC-9154-CEFFF5CEB37E}" destId="{ECBF6DD1-22FB-4942-9A69-C2E334F2B933}" srcOrd="1" destOrd="0" presId="urn:microsoft.com/office/officeart/2005/8/layout/hierarchy2"/>
    <dgm:cxn modelId="{1DF084F8-1D52-47AE-8F3B-C42576C92966}" type="presOf" srcId="{CFFF95AD-6A3E-4156-870B-74376FA448BF}" destId="{DE27DD97-4305-47FC-AFB0-35E1E791B27F}" srcOrd="0" destOrd="0" presId="urn:microsoft.com/office/officeart/2005/8/layout/hierarchy2"/>
    <dgm:cxn modelId="{F70DD192-CA99-4BA7-A8A2-97DBF7F5C39E}" type="presOf" srcId="{1489036D-A9DA-40B5-957F-936B4A348264}" destId="{D2E89353-C1DC-4D8C-81F7-770019C69DEF}" srcOrd="1" destOrd="0" presId="urn:microsoft.com/office/officeart/2005/8/layout/hierarchy2"/>
    <dgm:cxn modelId="{900F932D-2D8C-43D0-A80A-D1B01CE5BDAC}" type="presOf" srcId="{65626F29-AB7F-4A3E-92D9-6AFC55134C2D}" destId="{76D26D6D-EDAF-4C52-8B4D-841B0D968087}" srcOrd="0" destOrd="0" presId="urn:microsoft.com/office/officeart/2005/8/layout/hierarchy2"/>
    <dgm:cxn modelId="{FAA455BE-2930-44D5-AE54-C2671CA99ECB}" type="presParOf" srcId="{76D26D6D-EDAF-4C52-8B4D-841B0D968087}" destId="{F8FABF40-7E53-41D6-A584-A511DC78C1BE}" srcOrd="0" destOrd="0" presId="urn:microsoft.com/office/officeart/2005/8/layout/hierarchy2"/>
    <dgm:cxn modelId="{2A701553-4C71-419E-B91E-0FE2CC542F31}" type="presParOf" srcId="{F8FABF40-7E53-41D6-A584-A511DC78C1BE}" destId="{2D8842D7-E959-42FA-BA94-C6E6A8D46F08}" srcOrd="0" destOrd="0" presId="urn:microsoft.com/office/officeart/2005/8/layout/hierarchy2"/>
    <dgm:cxn modelId="{8B4F1CBE-7ECC-43F6-B685-DF44431CCE61}" type="presParOf" srcId="{F8FABF40-7E53-41D6-A584-A511DC78C1BE}" destId="{BE75B47B-3650-4F5E-B461-4EF0A961DD5A}" srcOrd="1" destOrd="0" presId="urn:microsoft.com/office/officeart/2005/8/layout/hierarchy2"/>
    <dgm:cxn modelId="{8B614094-8777-4396-AA22-3D517299BB96}" type="presParOf" srcId="{BE75B47B-3650-4F5E-B461-4EF0A961DD5A}" destId="{F84282DA-A190-4AE4-80A2-887CA41C8DE9}" srcOrd="0" destOrd="0" presId="urn:microsoft.com/office/officeart/2005/8/layout/hierarchy2"/>
    <dgm:cxn modelId="{D93B0920-5D34-4863-9DF3-0E6338058DB3}" type="presParOf" srcId="{F84282DA-A190-4AE4-80A2-887CA41C8DE9}" destId="{C296F982-F6F0-4728-ADF2-DC91F37071EA}" srcOrd="0" destOrd="0" presId="urn:microsoft.com/office/officeart/2005/8/layout/hierarchy2"/>
    <dgm:cxn modelId="{DE00107F-50DA-4DDC-BA49-98B7F208449B}" type="presParOf" srcId="{BE75B47B-3650-4F5E-B461-4EF0A961DD5A}" destId="{CF42DF83-DDC9-476D-B33D-59E7CA944A5E}" srcOrd="1" destOrd="0" presId="urn:microsoft.com/office/officeart/2005/8/layout/hierarchy2"/>
    <dgm:cxn modelId="{7C8088CA-9853-4D48-9251-F758B52E91EB}" type="presParOf" srcId="{CF42DF83-DDC9-476D-B33D-59E7CA944A5E}" destId="{B96A10A5-DFF5-46F1-944C-3675766C550F}" srcOrd="0" destOrd="0" presId="urn:microsoft.com/office/officeart/2005/8/layout/hierarchy2"/>
    <dgm:cxn modelId="{171A1868-08AD-4FB6-B5B6-1FD8B014021E}" type="presParOf" srcId="{CF42DF83-DDC9-476D-B33D-59E7CA944A5E}" destId="{4F298BFB-1885-4076-9A22-AC9C0889C64B}" srcOrd="1" destOrd="0" presId="urn:microsoft.com/office/officeart/2005/8/layout/hierarchy2"/>
    <dgm:cxn modelId="{9FE68591-D0CA-4DE3-8438-B37C338E312E}" type="presParOf" srcId="{4F298BFB-1885-4076-9A22-AC9C0889C64B}" destId="{C26101A3-172C-4AFD-8AA5-00EF71442597}" srcOrd="0" destOrd="0" presId="urn:microsoft.com/office/officeart/2005/8/layout/hierarchy2"/>
    <dgm:cxn modelId="{A4D77271-B801-4E95-BEAC-CE8B4CAA4855}" type="presParOf" srcId="{C26101A3-172C-4AFD-8AA5-00EF71442597}" destId="{F14A685D-1E0D-4B4F-8491-096DFB19D677}" srcOrd="0" destOrd="0" presId="urn:microsoft.com/office/officeart/2005/8/layout/hierarchy2"/>
    <dgm:cxn modelId="{D45D69BA-5AD8-4F9A-9745-190EF16E2A79}" type="presParOf" srcId="{4F298BFB-1885-4076-9A22-AC9C0889C64B}" destId="{F368639D-315F-4154-88B1-6A5B912D6526}" srcOrd="1" destOrd="0" presId="urn:microsoft.com/office/officeart/2005/8/layout/hierarchy2"/>
    <dgm:cxn modelId="{88091521-9FA7-46EF-9DE3-349F15BA5D18}" type="presParOf" srcId="{F368639D-315F-4154-88B1-6A5B912D6526}" destId="{3F3231AA-D37A-47E2-AA64-F3C7B7B2954D}" srcOrd="0" destOrd="0" presId="urn:microsoft.com/office/officeart/2005/8/layout/hierarchy2"/>
    <dgm:cxn modelId="{39D8174D-1B86-45E7-B5C0-BFE59F009C50}" type="presParOf" srcId="{F368639D-315F-4154-88B1-6A5B912D6526}" destId="{397AEE95-8A0C-4187-A00A-9EB934AA598C}" srcOrd="1" destOrd="0" presId="urn:microsoft.com/office/officeart/2005/8/layout/hierarchy2"/>
    <dgm:cxn modelId="{F25703DE-5487-4C35-845B-78B943D37FF4}" type="presParOf" srcId="{397AEE95-8A0C-4187-A00A-9EB934AA598C}" destId="{968AF4BE-4974-4BD5-85C7-35A0B47C6F8A}" srcOrd="0" destOrd="0" presId="urn:microsoft.com/office/officeart/2005/8/layout/hierarchy2"/>
    <dgm:cxn modelId="{ED5E87D2-65E6-48F1-8722-1E4C73897D8F}" type="presParOf" srcId="{968AF4BE-4974-4BD5-85C7-35A0B47C6F8A}" destId="{6F424515-AE64-4689-98CF-DEE19DC54531}" srcOrd="0" destOrd="0" presId="urn:microsoft.com/office/officeart/2005/8/layout/hierarchy2"/>
    <dgm:cxn modelId="{D27DEDF9-2AF6-4C6F-907C-A827277734F7}" type="presParOf" srcId="{397AEE95-8A0C-4187-A00A-9EB934AA598C}" destId="{EB924A49-A3F3-497C-ACC4-327EDE264F60}" srcOrd="1" destOrd="0" presId="urn:microsoft.com/office/officeart/2005/8/layout/hierarchy2"/>
    <dgm:cxn modelId="{0132070F-BDCF-4348-870E-F84FF10ACED9}" type="presParOf" srcId="{EB924A49-A3F3-497C-ACC4-327EDE264F60}" destId="{D63F150D-0E96-4C27-A427-95C317656D1D}" srcOrd="0" destOrd="0" presId="urn:microsoft.com/office/officeart/2005/8/layout/hierarchy2"/>
    <dgm:cxn modelId="{12A6A931-8802-43B4-947D-43FB407F75ED}" type="presParOf" srcId="{EB924A49-A3F3-497C-ACC4-327EDE264F60}" destId="{1491B2AE-5B55-45CE-B988-8E12BEB8BF55}" srcOrd="1" destOrd="0" presId="urn:microsoft.com/office/officeart/2005/8/layout/hierarchy2"/>
    <dgm:cxn modelId="{B8012250-993A-4384-B41C-7952B403F460}" type="presParOf" srcId="{397AEE95-8A0C-4187-A00A-9EB934AA598C}" destId="{AEBC5B76-A737-49A2-B533-66F2022C87AD}" srcOrd="2" destOrd="0" presId="urn:microsoft.com/office/officeart/2005/8/layout/hierarchy2"/>
    <dgm:cxn modelId="{9F85A17E-E2B2-49A1-A2DD-74D489E3009B}" type="presParOf" srcId="{AEBC5B76-A737-49A2-B533-66F2022C87AD}" destId="{2D4C1DD3-7A1B-4669-AB42-72A65ACFF1A8}" srcOrd="0" destOrd="0" presId="urn:microsoft.com/office/officeart/2005/8/layout/hierarchy2"/>
    <dgm:cxn modelId="{E54A72C1-5EDD-460C-A029-1FFB6E61AFAC}" type="presParOf" srcId="{397AEE95-8A0C-4187-A00A-9EB934AA598C}" destId="{9F7C6272-585E-4DDA-B1DC-EB4580AF2AB2}" srcOrd="3" destOrd="0" presId="urn:microsoft.com/office/officeart/2005/8/layout/hierarchy2"/>
    <dgm:cxn modelId="{4069B24E-FB44-46C8-8976-B7C2D4520F66}" type="presParOf" srcId="{9F7C6272-585E-4DDA-B1DC-EB4580AF2AB2}" destId="{DE27DD97-4305-47FC-AFB0-35E1E791B27F}" srcOrd="0" destOrd="0" presId="urn:microsoft.com/office/officeart/2005/8/layout/hierarchy2"/>
    <dgm:cxn modelId="{821EFA5B-17D4-412B-8C45-96F130FFEC73}" type="presParOf" srcId="{9F7C6272-585E-4DDA-B1DC-EB4580AF2AB2}" destId="{4A028989-708D-4CC4-885B-928EC3B6636B}" srcOrd="1" destOrd="0" presId="urn:microsoft.com/office/officeart/2005/8/layout/hierarchy2"/>
    <dgm:cxn modelId="{547933B4-AC76-416C-BE7E-A04B016FE349}" type="presParOf" srcId="{4A028989-708D-4CC4-885B-928EC3B6636B}" destId="{EBFADA6F-FD50-43FB-87CB-15B1D9AA94CD}" srcOrd="0" destOrd="0" presId="urn:microsoft.com/office/officeart/2005/8/layout/hierarchy2"/>
    <dgm:cxn modelId="{2666FFDA-94BA-4617-8459-3565CBE1AEBA}" type="presParOf" srcId="{EBFADA6F-FD50-43FB-87CB-15B1D9AA94CD}" destId="{D2E89353-C1DC-4D8C-81F7-770019C69DEF}" srcOrd="0" destOrd="0" presId="urn:microsoft.com/office/officeart/2005/8/layout/hierarchy2"/>
    <dgm:cxn modelId="{69FA2510-5251-4923-8162-3F0F06E9EEF9}" type="presParOf" srcId="{4A028989-708D-4CC4-885B-928EC3B6636B}" destId="{CC9BC564-3787-4383-9FFC-61D9D0588B21}" srcOrd="1" destOrd="0" presId="urn:microsoft.com/office/officeart/2005/8/layout/hierarchy2"/>
    <dgm:cxn modelId="{FB327D79-37E7-46B0-91AE-CB228BE1A4CB}" type="presParOf" srcId="{CC9BC564-3787-4383-9FFC-61D9D0588B21}" destId="{858F7110-3310-4783-BBA8-7EC1E711C660}" srcOrd="0" destOrd="0" presId="urn:microsoft.com/office/officeart/2005/8/layout/hierarchy2"/>
    <dgm:cxn modelId="{5B829FD0-39C3-41C3-9163-BE34F2720496}" type="presParOf" srcId="{CC9BC564-3787-4383-9FFC-61D9D0588B21}" destId="{65C1A66E-C56C-4171-AB97-8297D46BDB88}" srcOrd="1" destOrd="0" presId="urn:microsoft.com/office/officeart/2005/8/layout/hierarchy2"/>
    <dgm:cxn modelId="{21BE1A15-BFFA-4A13-AE8E-96BD2A7703C3}" type="presParOf" srcId="{397AEE95-8A0C-4187-A00A-9EB934AA598C}" destId="{9EFBE792-9572-41CC-B394-D06BBCFDDEA7}" srcOrd="4" destOrd="0" presId="urn:microsoft.com/office/officeart/2005/8/layout/hierarchy2"/>
    <dgm:cxn modelId="{626E008F-C694-4F74-B1CD-6A606B1FAE30}" type="presParOf" srcId="{9EFBE792-9572-41CC-B394-D06BBCFDDEA7}" destId="{E36A5456-E43A-492B-ABAE-06F81987E8E0}" srcOrd="0" destOrd="0" presId="urn:microsoft.com/office/officeart/2005/8/layout/hierarchy2"/>
    <dgm:cxn modelId="{15B70AC0-178F-4804-98CF-F7CE9B76E023}" type="presParOf" srcId="{397AEE95-8A0C-4187-A00A-9EB934AA598C}" destId="{6D225540-AFA0-415E-A130-ABE75225B256}" srcOrd="5" destOrd="0" presId="urn:microsoft.com/office/officeart/2005/8/layout/hierarchy2"/>
    <dgm:cxn modelId="{C5FF518C-6F3B-4C89-8FD2-2083E5BD774E}" type="presParOf" srcId="{6D225540-AFA0-415E-A130-ABE75225B256}" destId="{37C38F7E-4D19-426C-A64E-1CBDFC363BB7}" srcOrd="0" destOrd="0" presId="urn:microsoft.com/office/officeart/2005/8/layout/hierarchy2"/>
    <dgm:cxn modelId="{A752A75D-BC14-48E4-9A9C-A94421045096}" type="presParOf" srcId="{6D225540-AFA0-415E-A130-ABE75225B256}" destId="{F4349A4C-5F5C-42E6-B925-D581139B19CA}" srcOrd="1" destOrd="0" presId="urn:microsoft.com/office/officeart/2005/8/layout/hierarchy2"/>
    <dgm:cxn modelId="{C9F624D3-0CF3-4310-8768-D16C6E202F79}" type="presParOf" srcId="{BE75B47B-3650-4F5E-B461-4EF0A961DD5A}" destId="{A8464F86-5444-4B1D-8904-D5D84FB93A63}" srcOrd="2" destOrd="0" presId="urn:microsoft.com/office/officeart/2005/8/layout/hierarchy2"/>
    <dgm:cxn modelId="{02024506-2F25-4C9E-95E5-AFA8C3399F99}" type="presParOf" srcId="{A8464F86-5444-4B1D-8904-D5D84FB93A63}" destId="{ECBF6DD1-22FB-4942-9A69-C2E334F2B933}" srcOrd="0" destOrd="0" presId="urn:microsoft.com/office/officeart/2005/8/layout/hierarchy2"/>
    <dgm:cxn modelId="{11F1D6FA-94EB-4E6A-AECB-0394775C3D28}" type="presParOf" srcId="{BE75B47B-3650-4F5E-B461-4EF0A961DD5A}" destId="{E0C7B8DF-83A1-45D9-B9D9-9ED1C37E4CA4}" srcOrd="3" destOrd="0" presId="urn:microsoft.com/office/officeart/2005/8/layout/hierarchy2"/>
    <dgm:cxn modelId="{7847F13C-1594-4864-9B3C-EC2B625A6095}" type="presParOf" srcId="{E0C7B8DF-83A1-45D9-B9D9-9ED1C37E4CA4}" destId="{FFF314B7-9492-4462-8B1C-7BC33784FA0A}" srcOrd="0" destOrd="0" presId="urn:microsoft.com/office/officeart/2005/8/layout/hierarchy2"/>
    <dgm:cxn modelId="{8E355B08-975C-49FB-A6E6-A0377464833E}" type="presParOf" srcId="{E0C7B8DF-83A1-45D9-B9D9-9ED1C37E4CA4}" destId="{F4FA03A4-3DA6-47F7-9A77-3B374796CB77}" srcOrd="1" destOrd="0" presId="urn:microsoft.com/office/officeart/2005/8/layout/hierarchy2"/>
    <dgm:cxn modelId="{23371040-F6A0-4882-97B2-BA1F41142769}" type="presParOf" srcId="{F4FA03A4-3DA6-47F7-9A77-3B374796CB77}" destId="{8E5DD861-D493-4A0A-B81E-EB2108ED9BB3}" srcOrd="0" destOrd="0" presId="urn:microsoft.com/office/officeart/2005/8/layout/hierarchy2"/>
    <dgm:cxn modelId="{4F1A5C98-AC63-45E3-AE4D-8762A3A014E2}" type="presParOf" srcId="{8E5DD861-D493-4A0A-B81E-EB2108ED9BB3}" destId="{C0DFBE07-132A-42A3-A5E2-F594000B2340}" srcOrd="0" destOrd="0" presId="urn:microsoft.com/office/officeart/2005/8/layout/hierarchy2"/>
    <dgm:cxn modelId="{D2AC6C33-B0D9-4949-B3BF-E71A7B34F636}" type="presParOf" srcId="{F4FA03A4-3DA6-47F7-9A77-3B374796CB77}" destId="{D48AA310-08E8-41B2-9889-9054306545F3}" srcOrd="1" destOrd="0" presId="urn:microsoft.com/office/officeart/2005/8/layout/hierarchy2"/>
    <dgm:cxn modelId="{E9E0AE62-62A2-4F02-8DC8-449ED2099325}" type="presParOf" srcId="{D48AA310-08E8-41B2-9889-9054306545F3}" destId="{A21B35AB-A6E7-40B0-A48C-F2137E09EDE9}" srcOrd="0" destOrd="0" presId="urn:microsoft.com/office/officeart/2005/8/layout/hierarchy2"/>
    <dgm:cxn modelId="{A8A532B6-4269-4F71-BBD3-D8F9397404E4}" type="presParOf" srcId="{D48AA310-08E8-41B2-9889-9054306545F3}" destId="{8B5CE3EF-0622-44C1-849C-2057D356BCBF}" srcOrd="1" destOrd="0" presId="urn:microsoft.com/office/officeart/2005/8/layout/hierarchy2"/>
    <dgm:cxn modelId="{6D4DC30A-FDCE-4BC3-B923-90DDDD2F74F4}" type="presParOf" srcId="{F4FA03A4-3DA6-47F7-9A77-3B374796CB77}" destId="{D36435EE-5DD9-4CB1-80E2-64E88C5269A2}" srcOrd="2" destOrd="0" presId="urn:microsoft.com/office/officeart/2005/8/layout/hierarchy2"/>
    <dgm:cxn modelId="{06E52EED-654A-4670-9117-47E036466E3C}" type="presParOf" srcId="{D36435EE-5DD9-4CB1-80E2-64E88C5269A2}" destId="{2FF43323-1B88-4D6E-A12C-28C1BD2304F7}" srcOrd="0" destOrd="0" presId="urn:microsoft.com/office/officeart/2005/8/layout/hierarchy2"/>
    <dgm:cxn modelId="{6935903F-F322-4955-83D3-4512863C947B}" type="presParOf" srcId="{F4FA03A4-3DA6-47F7-9A77-3B374796CB77}" destId="{36D12C6A-C33F-444D-985E-C87528F365EF}" srcOrd="3" destOrd="0" presId="urn:microsoft.com/office/officeart/2005/8/layout/hierarchy2"/>
    <dgm:cxn modelId="{B7DAD79C-24CB-4ADC-BB20-884744136860}" type="presParOf" srcId="{36D12C6A-C33F-444D-985E-C87528F365EF}" destId="{D91136A0-BBA5-4033-85D4-E551E48A4097}" srcOrd="0" destOrd="0" presId="urn:microsoft.com/office/officeart/2005/8/layout/hierarchy2"/>
    <dgm:cxn modelId="{4E2939AF-DAEE-47C8-A2A2-0BA08CDF83B2}" type="presParOf" srcId="{36D12C6A-C33F-444D-985E-C87528F365EF}" destId="{18A8A596-414D-45EC-82A0-4CE6CE2BCEAF}" srcOrd="1" destOrd="0" presId="urn:microsoft.com/office/officeart/2005/8/layout/hierarchy2"/>
    <dgm:cxn modelId="{4AC92EC0-582C-4A57-A19E-E077562EA28D}" type="presParOf" srcId="{F4FA03A4-3DA6-47F7-9A77-3B374796CB77}" destId="{215E04C8-8ADC-4870-8072-6C6871A934E8}" srcOrd="4" destOrd="0" presId="urn:microsoft.com/office/officeart/2005/8/layout/hierarchy2"/>
    <dgm:cxn modelId="{D51E43E5-AB32-4BDA-8C3A-AB9BCC8DBCB8}" type="presParOf" srcId="{215E04C8-8ADC-4870-8072-6C6871A934E8}" destId="{881DB251-9FB1-4300-9BCC-5ED061EBD6BA}" srcOrd="0" destOrd="0" presId="urn:microsoft.com/office/officeart/2005/8/layout/hierarchy2"/>
    <dgm:cxn modelId="{95518805-AD18-4C1D-A579-5443C02F242F}" type="presParOf" srcId="{F4FA03A4-3DA6-47F7-9A77-3B374796CB77}" destId="{99095670-E0F4-480E-9255-5D1CF51C2306}" srcOrd="5" destOrd="0" presId="urn:microsoft.com/office/officeart/2005/8/layout/hierarchy2"/>
    <dgm:cxn modelId="{73B4B5D3-6AE1-4C09-9AFB-AD915715F5FB}" type="presParOf" srcId="{99095670-E0F4-480E-9255-5D1CF51C2306}" destId="{288590B9-AA3F-44E1-86EF-EEFFCBA51BD5}" srcOrd="0" destOrd="0" presId="urn:microsoft.com/office/officeart/2005/8/layout/hierarchy2"/>
    <dgm:cxn modelId="{62699760-1601-47A0-990E-CA3B4CABA6C9}" type="presParOf" srcId="{99095670-E0F4-480E-9255-5D1CF51C2306}" destId="{C9ADEDFB-79EA-4185-B0EC-F6EC4D8F782E}" srcOrd="1" destOrd="0" presId="urn:microsoft.com/office/officeart/2005/8/layout/hierarchy2"/>
    <dgm:cxn modelId="{5880AACD-FA53-4A7A-914F-7C92DE621CB8}" type="presParOf" srcId="{F4FA03A4-3DA6-47F7-9A77-3B374796CB77}" destId="{D955C53B-B716-4B38-9366-F9DF3D076BCB}" srcOrd="6" destOrd="0" presId="urn:microsoft.com/office/officeart/2005/8/layout/hierarchy2"/>
    <dgm:cxn modelId="{97FBFFA4-8C1D-49BE-824D-66C8C1C87B70}" type="presParOf" srcId="{D955C53B-B716-4B38-9366-F9DF3D076BCB}" destId="{1FDB852C-60D2-4512-8688-DBBE489C7C32}" srcOrd="0" destOrd="0" presId="urn:microsoft.com/office/officeart/2005/8/layout/hierarchy2"/>
    <dgm:cxn modelId="{F2AF4F93-687B-439A-A524-F4515476A7B1}" type="presParOf" srcId="{F4FA03A4-3DA6-47F7-9A77-3B374796CB77}" destId="{4D2DD327-F21E-40DF-89CF-2531CE508332}" srcOrd="7" destOrd="0" presId="urn:microsoft.com/office/officeart/2005/8/layout/hierarchy2"/>
    <dgm:cxn modelId="{9ED7385C-5854-4CBF-B9FD-F8323A3DCC8E}" type="presParOf" srcId="{4D2DD327-F21E-40DF-89CF-2531CE508332}" destId="{98EDA116-065D-473B-983B-F7A1A4E0692D}" srcOrd="0" destOrd="0" presId="urn:microsoft.com/office/officeart/2005/8/layout/hierarchy2"/>
    <dgm:cxn modelId="{0E92A381-1927-4B9A-A588-7B14DB457A60}" type="presParOf" srcId="{4D2DD327-F21E-40DF-89CF-2531CE508332}" destId="{DF92D010-B557-4787-97CA-5DC4251ABFBB}"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6B6350-4EE3-45E3-9904-173A771DF62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D4D9B399-9B7F-46DA-97B2-FED098F5DA6B}">
      <dgm:prSet phldrT="[Texte]"/>
      <dgm:spPr/>
      <dgm:t>
        <a:bodyPr/>
        <a:lstStyle/>
        <a:p>
          <a:r>
            <a:rPr lang="fr-FR"/>
            <a:t>File</a:t>
          </a:r>
        </a:p>
      </dgm:t>
    </dgm:pt>
    <dgm:pt modelId="{E6A38AA6-80D6-4020-A52C-B824CD5FBB0F}" type="parTrans" cxnId="{32ABE36F-B84E-48F4-BC67-8F5D825C7F85}">
      <dgm:prSet/>
      <dgm:spPr/>
      <dgm:t>
        <a:bodyPr/>
        <a:lstStyle/>
        <a:p>
          <a:endParaRPr lang="fr-FR"/>
        </a:p>
      </dgm:t>
    </dgm:pt>
    <dgm:pt modelId="{48A5178F-146C-4A23-8FF2-2E99B30882F8}" type="sibTrans" cxnId="{32ABE36F-B84E-48F4-BC67-8F5D825C7F85}">
      <dgm:prSet/>
      <dgm:spPr/>
      <dgm:t>
        <a:bodyPr/>
        <a:lstStyle/>
        <a:p>
          <a:endParaRPr lang="fr-FR"/>
        </a:p>
      </dgm:t>
    </dgm:pt>
    <dgm:pt modelId="{C3D618C2-BF81-4220-A584-D841429B7058}">
      <dgm:prSet phldrT="[Texte]"/>
      <dgm:spPr/>
      <dgm:t>
        <a:bodyPr/>
        <a:lstStyle/>
        <a:p>
          <a:r>
            <a:rPr lang="fr-FR"/>
            <a:t>Load</a:t>
          </a:r>
        </a:p>
      </dgm:t>
    </dgm:pt>
    <dgm:pt modelId="{BABCE05A-4544-49DE-A70D-EBD4C2932AA1}" type="parTrans" cxnId="{C353768D-EED9-4E80-8091-56483B0ECF51}">
      <dgm:prSet/>
      <dgm:spPr/>
      <dgm:t>
        <a:bodyPr/>
        <a:lstStyle/>
        <a:p>
          <a:endParaRPr lang="fr-FR"/>
        </a:p>
      </dgm:t>
    </dgm:pt>
    <dgm:pt modelId="{C88A3667-CC99-4312-8DC1-79D7EC0A2D9C}" type="sibTrans" cxnId="{C353768D-EED9-4E80-8091-56483B0ECF51}">
      <dgm:prSet/>
      <dgm:spPr/>
      <dgm:t>
        <a:bodyPr/>
        <a:lstStyle/>
        <a:p>
          <a:endParaRPr lang="fr-FR"/>
        </a:p>
      </dgm:t>
    </dgm:pt>
    <dgm:pt modelId="{5AA90255-5B35-44C4-B702-E81F223BEFD8}">
      <dgm:prSet phldrT="[Texte]"/>
      <dgm:spPr/>
      <dgm:t>
        <a:bodyPr/>
        <a:lstStyle/>
        <a:p>
          <a:r>
            <a:rPr lang="fr-FR"/>
            <a:t>Edit</a:t>
          </a:r>
        </a:p>
      </dgm:t>
    </dgm:pt>
    <dgm:pt modelId="{2854FE16-3A46-47EE-A032-1136B67EB2C8}" type="parTrans" cxnId="{4CE301CD-89A8-41A8-9F17-DEC7FF5575CF}">
      <dgm:prSet/>
      <dgm:spPr/>
      <dgm:t>
        <a:bodyPr/>
        <a:lstStyle/>
        <a:p>
          <a:endParaRPr lang="fr-FR"/>
        </a:p>
      </dgm:t>
    </dgm:pt>
    <dgm:pt modelId="{7B5E0C86-564B-4BB8-9398-E23143C8B801}" type="sibTrans" cxnId="{4CE301CD-89A8-41A8-9F17-DEC7FF5575CF}">
      <dgm:prSet/>
      <dgm:spPr/>
      <dgm:t>
        <a:bodyPr/>
        <a:lstStyle/>
        <a:p>
          <a:endParaRPr lang="fr-FR"/>
        </a:p>
      </dgm:t>
    </dgm:pt>
    <dgm:pt modelId="{86643E8D-F7CB-4F7B-B35A-FF26EACC433C}">
      <dgm:prSet phldrT="[Texte]"/>
      <dgm:spPr/>
      <dgm:t>
        <a:bodyPr/>
        <a:lstStyle/>
        <a:p>
          <a:r>
            <a:rPr lang="fr-FR"/>
            <a:t>Save</a:t>
          </a:r>
        </a:p>
      </dgm:t>
    </dgm:pt>
    <dgm:pt modelId="{5E47499F-6F41-4F22-A420-01A675CE6103}" type="parTrans" cxnId="{D4445B13-46F9-4298-8EF3-3D7743530902}">
      <dgm:prSet/>
      <dgm:spPr/>
      <dgm:t>
        <a:bodyPr/>
        <a:lstStyle/>
        <a:p>
          <a:endParaRPr lang="fr-FR"/>
        </a:p>
      </dgm:t>
    </dgm:pt>
    <dgm:pt modelId="{DB2EC02B-535E-4B00-9144-23BE3F31800E}" type="sibTrans" cxnId="{D4445B13-46F9-4298-8EF3-3D7743530902}">
      <dgm:prSet/>
      <dgm:spPr/>
      <dgm:t>
        <a:bodyPr/>
        <a:lstStyle/>
        <a:p>
          <a:endParaRPr lang="fr-FR"/>
        </a:p>
      </dgm:t>
    </dgm:pt>
    <dgm:pt modelId="{3958656D-BDA3-48B8-B715-8A44FDE6304E}">
      <dgm:prSet phldrT="[Texte]"/>
      <dgm:spPr/>
      <dgm:t>
        <a:bodyPr/>
        <a:lstStyle/>
        <a:p>
          <a:r>
            <a:rPr lang="fr-FR"/>
            <a:t>Help</a:t>
          </a:r>
        </a:p>
      </dgm:t>
    </dgm:pt>
    <dgm:pt modelId="{6990C93A-7D15-43F9-A3BA-EF955BCEFB0F}" type="parTrans" cxnId="{97CD5736-54C6-4ACB-8C56-28D4F8AF533A}">
      <dgm:prSet/>
      <dgm:spPr/>
      <dgm:t>
        <a:bodyPr/>
        <a:lstStyle/>
        <a:p>
          <a:endParaRPr lang="fr-FR"/>
        </a:p>
      </dgm:t>
    </dgm:pt>
    <dgm:pt modelId="{D8D28F1D-BA72-4B54-B03D-1B8F6862319E}" type="sibTrans" cxnId="{97CD5736-54C6-4ACB-8C56-28D4F8AF533A}">
      <dgm:prSet/>
      <dgm:spPr/>
      <dgm:t>
        <a:bodyPr/>
        <a:lstStyle/>
        <a:p>
          <a:endParaRPr lang="fr-FR"/>
        </a:p>
      </dgm:t>
    </dgm:pt>
    <dgm:pt modelId="{45CDA3C7-8713-4369-838A-8B5F475DA36B}">
      <dgm:prSet phldrT="[Texte]"/>
      <dgm:spPr/>
      <dgm:t>
        <a:bodyPr/>
        <a:lstStyle/>
        <a:p>
          <a:r>
            <a:rPr lang="fr-FR"/>
            <a:t>View</a:t>
          </a:r>
        </a:p>
      </dgm:t>
    </dgm:pt>
    <dgm:pt modelId="{139FABCB-F47A-4731-86FD-9DEB34D850B8}" type="parTrans" cxnId="{F14138C1-A3B2-4AE2-A00B-7F7DE38EAA68}">
      <dgm:prSet/>
      <dgm:spPr/>
      <dgm:t>
        <a:bodyPr/>
        <a:lstStyle/>
        <a:p>
          <a:endParaRPr lang="fr-FR"/>
        </a:p>
      </dgm:t>
    </dgm:pt>
    <dgm:pt modelId="{7D179423-A3B9-4F05-A55D-89D4307A11C9}" type="sibTrans" cxnId="{F14138C1-A3B2-4AE2-A00B-7F7DE38EAA68}">
      <dgm:prSet/>
      <dgm:spPr/>
      <dgm:t>
        <a:bodyPr/>
        <a:lstStyle/>
        <a:p>
          <a:endParaRPr lang="fr-FR"/>
        </a:p>
      </dgm:t>
    </dgm:pt>
    <dgm:pt modelId="{8B8178A4-03D0-4F83-88CD-9E6E781603E6}">
      <dgm:prSet phldrT="[Texte]"/>
      <dgm:spPr/>
      <dgm:t>
        <a:bodyPr/>
        <a:lstStyle/>
        <a:p>
          <a:r>
            <a:rPr lang="fr-FR"/>
            <a:t>Month</a:t>
          </a:r>
        </a:p>
      </dgm:t>
    </dgm:pt>
    <dgm:pt modelId="{50BC2FEF-90AA-4887-A217-BCE929A4632A}" type="parTrans" cxnId="{96C6A9B5-7C0D-453A-8D3D-838B1E47CC7C}">
      <dgm:prSet/>
      <dgm:spPr/>
      <dgm:t>
        <a:bodyPr/>
        <a:lstStyle/>
        <a:p>
          <a:endParaRPr lang="fr-FR"/>
        </a:p>
      </dgm:t>
    </dgm:pt>
    <dgm:pt modelId="{0B865DCC-B624-40ED-970E-B677A52C4467}" type="sibTrans" cxnId="{96C6A9B5-7C0D-453A-8D3D-838B1E47CC7C}">
      <dgm:prSet/>
      <dgm:spPr/>
      <dgm:t>
        <a:bodyPr/>
        <a:lstStyle/>
        <a:p>
          <a:endParaRPr lang="fr-FR"/>
        </a:p>
      </dgm:t>
    </dgm:pt>
    <dgm:pt modelId="{96FC7229-231F-4CA5-9914-6E9A83756569}">
      <dgm:prSet phldrT="[Texte]"/>
      <dgm:spPr/>
      <dgm:t>
        <a:bodyPr/>
        <a:lstStyle/>
        <a:p>
          <a:r>
            <a:rPr lang="fr-FR"/>
            <a:t>Week</a:t>
          </a:r>
        </a:p>
      </dgm:t>
    </dgm:pt>
    <dgm:pt modelId="{7BC373CD-A346-4D76-9165-35DCB418DD6B}" type="parTrans" cxnId="{7E3C541B-032F-416C-A1AC-7C1BD89D5BB5}">
      <dgm:prSet/>
      <dgm:spPr/>
      <dgm:t>
        <a:bodyPr/>
        <a:lstStyle/>
        <a:p>
          <a:endParaRPr lang="fr-FR"/>
        </a:p>
      </dgm:t>
    </dgm:pt>
    <dgm:pt modelId="{2C4CAAAA-9463-4CC1-AF37-CEDDE9349C90}" type="sibTrans" cxnId="{7E3C541B-032F-416C-A1AC-7C1BD89D5BB5}">
      <dgm:prSet/>
      <dgm:spPr/>
      <dgm:t>
        <a:bodyPr/>
        <a:lstStyle/>
        <a:p>
          <a:endParaRPr lang="fr-FR"/>
        </a:p>
      </dgm:t>
    </dgm:pt>
    <dgm:pt modelId="{DC7A1CA0-5D34-4F3B-A580-15CFD66EA796}">
      <dgm:prSet phldrT="[Texte]"/>
      <dgm:spPr/>
      <dgm:t>
        <a:bodyPr/>
        <a:lstStyle/>
        <a:p>
          <a:r>
            <a:rPr lang="fr-FR"/>
            <a:t>Day</a:t>
          </a:r>
        </a:p>
      </dgm:t>
    </dgm:pt>
    <dgm:pt modelId="{753D8466-5B43-4022-9EA6-80697AD791EF}" type="parTrans" cxnId="{CD688725-DE90-4245-A4AA-E82D2275B325}">
      <dgm:prSet/>
      <dgm:spPr/>
      <dgm:t>
        <a:bodyPr/>
        <a:lstStyle/>
        <a:p>
          <a:endParaRPr lang="fr-FR"/>
        </a:p>
      </dgm:t>
    </dgm:pt>
    <dgm:pt modelId="{93D5BA25-8BAF-4D7D-969F-34AFD1EF368C}" type="sibTrans" cxnId="{CD688725-DE90-4245-A4AA-E82D2275B325}">
      <dgm:prSet/>
      <dgm:spPr/>
      <dgm:t>
        <a:bodyPr/>
        <a:lstStyle/>
        <a:p>
          <a:endParaRPr lang="fr-FR"/>
        </a:p>
      </dgm:t>
    </dgm:pt>
    <dgm:pt modelId="{7B2890D2-36E9-4029-898C-FC7E72272380}">
      <dgm:prSet phldrT="[Texte]"/>
      <dgm:spPr/>
      <dgm:t>
        <a:bodyPr/>
        <a:lstStyle/>
        <a:p>
          <a:r>
            <a:rPr lang="fr-FR"/>
            <a:t>Display</a:t>
          </a:r>
        </a:p>
      </dgm:t>
    </dgm:pt>
    <dgm:pt modelId="{F20EDC0B-CCE5-4D9D-9982-89A201087390}" type="parTrans" cxnId="{7FB55B4B-D778-485E-80DB-622F39D1A15E}">
      <dgm:prSet/>
      <dgm:spPr/>
      <dgm:t>
        <a:bodyPr/>
        <a:lstStyle/>
        <a:p>
          <a:endParaRPr lang="fr-FR"/>
        </a:p>
      </dgm:t>
    </dgm:pt>
    <dgm:pt modelId="{0DDB3E07-6F3E-4DE7-8E05-649EA4E9106B}" type="sibTrans" cxnId="{7FB55B4B-D778-485E-80DB-622F39D1A15E}">
      <dgm:prSet/>
      <dgm:spPr/>
      <dgm:t>
        <a:bodyPr/>
        <a:lstStyle/>
        <a:p>
          <a:endParaRPr lang="fr-FR"/>
        </a:p>
      </dgm:t>
    </dgm:pt>
    <dgm:pt modelId="{B503AF60-5EB5-4190-8EFC-246E35833849}">
      <dgm:prSet phldrT="[Texte]"/>
      <dgm:spPr/>
      <dgm:t>
        <a:bodyPr/>
        <a:lstStyle/>
        <a:p>
          <a:r>
            <a:rPr lang="fr-FR"/>
            <a:t>About</a:t>
          </a:r>
        </a:p>
      </dgm:t>
    </dgm:pt>
    <dgm:pt modelId="{9F4AA07C-F7C0-4EE0-B444-1A0A99B21C5A}" type="parTrans" cxnId="{A80A4F65-7375-4E8E-9CED-0483DD45593D}">
      <dgm:prSet/>
      <dgm:spPr/>
      <dgm:t>
        <a:bodyPr/>
        <a:lstStyle/>
        <a:p>
          <a:endParaRPr lang="fr-FR"/>
        </a:p>
      </dgm:t>
    </dgm:pt>
    <dgm:pt modelId="{97EEA01A-8995-4136-9B0E-B8636C2DDA04}" type="sibTrans" cxnId="{A80A4F65-7375-4E8E-9CED-0483DD45593D}">
      <dgm:prSet/>
      <dgm:spPr/>
      <dgm:t>
        <a:bodyPr/>
        <a:lstStyle/>
        <a:p>
          <a:endParaRPr lang="fr-FR"/>
        </a:p>
      </dgm:t>
    </dgm:pt>
    <dgm:pt modelId="{80D7FF03-79A4-410F-8B98-6A9724B85CBA}">
      <dgm:prSet phldrT="[Texte]"/>
      <dgm:spPr/>
      <dgm:t>
        <a:bodyPr/>
        <a:lstStyle/>
        <a:p>
          <a:r>
            <a:rPr lang="fr-FR"/>
            <a:t>quit</a:t>
          </a:r>
        </a:p>
      </dgm:t>
    </dgm:pt>
    <dgm:pt modelId="{83FAD934-5D5B-40FC-B3CA-D6105DE3D322}" type="parTrans" cxnId="{F9B1644F-E249-48EB-97B5-22C2400DED34}">
      <dgm:prSet/>
      <dgm:spPr/>
      <dgm:t>
        <a:bodyPr/>
        <a:lstStyle/>
        <a:p>
          <a:endParaRPr lang="fr-FR"/>
        </a:p>
      </dgm:t>
    </dgm:pt>
    <dgm:pt modelId="{30CB0A91-0FCE-45F8-A754-700AB3BFFDC6}" type="sibTrans" cxnId="{F9B1644F-E249-48EB-97B5-22C2400DED34}">
      <dgm:prSet/>
      <dgm:spPr/>
    </dgm:pt>
    <dgm:pt modelId="{BE306FCD-9806-4F30-B3B1-CA273857349C}" type="pres">
      <dgm:prSet presAssocID="{076B6350-4EE3-45E3-9904-173A771DF62A}" presName="diagram" presStyleCnt="0">
        <dgm:presLayoutVars>
          <dgm:chPref val="1"/>
          <dgm:dir/>
          <dgm:animOne val="branch"/>
          <dgm:animLvl val="lvl"/>
          <dgm:resizeHandles val="exact"/>
        </dgm:presLayoutVars>
      </dgm:prSet>
      <dgm:spPr/>
      <dgm:t>
        <a:bodyPr/>
        <a:lstStyle/>
        <a:p>
          <a:endParaRPr lang="fr-FR"/>
        </a:p>
      </dgm:t>
    </dgm:pt>
    <dgm:pt modelId="{BC89B9CD-5E6C-4475-ADF6-F7C2D7A5A353}" type="pres">
      <dgm:prSet presAssocID="{D4D9B399-9B7F-46DA-97B2-FED098F5DA6B}" presName="root1" presStyleCnt="0"/>
      <dgm:spPr/>
    </dgm:pt>
    <dgm:pt modelId="{6E6D9CAD-33D1-4ABE-986B-53D6D631EB94}" type="pres">
      <dgm:prSet presAssocID="{D4D9B399-9B7F-46DA-97B2-FED098F5DA6B}" presName="LevelOneTextNode" presStyleLbl="node0" presStyleIdx="0" presStyleCnt="3">
        <dgm:presLayoutVars>
          <dgm:chPref val="3"/>
        </dgm:presLayoutVars>
      </dgm:prSet>
      <dgm:spPr/>
      <dgm:t>
        <a:bodyPr/>
        <a:lstStyle/>
        <a:p>
          <a:endParaRPr lang="fr-FR"/>
        </a:p>
      </dgm:t>
    </dgm:pt>
    <dgm:pt modelId="{47C7FA5F-116D-41D5-BE1E-63389D526519}" type="pres">
      <dgm:prSet presAssocID="{D4D9B399-9B7F-46DA-97B2-FED098F5DA6B}" presName="level2hierChild" presStyleCnt="0"/>
      <dgm:spPr/>
    </dgm:pt>
    <dgm:pt modelId="{B4361C68-E191-4E89-B0BD-BAD091626B5B}" type="pres">
      <dgm:prSet presAssocID="{BABCE05A-4544-49DE-A70D-EBD4C2932AA1}" presName="conn2-1" presStyleLbl="parChTrans1D2" presStyleIdx="0" presStyleCnt="6"/>
      <dgm:spPr/>
      <dgm:t>
        <a:bodyPr/>
        <a:lstStyle/>
        <a:p>
          <a:endParaRPr lang="fr-FR"/>
        </a:p>
      </dgm:t>
    </dgm:pt>
    <dgm:pt modelId="{12FD7525-DB42-46F9-B8FD-D33568A05731}" type="pres">
      <dgm:prSet presAssocID="{BABCE05A-4544-49DE-A70D-EBD4C2932AA1}" presName="connTx" presStyleLbl="parChTrans1D2" presStyleIdx="0" presStyleCnt="6"/>
      <dgm:spPr/>
      <dgm:t>
        <a:bodyPr/>
        <a:lstStyle/>
        <a:p>
          <a:endParaRPr lang="fr-FR"/>
        </a:p>
      </dgm:t>
    </dgm:pt>
    <dgm:pt modelId="{8D4B9DA0-8352-443E-AB23-4081880753A9}" type="pres">
      <dgm:prSet presAssocID="{C3D618C2-BF81-4220-A584-D841429B7058}" presName="root2" presStyleCnt="0"/>
      <dgm:spPr/>
    </dgm:pt>
    <dgm:pt modelId="{CA6C5886-D1D3-4819-90BD-4BAC8F1EE87D}" type="pres">
      <dgm:prSet presAssocID="{C3D618C2-BF81-4220-A584-D841429B7058}" presName="LevelTwoTextNode" presStyleLbl="node2" presStyleIdx="0" presStyleCnt="6">
        <dgm:presLayoutVars>
          <dgm:chPref val="3"/>
        </dgm:presLayoutVars>
      </dgm:prSet>
      <dgm:spPr/>
      <dgm:t>
        <a:bodyPr/>
        <a:lstStyle/>
        <a:p>
          <a:endParaRPr lang="fr-FR"/>
        </a:p>
      </dgm:t>
    </dgm:pt>
    <dgm:pt modelId="{9192797A-2A70-45CD-83CD-8CC844391943}" type="pres">
      <dgm:prSet presAssocID="{C3D618C2-BF81-4220-A584-D841429B7058}" presName="level3hierChild" presStyleCnt="0"/>
      <dgm:spPr/>
    </dgm:pt>
    <dgm:pt modelId="{E11C7B6F-7180-43A5-992E-3EA5851F2391}" type="pres">
      <dgm:prSet presAssocID="{5E47499F-6F41-4F22-A420-01A675CE6103}" presName="conn2-1" presStyleLbl="parChTrans1D2" presStyleIdx="1" presStyleCnt="6"/>
      <dgm:spPr/>
      <dgm:t>
        <a:bodyPr/>
        <a:lstStyle/>
        <a:p>
          <a:endParaRPr lang="fr-FR"/>
        </a:p>
      </dgm:t>
    </dgm:pt>
    <dgm:pt modelId="{FB48A239-373B-4448-BD7F-C055FA9C8C48}" type="pres">
      <dgm:prSet presAssocID="{5E47499F-6F41-4F22-A420-01A675CE6103}" presName="connTx" presStyleLbl="parChTrans1D2" presStyleIdx="1" presStyleCnt="6"/>
      <dgm:spPr/>
      <dgm:t>
        <a:bodyPr/>
        <a:lstStyle/>
        <a:p>
          <a:endParaRPr lang="fr-FR"/>
        </a:p>
      </dgm:t>
    </dgm:pt>
    <dgm:pt modelId="{49833578-BD56-4B76-A7B4-93C083AE7440}" type="pres">
      <dgm:prSet presAssocID="{86643E8D-F7CB-4F7B-B35A-FF26EACC433C}" presName="root2" presStyleCnt="0"/>
      <dgm:spPr/>
    </dgm:pt>
    <dgm:pt modelId="{419BEB18-32F6-4B18-9238-A8818FE634FC}" type="pres">
      <dgm:prSet presAssocID="{86643E8D-F7CB-4F7B-B35A-FF26EACC433C}" presName="LevelTwoTextNode" presStyleLbl="node2" presStyleIdx="1" presStyleCnt="6">
        <dgm:presLayoutVars>
          <dgm:chPref val="3"/>
        </dgm:presLayoutVars>
      </dgm:prSet>
      <dgm:spPr/>
      <dgm:t>
        <a:bodyPr/>
        <a:lstStyle/>
        <a:p>
          <a:endParaRPr lang="fr-FR"/>
        </a:p>
      </dgm:t>
    </dgm:pt>
    <dgm:pt modelId="{9606F08B-4F70-4EB6-983D-ED46C176903C}" type="pres">
      <dgm:prSet presAssocID="{86643E8D-F7CB-4F7B-B35A-FF26EACC433C}" presName="level3hierChild" presStyleCnt="0"/>
      <dgm:spPr/>
    </dgm:pt>
    <dgm:pt modelId="{8F195852-041E-423A-B5DF-8945941EB406}" type="pres">
      <dgm:prSet presAssocID="{83FAD934-5D5B-40FC-B3CA-D6105DE3D322}" presName="conn2-1" presStyleLbl="parChTrans1D2" presStyleIdx="2" presStyleCnt="6"/>
      <dgm:spPr/>
      <dgm:t>
        <a:bodyPr/>
        <a:lstStyle/>
        <a:p>
          <a:endParaRPr lang="fr-FR"/>
        </a:p>
      </dgm:t>
    </dgm:pt>
    <dgm:pt modelId="{19EBF599-727A-47CA-B105-7B4051DFB8C7}" type="pres">
      <dgm:prSet presAssocID="{83FAD934-5D5B-40FC-B3CA-D6105DE3D322}" presName="connTx" presStyleLbl="parChTrans1D2" presStyleIdx="2" presStyleCnt="6"/>
      <dgm:spPr/>
      <dgm:t>
        <a:bodyPr/>
        <a:lstStyle/>
        <a:p>
          <a:endParaRPr lang="fr-FR"/>
        </a:p>
      </dgm:t>
    </dgm:pt>
    <dgm:pt modelId="{5B0C94E8-6047-4A9D-A59D-4243CA01023B}" type="pres">
      <dgm:prSet presAssocID="{80D7FF03-79A4-410F-8B98-6A9724B85CBA}" presName="root2" presStyleCnt="0"/>
      <dgm:spPr/>
    </dgm:pt>
    <dgm:pt modelId="{47ACED10-AF50-4A06-8AC5-32A97AE3B1C8}" type="pres">
      <dgm:prSet presAssocID="{80D7FF03-79A4-410F-8B98-6A9724B85CBA}" presName="LevelTwoTextNode" presStyleLbl="node2" presStyleIdx="2" presStyleCnt="6">
        <dgm:presLayoutVars>
          <dgm:chPref val="3"/>
        </dgm:presLayoutVars>
      </dgm:prSet>
      <dgm:spPr/>
      <dgm:t>
        <a:bodyPr/>
        <a:lstStyle/>
        <a:p>
          <a:endParaRPr lang="fr-FR"/>
        </a:p>
      </dgm:t>
    </dgm:pt>
    <dgm:pt modelId="{51C9AA23-5208-47C4-9495-ED7DF43D7949}" type="pres">
      <dgm:prSet presAssocID="{80D7FF03-79A4-410F-8B98-6A9724B85CBA}" presName="level3hierChild" presStyleCnt="0"/>
      <dgm:spPr/>
    </dgm:pt>
    <dgm:pt modelId="{8658F2C1-2E33-4716-96CE-BB95A05DA53A}" type="pres">
      <dgm:prSet presAssocID="{5AA90255-5B35-44C4-B702-E81F223BEFD8}" presName="root1" presStyleCnt="0"/>
      <dgm:spPr/>
    </dgm:pt>
    <dgm:pt modelId="{3985982F-35AF-48B0-84C6-0C8F1D9EF2FA}" type="pres">
      <dgm:prSet presAssocID="{5AA90255-5B35-44C4-B702-E81F223BEFD8}" presName="LevelOneTextNode" presStyleLbl="node0" presStyleIdx="1" presStyleCnt="3">
        <dgm:presLayoutVars>
          <dgm:chPref val="3"/>
        </dgm:presLayoutVars>
      </dgm:prSet>
      <dgm:spPr/>
      <dgm:t>
        <a:bodyPr/>
        <a:lstStyle/>
        <a:p>
          <a:endParaRPr lang="fr-FR"/>
        </a:p>
      </dgm:t>
    </dgm:pt>
    <dgm:pt modelId="{E962D45F-3934-4127-B852-040B19CBBED4}" type="pres">
      <dgm:prSet presAssocID="{5AA90255-5B35-44C4-B702-E81F223BEFD8}" presName="level2hierChild" presStyleCnt="0"/>
      <dgm:spPr/>
    </dgm:pt>
    <dgm:pt modelId="{AB7C6CD4-FF75-4E23-A8C3-0A2318DBB1D6}" type="pres">
      <dgm:prSet presAssocID="{139FABCB-F47A-4731-86FD-9DEB34D850B8}" presName="conn2-1" presStyleLbl="parChTrans1D2" presStyleIdx="3" presStyleCnt="6"/>
      <dgm:spPr/>
      <dgm:t>
        <a:bodyPr/>
        <a:lstStyle/>
        <a:p>
          <a:endParaRPr lang="fr-FR"/>
        </a:p>
      </dgm:t>
    </dgm:pt>
    <dgm:pt modelId="{86416187-05A5-41DD-ADA2-C443892DABB2}" type="pres">
      <dgm:prSet presAssocID="{139FABCB-F47A-4731-86FD-9DEB34D850B8}" presName="connTx" presStyleLbl="parChTrans1D2" presStyleIdx="3" presStyleCnt="6"/>
      <dgm:spPr/>
      <dgm:t>
        <a:bodyPr/>
        <a:lstStyle/>
        <a:p>
          <a:endParaRPr lang="fr-FR"/>
        </a:p>
      </dgm:t>
    </dgm:pt>
    <dgm:pt modelId="{F5141415-821F-4342-AEDF-E9BC97E8B75D}" type="pres">
      <dgm:prSet presAssocID="{45CDA3C7-8713-4369-838A-8B5F475DA36B}" presName="root2" presStyleCnt="0"/>
      <dgm:spPr/>
    </dgm:pt>
    <dgm:pt modelId="{A1B1FB24-4A19-4073-B3DA-7D6FAFFD6611}" type="pres">
      <dgm:prSet presAssocID="{45CDA3C7-8713-4369-838A-8B5F475DA36B}" presName="LevelTwoTextNode" presStyleLbl="node2" presStyleIdx="3" presStyleCnt="6">
        <dgm:presLayoutVars>
          <dgm:chPref val="3"/>
        </dgm:presLayoutVars>
      </dgm:prSet>
      <dgm:spPr/>
      <dgm:t>
        <a:bodyPr/>
        <a:lstStyle/>
        <a:p>
          <a:endParaRPr lang="fr-FR"/>
        </a:p>
      </dgm:t>
    </dgm:pt>
    <dgm:pt modelId="{1AAB8F11-CB53-4E23-8DA2-6135C0475A27}" type="pres">
      <dgm:prSet presAssocID="{45CDA3C7-8713-4369-838A-8B5F475DA36B}" presName="level3hierChild" presStyleCnt="0"/>
      <dgm:spPr/>
    </dgm:pt>
    <dgm:pt modelId="{FDA47220-895B-4A69-B2BB-8BF8C016FF4B}" type="pres">
      <dgm:prSet presAssocID="{50BC2FEF-90AA-4887-A217-BCE929A4632A}" presName="conn2-1" presStyleLbl="parChTrans1D3" presStyleIdx="0" presStyleCnt="3"/>
      <dgm:spPr/>
      <dgm:t>
        <a:bodyPr/>
        <a:lstStyle/>
        <a:p>
          <a:endParaRPr lang="fr-FR"/>
        </a:p>
      </dgm:t>
    </dgm:pt>
    <dgm:pt modelId="{9F0B1A31-63BD-41F6-82FC-F5574A92E909}" type="pres">
      <dgm:prSet presAssocID="{50BC2FEF-90AA-4887-A217-BCE929A4632A}" presName="connTx" presStyleLbl="parChTrans1D3" presStyleIdx="0" presStyleCnt="3"/>
      <dgm:spPr/>
      <dgm:t>
        <a:bodyPr/>
        <a:lstStyle/>
        <a:p>
          <a:endParaRPr lang="fr-FR"/>
        </a:p>
      </dgm:t>
    </dgm:pt>
    <dgm:pt modelId="{519D71D9-AD17-481A-BC45-95647664C32A}" type="pres">
      <dgm:prSet presAssocID="{8B8178A4-03D0-4F83-88CD-9E6E781603E6}" presName="root2" presStyleCnt="0"/>
      <dgm:spPr/>
    </dgm:pt>
    <dgm:pt modelId="{C0C8DC8E-72DB-4A2E-A50E-DA1CA06D79E3}" type="pres">
      <dgm:prSet presAssocID="{8B8178A4-03D0-4F83-88CD-9E6E781603E6}" presName="LevelTwoTextNode" presStyleLbl="node3" presStyleIdx="0" presStyleCnt="3">
        <dgm:presLayoutVars>
          <dgm:chPref val="3"/>
        </dgm:presLayoutVars>
      </dgm:prSet>
      <dgm:spPr/>
      <dgm:t>
        <a:bodyPr/>
        <a:lstStyle/>
        <a:p>
          <a:endParaRPr lang="fr-FR"/>
        </a:p>
      </dgm:t>
    </dgm:pt>
    <dgm:pt modelId="{98B01CE3-DDD6-4A2E-A4D8-B0F413861D6D}" type="pres">
      <dgm:prSet presAssocID="{8B8178A4-03D0-4F83-88CD-9E6E781603E6}" presName="level3hierChild" presStyleCnt="0"/>
      <dgm:spPr/>
    </dgm:pt>
    <dgm:pt modelId="{4E10DB54-35ED-4D9F-B388-F6C78413B8E9}" type="pres">
      <dgm:prSet presAssocID="{7BC373CD-A346-4D76-9165-35DCB418DD6B}" presName="conn2-1" presStyleLbl="parChTrans1D3" presStyleIdx="1" presStyleCnt="3"/>
      <dgm:spPr/>
      <dgm:t>
        <a:bodyPr/>
        <a:lstStyle/>
        <a:p>
          <a:endParaRPr lang="fr-FR"/>
        </a:p>
      </dgm:t>
    </dgm:pt>
    <dgm:pt modelId="{F67B909A-A307-4E9B-9469-45A779E59A51}" type="pres">
      <dgm:prSet presAssocID="{7BC373CD-A346-4D76-9165-35DCB418DD6B}" presName="connTx" presStyleLbl="parChTrans1D3" presStyleIdx="1" presStyleCnt="3"/>
      <dgm:spPr/>
      <dgm:t>
        <a:bodyPr/>
        <a:lstStyle/>
        <a:p>
          <a:endParaRPr lang="fr-FR"/>
        </a:p>
      </dgm:t>
    </dgm:pt>
    <dgm:pt modelId="{14714887-E966-470C-860D-96908FD88E18}" type="pres">
      <dgm:prSet presAssocID="{96FC7229-231F-4CA5-9914-6E9A83756569}" presName="root2" presStyleCnt="0"/>
      <dgm:spPr/>
    </dgm:pt>
    <dgm:pt modelId="{1906A700-A645-429B-8F9F-2A4F59D4835E}" type="pres">
      <dgm:prSet presAssocID="{96FC7229-231F-4CA5-9914-6E9A83756569}" presName="LevelTwoTextNode" presStyleLbl="node3" presStyleIdx="1" presStyleCnt="3">
        <dgm:presLayoutVars>
          <dgm:chPref val="3"/>
        </dgm:presLayoutVars>
      </dgm:prSet>
      <dgm:spPr/>
      <dgm:t>
        <a:bodyPr/>
        <a:lstStyle/>
        <a:p>
          <a:endParaRPr lang="fr-FR"/>
        </a:p>
      </dgm:t>
    </dgm:pt>
    <dgm:pt modelId="{9E21E745-5CA6-4C1A-A097-7D4CFAE8952B}" type="pres">
      <dgm:prSet presAssocID="{96FC7229-231F-4CA5-9914-6E9A83756569}" presName="level3hierChild" presStyleCnt="0"/>
      <dgm:spPr/>
    </dgm:pt>
    <dgm:pt modelId="{2938BCE4-55BC-4FA7-8B13-8D7362E71CAD}" type="pres">
      <dgm:prSet presAssocID="{753D8466-5B43-4022-9EA6-80697AD791EF}" presName="conn2-1" presStyleLbl="parChTrans1D3" presStyleIdx="2" presStyleCnt="3"/>
      <dgm:spPr/>
      <dgm:t>
        <a:bodyPr/>
        <a:lstStyle/>
        <a:p>
          <a:endParaRPr lang="fr-FR"/>
        </a:p>
      </dgm:t>
    </dgm:pt>
    <dgm:pt modelId="{A6341011-54EC-4E06-9306-EAF2DE56CD2C}" type="pres">
      <dgm:prSet presAssocID="{753D8466-5B43-4022-9EA6-80697AD791EF}" presName="connTx" presStyleLbl="parChTrans1D3" presStyleIdx="2" presStyleCnt="3"/>
      <dgm:spPr/>
      <dgm:t>
        <a:bodyPr/>
        <a:lstStyle/>
        <a:p>
          <a:endParaRPr lang="fr-FR"/>
        </a:p>
      </dgm:t>
    </dgm:pt>
    <dgm:pt modelId="{A0A8C24A-B549-4DD3-A86B-5C27239361DA}" type="pres">
      <dgm:prSet presAssocID="{DC7A1CA0-5D34-4F3B-A580-15CFD66EA796}" presName="root2" presStyleCnt="0"/>
      <dgm:spPr/>
    </dgm:pt>
    <dgm:pt modelId="{368F1645-5A66-45DB-B296-C23315AB7E22}" type="pres">
      <dgm:prSet presAssocID="{DC7A1CA0-5D34-4F3B-A580-15CFD66EA796}" presName="LevelTwoTextNode" presStyleLbl="node3" presStyleIdx="2" presStyleCnt="3">
        <dgm:presLayoutVars>
          <dgm:chPref val="3"/>
        </dgm:presLayoutVars>
      </dgm:prSet>
      <dgm:spPr/>
      <dgm:t>
        <a:bodyPr/>
        <a:lstStyle/>
        <a:p>
          <a:endParaRPr lang="fr-FR"/>
        </a:p>
      </dgm:t>
    </dgm:pt>
    <dgm:pt modelId="{AAB70EE2-6F5D-4397-9BEA-BD14754644EA}" type="pres">
      <dgm:prSet presAssocID="{DC7A1CA0-5D34-4F3B-A580-15CFD66EA796}" presName="level3hierChild" presStyleCnt="0"/>
      <dgm:spPr/>
    </dgm:pt>
    <dgm:pt modelId="{3EC8FEA1-FACA-4B7A-ACC4-B6309011D501}" type="pres">
      <dgm:prSet presAssocID="{3958656D-BDA3-48B8-B715-8A44FDE6304E}" presName="root1" presStyleCnt="0"/>
      <dgm:spPr/>
    </dgm:pt>
    <dgm:pt modelId="{2AEF7D3A-FF38-45BC-9B3E-D40CCE847072}" type="pres">
      <dgm:prSet presAssocID="{3958656D-BDA3-48B8-B715-8A44FDE6304E}" presName="LevelOneTextNode" presStyleLbl="node0" presStyleIdx="2" presStyleCnt="3">
        <dgm:presLayoutVars>
          <dgm:chPref val="3"/>
        </dgm:presLayoutVars>
      </dgm:prSet>
      <dgm:spPr/>
      <dgm:t>
        <a:bodyPr/>
        <a:lstStyle/>
        <a:p>
          <a:endParaRPr lang="fr-FR"/>
        </a:p>
      </dgm:t>
    </dgm:pt>
    <dgm:pt modelId="{2E81C92C-CE54-4B34-8AD9-23F5F8E60BCB}" type="pres">
      <dgm:prSet presAssocID="{3958656D-BDA3-48B8-B715-8A44FDE6304E}" presName="level2hierChild" presStyleCnt="0"/>
      <dgm:spPr/>
    </dgm:pt>
    <dgm:pt modelId="{674BA392-5914-4B78-A520-EE26D65D05C8}" type="pres">
      <dgm:prSet presAssocID="{F20EDC0B-CCE5-4D9D-9982-89A201087390}" presName="conn2-1" presStyleLbl="parChTrans1D2" presStyleIdx="4" presStyleCnt="6"/>
      <dgm:spPr/>
      <dgm:t>
        <a:bodyPr/>
        <a:lstStyle/>
        <a:p>
          <a:endParaRPr lang="fr-FR"/>
        </a:p>
      </dgm:t>
    </dgm:pt>
    <dgm:pt modelId="{CAE1C8E1-FF9C-459C-820F-5A372E5B5202}" type="pres">
      <dgm:prSet presAssocID="{F20EDC0B-CCE5-4D9D-9982-89A201087390}" presName="connTx" presStyleLbl="parChTrans1D2" presStyleIdx="4" presStyleCnt="6"/>
      <dgm:spPr/>
      <dgm:t>
        <a:bodyPr/>
        <a:lstStyle/>
        <a:p>
          <a:endParaRPr lang="fr-FR"/>
        </a:p>
      </dgm:t>
    </dgm:pt>
    <dgm:pt modelId="{905C17AD-FE93-4469-8609-EDCF89529AA2}" type="pres">
      <dgm:prSet presAssocID="{7B2890D2-36E9-4029-898C-FC7E72272380}" presName="root2" presStyleCnt="0"/>
      <dgm:spPr/>
    </dgm:pt>
    <dgm:pt modelId="{497DB5E4-8EF3-40EA-9803-E80F51F19C35}" type="pres">
      <dgm:prSet presAssocID="{7B2890D2-36E9-4029-898C-FC7E72272380}" presName="LevelTwoTextNode" presStyleLbl="node2" presStyleIdx="4" presStyleCnt="6">
        <dgm:presLayoutVars>
          <dgm:chPref val="3"/>
        </dgm:presLayoutVars>
      </dgm:prSet>
      <dgm:spPr/>
      <dgm:t>
        <a:bodyPr/>
        <a:lstStyle/>
        <a:p>
          <a:endParaRPr lang="fr-FR"/>
        </a:p>
      </dgm:t>
    </dgm:pt>
    <dgm:pt modelId="{A54907F9-77D3-493A-BD14-6183BAA27BA4}" type="pres">
      <dgm:prSet presAssocID="{7B2890D2-36E9-4029-898C-FC7E72272380}" presName="level3hierChild" presStyleCnt="0"/>
      <dgm:spPr/>
    </dgm:pt>
    <dgm:pt modelId="{EB2274FC-15F8-41B7-935B-E389FD47AFD1}" type="pres">
      <dgm:prSet presAssocID="{9F4AA07C-F7C0-4EE0-B444-1A0A99B21C5A}" presName="conn2-1" presStyleLbl="parChTrans1D2" presStyleIdx="5" presStyleCnt="6"/>
      <dgm:spPr/>
      <dgm:t>
        <a:bodyPr/>
        <a:lstStyle/>
        <a:p>
          <a:endParaRPr lang="fr-FR"/>
        </a:p>
      </dgm:t>
    </dgm:pt>
    <dgm:pt modelId="{87E32AC2-4577-44E3-BD84-D5E3BD970540}" type="pres">
      <dgm:prSet presAssocID="{9F4AA07C-F7C0-4EE0-B444-1A0A99B21C5A}" presName="connTx" presStyleLbl="parChTrans1D2" presStyleIdx="5" presStyleCnt="6"/>
      <dgm:spPr/>
      <dgm:t>
        <a:bodyPr/>
        <a:lstStyle/>
        <a:p>
          <a:endParaRPr lang="fr-FR"/>
        </a:p>
      </dgm:t>
    </dgm:pt>
    <dgm:pt modelId="{9076073A-94D7-4B3A-BEDD-A7CFB249D472}" type="pres">
      <dgm:prSet presAssocID="{B503AF60-5EB5-4190-8EFC-246E35833849}" presName="root2" presStyleCnt="0"/>
      <dgm:spPr/>
    </dgm:pt>
    <dgm:pt modelId="{F53448B5-447F-4F1A-81C6-1F0D19E192DD}" type="pres">
      <dgm:prSet presAssocID="{B503AF60-5EB5-4190-8EFC-246E35833849}" presName="LevelTwoTextNode" presStyleLbl="node2" presStyleIdx="5" presStyleCnt="6">
        <dgm:presLayoutVars>
          <dgm:chPref val="3"/>
        </dgm:presLayoutVars>
      </dgm:prSet>
      <dgm:spPr/>
      <dgm:t>
        <a:bodyPr/>
        <a:lstStyle/>
        <a:p>
          <a:endParaRPr lang="fr-FR"/>
        </a:p>
      </dgm:t>
    </dgm:pt>
    <dgm:pt modelId="{9771CB1D-2BA5-42D9-9957-3E7E79F8490A}" type="pres">
      <dgm:prSet presAssocID="{B503AF60-5EB5-4190-8EFC-246E35833849}" presName="level3hierChild" presStyleCnt="0"/>
      <dgm:spPr/>
    </dgm:pt>
  </dgm:ptLst>
  <dgm:cxnLst>
    <dgm:cxn modelId="{8EC78834-0F74-43BC-8356-82EBF95655E1}" type="presOf" srcId="{86643E8D-F7CB-4F7B-B35A-FF26EACC433C}" destId="{419BEB18-32F6-4B18-9238-A8818FE634FC}" srcOrd="0" destOrd="0" presId="urn:microsoft.com/office/officeart/2005/8/layout/hierarchy2"/>
    <dgm:cxn modelId="{3FD6E796-EB82-410F-959A-DF6AB09D25BD}" type="presOf" srcId="{7B2890D2-36E9-4029-898C-FC7E72272380}" destId="{497DB5E4-8EF3-40EA-9803-E80F51F19C35}" srcOrd="0" destOrd="0" presId="urn:microsoft.com/office/officeart/2005/8/layout/hierarchy2"/>
    <dgm:cxn modelId="{B5D7751A-DF98-420C-A03D-7771ECEF2951}" type="presOf" srcId="{5E47499F-6F41-4F22-A420-01A675CE6103}" destId="{FB48A239-373B-4448-BD7F-C055FA9C8C48}" srcOrd="1" destOrd="0" presId="urn:microsoft.com/office/officeart/2005/8/layout/hierarchy2"/>
    <dgm:cxn modelId="{D4445B13-46F9-4298-8EF3-3D7743530902}" srcId="{D4D9B399-9B7F-46DA-97B2-FED098F5DA6B}" destId="{86643E8D-F7CB-4F7B-B35A-FF26EACC433C}" srcOrd="1" destOrd="0" parTransId="{5E47499F-6F41-4F22-A420-01A675CE6103}" sibTransId="{DB2EC02B-535E-4B00-9144-23BE3F31800E}"/>
    <dgm:cxn modelId="{0C41B14F-9760-44FA-8DA4-12C3A6969DEC}" type="presOf" srcId="{5AA90255-5B35-44C4-B702-E81F223BEFD8}" destId="{3985982F-35AF-48B0-84C6-0C8F1D9EF2FA}" srcOrd="0" destOrd="0" presId="urn:microsoft.com/office/officeart/2005/8/layout/hierarchy2"/>
    <dgm:cxn modelId="{43ED4D2D-1107-425E-835A-A587B82D1FD5}" type="presOf" srcId="{83FAD934-5D5B-40FC-B3CA-D6105DE3D322}" destId="{19EBF599-727A-47CA-B105-7B4051DFB8C7}" srcOrd="1" destOrd="0" presId="urn:microsoft.com/office/officeart/2005/8/layout/hierarchy2"/>
    <dgm:cxn modelId="{592AEE34-1D71-4944-ACFC-2B631EA86808}" type="presOf" srcId="{9F4AA07C-F7C0-4EE0-B444-1A0A99B21C5A}" destId="{87E32AC2-4577-44E3-BD84-D5E3BD970540}" srcOrd="1" destOrd="0" presId="urn:microsoft.com/office/officeart/2005/8/layout/hierarchy2"/>
    <dgm:cxn modelId="{6A1E5E03-39BA-4FA4-9371-E1AFE8B1DFBC}" type="presOf" srcId="{BABCE05A-4544-49DE-A70D-EBD4C2932AA1}" destId="{B4361C68-E191-4E89-B0BD-BAD091626B5B}" srcOrd="0" destOrd="0" presId="urn:microsoft.com/office/officeart/2005/8/layout/hierarchy2"/>
    <dgm:cxn modelId="{3DCBBEEC-A280-40E9-B4C5-302E28E08982}" type="presOf" srcId="{3958656D-BDA3-48B8-B715-8A44FDE6304E}" destId="{2AEF7D3A-FF38-45BC-9B3E-D40CCE847072}" srcOrd="0" destOrd="0" presId="urn:microsoft.com/office/officeart/2005/8/layout/hierarchy2"/>
    <dgm:cxn modelId="{5D76200A-46E5-4920-820F-D864477FA129}" type="presOf" srcId="{50BC2FEF-90AA-4887-A217-BCE929A4632A}" destId="{FDA47220-895B-4A69-B2BB-8BF8C016FF4B}" srcOrd="0" destOrd="0" presId="urn:microsoft.com/office/officeart/2005/8/layout/hierarchy2"/>
    <dgm:cxn modelId="{C1EA83F5-CEA7-4F31-B241-F963EBDA040A}" type="presOf" srcId="{50BC2FEF-90AA-4887-A217-BCE929A4632A}" destId="{9F0B1A31-63BD-41F6-82FC-F5574A92E909}" srcOrd="1" destOrd="0" presId="urn:microsoft.com/office/officeart/2005/8/layout/hierarchy2"/>
    <dgm:cxn modelId="{F14138C1-A3B2-4AE2-A00B-7F7DE38EAA68}" srcId="{5AA90255-5B35-44C4-B702-E81F223BEFD8}" destId="{45CDA3C7-8713-4369-838A-8B5F475DA36B}" srcOrd="0" destOrd="0" parTransId="{139FABCB-F47A-4731-86FD-9DEB34D850B8}" sibTransId="{7D179423-A3B9-4F05-A55D-89D4307A11C9}"/>
    <dgm:cxn modelId="{13A879DD-D608-40C1-AFF0-D4AE52650B1C}" type="presOf" srcId="{076B6350-4EE3-45E3-9904-173A771DF62A}" destId="{BE306FCD-9806-4F30-B3B1-CA273857349C}" srcOrd="0" destOrd="0" presId="urn:microsoft.com/office/officeart/2005/8/layout/hierarchy2"/>
    <dgm:cxn modelId="{C353768D-EED9-4E80-8091-56483B0ECF51}" srcId="{D4D9B399-9B7F-46DA-97B2-FED098F5DA6B}" destId="{C3D618C2-BF81-4220-A584-D841429B7058}" srcOrd="0" destOrd="0" parTransId="{BABCE05A-4544-49DE-A70D-EBD4C2932AA1}" sibTransId="{C88A3667-CC99-4312-8DC1-79D7EC0A2D9C}"/>
    <dgm:cxn modelId="{798C7DBD-AF9D-4614-BD61-12044C384E80}" type="presOf" srcId="{BABCE05A-4544-49DE-A70D-EBD4C2932AA1}" destId="{12FD7525-DB42-46F9-B8FD-D33568A05731}" srcOrd="1" destOrd="0" presId="urn:microsoft.com/office/officeart/2005/8/layout/hierarchy2"/>
    <dgm:cxn modelId="{90BAED75-06DC-4465-8AE7-445D34BE79D5}" type="presOf" srcId="{9F4AA07C-F7C0-4EE0-B444-1A0A99B21C5A}" destId="{EB2274FC-15F8-41B7-935B-E389FD47AFD1}" srcOrd="0" destOrd="0" presId="urn:microsoft.com/office/officeart/2005/8/layout/hierarchy2"/>
    <dgm:cxn modelId="{558CC9E7-5B8C-42D9-9E19-0523627EB402}" type="presOf" srcId="{8B8178A4-03D0-4F83-88CD-9E6E781603E6}" destId="{C0C8DC8E-72DB-4A2E-A50E-DA1CA06D79E3}" srcOrd="0" destOrd="0" presId="urn:microsoft.com/office/officeart/2005/8/layout/hierarchy2"/>
    <dgm:cxn modelId="{DE08C38D-3CB9-4B5E-8D3A-0E53A9F17EA2}" type="presOf" srcId="{45CDA3C7-8713-4369-838A-8B5F475DA36B}" destId="{A1B1FB24-4A19-4073-B3DA-7D6FAFFD6611}" srcOrd="0" destOrd="0" presId="urn:microsoft.com/office/officeart/2005/8/layout/hierarchy2"/>
    <dgm:cxn modelId="{A80A4F65-7375-4E8E-9CED-0483DD45593D}" srcId="{3958656D-BDA3-48B8-B715-8A44FDE6304E}" destId="{B503AF60-5EB5-4190-8EFC-246E35833849}" srcOrd="1" destOrd="0" parTransId="{9F4AA07C-F7C0-4EE0-B444-1A0A99B21C5A}" sibTransId="{97EEA01A-8995-4136-9B0E-B8636C2DDA04}"/>
    <dgm:cxn modelId="{32ABE36F-B84E-48F4-BC67-8F5D825C7F85}" srcId="{076B6350-4EE3-45E3-9904-173A771DF62A}" destId="{D4D9B399-9B7F-46DA-97B2-FED098F5DA6B}" srcOrd="0" destOrd="0" parTransId="{E6A38AA6-80D6-4020-A52C-B824CD5FBB0F}" sibTransId="{48A5178F-146C-4A23-8FF2-2E99B30882F8}"/>
    <dgm:cxn modelId="{1D7296BE-BE42-4F75-824E-370939CB2028}" type="presOf" srcId="{B503AF60-5EB5-4190-8EFC-246E35833849}" destId="{F53448B5-447F-4F1A-81C6-1F0D19E192DD}" srcOrd="0" destOrd="0" presId="urn:microsoft.com/office/officeart/2005/8/layout/hierarchy2"/>
    <dgm:cxn modelId="{56846B67-0573-44BC-B226-85C146AD24E9}" type="presOf" srcId="{83FAD934-5D5B-40FC-B3CA-D6105DE3D322}" destId="{8F195852-041E-423A-B5DF-8945941EB406}" srcOrd="0" destOrd="0" presId="urn:microsoft.com/office/officeart/2005/8/layout/hierarchy2"/>
    <dgm:cxn modelId="{7F807EE4-3C31-4E60-8D02-9BA7F33FD2B9}" type="presOf" srcId="{753D8466-5B43-4022-9EA6-80697AD791EF}" destId="{2938BCE4-55BC-4FA7-8B13-8D7362E71CAD}" srcOrd="0" destOrd="0" presId="urn:microsoft.com/office/officeart/2005/8/layout/hierarchy2"/>
    <dgm:cxn modelId="{90859BFE-6BF2-4321-A29F-C643791AEFC5}" type="presOf" srcId="{80D7FF03-79A4-410F-8B98-6A9724B85CBA}" destId="{47ACED10-AF50-4A06-8AC5-32A97AE3B1C8}" srcOrd="0" destOrd="0" presId="urn:microsoft.com/office/officeart/2005/8/layout/hierarchy2"/>
    <dgm:cxn modelId="{59E1B87E-29C0-4698-8D7A-026B6D7272E3}" type="presOf" srcId="{F20EDC0B-CCE5-4D9D-9982-89A201087390}" destId="{674BA392-5914-4B78-A520-EE26D65D05C8}" srcOrd="0" destOrd="0" presId="urn:microsoft.com/office/officeart/2005/8/layout/hierarchy2"/>
    <dgm:cxn modelId="{97CD5736-54C6-4ACB-8C56-28D4F8AF533A}" srcId="{076B6350-4EE3-45E3-9904-173A771DF62A}" destId="{3958656D-BDA3-48B8-B715-8A44FDE6304E}" srcOrd="2" destOrd="0" parTransId="{6990C93A-7D15-43F9-A3BA-EF955BCEFB0F}" sibTransId="{D8D28F1D-BA72-4B54-B03D-1B8F6862319E}"/>
    <dgm:cxn modelId="{BBB6BA74-ADEF-4548-8541-EE937B6AE76B}" type="presOf" srcId="{7BC373CD-A346-4D76-9165-35DCB418DD6B}" destId="{4E10DB54-35ED-4D9F-B388-F6C78413B8E9}" srcOrd="0" destOrd="0" presId="urn:microsoft.com/office/officeart/2005/8/layout/hierarchy2"/>
    <dgm:cxn modelId="{CD688725-DE90-4245-A4AA-E82D2275B325}" srcId="{45CDA3C7-8713-4369-838A-8B5F475DA36B}" destId="{DC7A1CA0-5D34-4F3B-A580-15CFD66EA796}" srcOrd="2" destOrd="0" parTransId="{753D8466-5B43-4022-9EA6-80697AD791EF}" sibTransId="{93D5BA25-8BAF-4D7D-969F-34AFD1EF368C}"/>
    <dgm:cxn modelId="{7E3C541B-032F-416C-A1AC-7C1BD89D5BB5}" srcId="{45CDA3C7-8713-4369-838A-8B5F475DA36B}" destId="{96FC7229-231F-4CA5-9914-6E9A83756569}" srcOrd="1" destOrd="0" parTransId="{7BC373CD-A346-4D76-9165-35DCB418DD6B}" sibTransId="{2C4CAAAA-9463-4CC1-AF37-CEDDE9349C90}"/>
    <dgm:cxn modelId="{7DA68AFD-9C3E-4CB4-AE23-9A3EE3D40BB7}" type="presOf" srcId="{C3D618C2-BF81-4220-A584-D841429B7058}" destId="{CA6C5886-D1D3-4819-90BD-4BAC8F1EE87D}" srcOrd="0" destOrd="0" presId="urn:microsoft.com/office/officeart/2005/8/layout/hierarchy2"/>
    <dgm:cxn modelId="{F9B1644F-E249-48EB-97B5-22C2400DED34}" srcId="{D4D9B399-9B7F-46DA-97B2-FED098F5DA6B}" destId="{80D7FF03-79A4-410F-8B98-6A9724B85CBA}" srcOrd="2" destOrd="0" parTransId="{83FAD934-5D5B-40FC-B3CA-D6105DE3D322}" sibTransId="{30CB0A91-0FCE-45F8-A754-700AB3BFFDC6}"/>
    <dgm:cxn modelId="{8E7A5FEF-286E-48D4-B40D-5B3F87EEF159}" type="presOf" srcId="{139FABCB-F47A-4731-86FD-9DEB34D850B8}" destId="{AB7C6CD4-FF75-4E23-A8C3-0A2318DBB1D6}" srcOrd="0" destOrd="0" presId="urn:microsoft.com/office/officeart/2005/8/layout/hierarchy2"/>
    <dgm:cxn modelId="{81B2ED1C-3ADE-4AFD-B3AC-407677B1B7CD}" type="presOf" srcId="{5E47499F-6F41-4F22-A420-01A675CE6103}" destId="{E11C7B6F-7180-43A5-992E-3EA5851F2391}" srcOrd="0" destOrd="0" presId="urn:microsoft.com/office/officeart/2005/8/layout/hierarchy2"/>
    <dgm:cxn modelId="{4CE301CD-89A8-41A8-9F17-DEC7FF5575CF}" srcId="{076B6350-4EE3-45E3-9904-173A771DF62A}" destId="{5AA90255-5B35-44C4-B702-E81F223BEFD8}" srcOrd="1" destOrd="0" parTransId="{2854FE16-3A46-47EE-A032-1136B67EB2C8}" sibTransId="{7B5E0C86-564B-4BB8-9398-E23143C8B801}"/>
    <dgm:cxn modelId="{2EC935C1-45D8-44AF-BC2E-A4CB94CBBAAE}" type="presOf" srcId="{139FABCB-F47A-4731-86FD-9DEB34D850B8}" destId="{86416187-05A5-41DD-ADA2-C443892DABB2}" srcOrd="1" destOrd="0" presId="urn:microsoft.com/office/officeart/2005/8/layout/hierarchy2"/>
    <dgm:cxn modelId="{8A968118-7B5B-4C79-99AE-E0D2A490A53B}" type="presOf" srcId="{D4D9B399-9B7F-46DA-97B2-FED098F5DA6B}" destId="{6E6D9CAD-33D1-4ABE-986B-53D6D631EB94}" srcOrd="0" destOrd="0" presId="urn:microsoft.com/office/officeart/2005/8/layout/hierarchy2"/>
    <dgm:cxn modelId="{7FB55B4B-D778-485E-80DB-622F39D1A15E}" srcId="{3958656D-BDA3-48B8-B715-8A44FDE6304E}" destId="{7B2890D2-36E9-4029-898C-FC7E72272380}" srcOrd="0" destOrd="0" parTransId="{F20EDC0B-CCE5-4D9D-9982-89A201087390}" sibTransId="{0DDB3E07-6F3E-4DE7-8E05-649EA4E9106B}"/>
    <dgm:cxn modelId="{6FF82E1B-B280-4388-9021-B6B89DF05495}" type="presOf" srcId="{F20EDC0B-CCE5-4D9D-9982-89A201087390}" destId="{CAE1C8E1-FF9C-459C-820F-5A372E5B5202}" srcOrd="1" destOrd="0" presId="urn:microsoft.com/office/officeart/2005/8/layout/hierarchy2"/>
    <dgm:cxn modelId="{1C869842-C542-4AB2-86A8-7B693B0F1611}" type="presOf" srcId="{753D8466-5B43-4022-9EA6-80697AD791EF}" destId="{A6341011-54EC-4E06-9306-EAF2DE56CD2C}" srcOrd="1" destOrd="0" presId="urn:microsoft.com/office/officeart/2005/8/layout/hierarchy2"/>
    <dgm:cxn modelId="{EAF9674D-FBEA-4CFC-92C8-922389F5B4CA}" type="presOf" srcId="{DC7A1CA0-5D34-4F3B-A580-15CFD66EA796}" destId="{368F1645-5A66-45DB-B296-C23315AB7E22}" srcOrd="0" destOrd="0" presId="urn:microsoft.com/office/officeart/2005/8/layout/hierarchy2"/>
    <dgm:cxn modelId="{FCEB0ACE-AF41-4DCA-B81E-D4A448EC0203}" type="presOf" srcId="{7BC373CD-A346-4D76-9165-35DCB418DD6B}" destId="{F67B909A-A307-4E9B-9469-45A779E59A51}" srcOrd="1" destOrd="0" presId="urn:microsoft.com/office/officeart/2005/8/layout/hierarchy2"/>
    <dgm:cxn modelId="{96C6A9B5-7C0D-453A-8D3D-838B1E47CC7C}" srcId="{45CDA3C7-8713-4369-838A-8B5F475DA36B}" destId="{8B8178A4-03D0-4F83-88CD-9E6E781603E6}" srcOrd="0" destOrd="0" parTransId="{50BC2FEF-90AA-4887-A217-BCE929A4632A}" sibTransId="{0B865DCC-B624-40ED-970E-B677A52C4467}"/>
    <dgm:cxn modelId="{15CA4CBC-E78B-49C3-8A86-B3EF6EF19E0A}" type="presOf" srcId="{96FC7229-231F-4CA5-9914-6E9A83756569}" destId="{1906A700-A645-429B-8F9F-2A4F59D4835E}" srcOrd="0" destOrd="0" presId="urn:microsoft.com/office/officeart/2005/8/layout/hierarchy2"/>
    <dgm:cxn modelId="{F0CB3B88-4601-42A2-9415-F58DD29380D6}" type="presParOf" srcId="{BE306FCD-9806-4F30-B3B1-CA273857349C}" destId="{BC89B9CD-5E6C-4475-ADF6-F7C2D7A5A353}" srcOrd="0" destOrd="0" presId="urn:microsoft.com/office/officeart/2005/8/layout/hierarchy2"/>
    <dgm:cxn modelId="{1C63B404-862D-426A-A986-C3EBB48E133A}" type="presParOf" srcId="{BC89B9CD-5E6C-4475-ADF6-F7C2D7A5A353}" destId="{6E6D9CAD-33D1-4ABE-986B-53D6D631EB94}" srcOrd="0" destOrd="0" presId="urn:microsoft.com/office/officeart/2005/8/layout/hierarchy2"/>
    <dgm:cxn modelId="{95FEFACE-1624-450B-9E37-6097157CF158}" type="presParOf" srcId="{BC89B9CD-5E6C-4475-ADF6-F7C2D7A5A353}" destId="{47C7FA5F-116D-41D5-BE1E-63389D526519}" srcOrd="1" destOrd="0" presId="urn:microsoft.com/office/officeart/2005/8/layout/hierarchy2"/>
    <dgm:cxn modelId="{CF27E509-D793-4289-83A7-32338BDC97A8}" type="presParOf" srcId="{47C7FA5F-116D-41D5-BE1E-63389D526519}" destId="{B4361C68-E191-4E89-B0BD-BAD091626B5B}" srcOrd="0" destOrd="0" presId="urn:microsoft.com/office/officeart/2005/8/layout/hierarchy2"/>
    <dgm:cxn modelId="{E07D8659-A17E-4CA4-BDE9-F6B4BA665924}" type="presParOf" srcId="{B4361C68-E191-4E89-B0BD-BAD091626B5B}" destId="{12FD7525-DB42-46F9-B8FD-D33568A05731}" srcOrd="0" destOrd="0" presId="urn:microsoft.com/office/officeart/2005/8/layout/hierarchy2"/>
    <dgm:cxn modelId="{86DE1D6B-31B3-439E-B2DC-DEC1069E3F88}" type="presParOf" srcId="{47C7FA5F-116D-41D5-BE1E-63389D526519}" destId="{8D4B9DA0-8352-443E-AB23-4081880753A9}" srcOrd="1" destOrd="0" presId="urn:microsoft.com/office/officeart/2005/8/layout/hierarchy2"/>
    <dgm:cxn modelId="{A82FFFB0-19E3-4A8C-868F-9DE859F1542F}" type="presParOf" srcId="{8D4B9DA0-8352-443E-AB23-4081880753A9}" destId="{CA6C5886-D1D3-4819-90BD-4BAC8F1EE87D}" srcOrd="0" destOrd="0" presId="urn:microsoft.com/office/officeart/2005/8/layout/hierarchy2"/>
    <dgm:cxn modelId="{AEFE33A7-E0B1-43F4-B520-73D64AB59C43}" type="presParOf" srcId="{8D4B9DA0-8352-443E-AB23-4081880753A9}" destId="{9192797A-2A70-45CD-83CD-8CC844391943}" srcOrd="1" destOrd="0" presId="urn:microsoft.com/office/officeart/2005/8/layout/hierarchy2"/>
    <dgm:cxn modelId="{BB0DF234-A90C-4FDE-A29A-F12C2EF65D11}" type="presParOf" srcId="{47C7FA5F-116D-41D5-BE1E-63389D526519}" destId="{E11C7B6F-7180-43A5-992E-3EA5851F2391}" srcOrd="2" destOrd="0" presId="urn:microsoft.com/office/officeart/2005/8/layout/hierarchy2"/>
    <dgm:cxn modelId="{7874E57E-8BDC-4FB8-8453-A5881E6C51E7}" type="presParOf" srcId="{E11C7B6F-7180-43A5-992E-3EA5851F2391}" destId="{FB48A239-373B-4448-BD7F-C055FA9C8C48}" srcOrd="0" destOrd="0" presId="urn:microsoft.com/office/officeart/2005/8/layout/hierarchy2"/>
    <dgm:cxn modelId="{3849351F-131B-441F-B832-1D944362EE59}" type="presParOf" srcId="{47C7FA5F-116D-41D5-BE1E-63389D526519}" destId="{49833578-BD56-4B76-A7B4-93C083AE7440}" srcOrd="3" destOrd="0" presId="urn:microsoft.com/office/officeart/2005/8/layout/hierarchy2"/>
    <dgm:cxn modelId="{5357FB71-87EF-4332-9BA0-682FE7604B21}" type="presParOf" srcId="{49833578-BD56-4B76-A7B4-93C083AE7440}" destId="{419BEB18-32F6-4B18-9238-A8818FE634FC}" srcOrd="0" destOrd="0" presId="urn:microsoft.com/office/officeart/2005/8/layout/hierarchy2"/>
    <dgm:cxn modelId="{8339EC3F-7BF5-43FB-8E64-85CD17957F78}" type="presParOf" srcId="{49833578-BD56-4B76-A7B4-93C083AE7440}" destId="{9606F08B-4F70-4EB6-983D-ED46C176903C}" srcOrd="1" destOrd="0" presId="urn:microsoft.com/office/officeart/2005/8/layout/hierarchy2"/>
    <dgm:cxn modelId="{652E032F-1D7D-4E10-8326-F5BB671B599A}" type="presParOf" srcId="{47C7FA5F-116D-41D5-BE1E-63389D526519}" destId="{8F195852-041E-423A-B5DF-8945941EB406}" srcOrd="4" destOrd="0" presId="urn:microsoft.com/office/officeart/2005/8/layout/hierarchy2"/>
    <dgm:cxn modelId="{7BC5387D-6D13-40F5-A032-B882DCFF6F5F}" type="presParOf" srcId="{8F195852-041E-423A-B5DF-8945941EB406}" destId="{19EBF599-727A-47CA-B105-7B4051DFB8C7}" srcOrd="0" destOrd="0" presId="urn:microsoft.com/office/officeart/2005/8/layout/hierarchy2"/>
    <dgm:cxn modelId="{CBCB6DCE-A7D3-4B1B-830A-0C61BC3BAB2E}" type="presParOf" srcId="{47C7FA5F-116D-41D5-BE1E-63389D526519}" destId="{5B0C94E8-6047-4A9D-A59D-4243CA01023B}" srcOrd="5" destOrd="0" presId="urn:microsoft.com/office/officeart/2005/8/layout/hierarchy2"/>
    <dgm:cxn modelId="{80E2FF40-0F6D-4E9B-B3D3-5F46E5232093}" type="presParOf" srcId="{5B0C94E8-6047-4A9D-A59D-4243CA01023B}" destId="{47ACED10-AF50-4A06-8AC5-32A97AE3B1C8}" srcOrd="0" destOrd="0" presId="urn:microsoft.com/office/officeart/2005/8/layout/hierarchy2"/>
    <dgm:cxn modelId="{56D0D82A-5DF9-4BAD-A9B3-848175618CA6}" type="presParOf" srcId="{5B0C94E8-6047-4A9D-A59D-4243CA01023B}" destId="{51C9AA23-5208-47C4-9495-ED7DF43D7949}" srcOrd="1" destOrd="0" presId="urn:microsoft.com/office/officeart/2005/8/layout/hierarchy2"/>
    <dgm:cxn modelId="{C36CA9CD-9439-4D30-BF95-D63543FD6D50}" type="presParOf" srcId="{BE306FCD-9806-4F30-B3B1-CA273857349C}" destId="{8658F2C1-2E33-4716-96CE-BB95A05DA53A}" srcOrd="1" destOrd="0" presId="urn:microsoft.com/office/officeart/2005/8/layout/hierarchy2"/>
    <dgm:cxn modelId="{34223E1E-7DBD-4AC0-AE84-E97196C91AEF}" type="presParOf" srcId="{8658F2C1-2E33-4716-96CE-BB95A05DA53A}" destId="{3985982F-35AF-48B0-84C6-0C8F1D9EF2FA}" srcOrd="0" destOrd="0" presId="urn:microsoft.com/office/officeart/2005/8/layout/hierarchy2"/>
    <dgm:cxn modelId="{52C8BE55-4028-47BF-A7FB-8AD6F8339C3F}" type="presParOf" srcId="{8658F2C1-2E33-4716-96CE-BB95A05DA53A}" destId="{E962D45F-3934-4127-B852-040B19CBBED4}" srcOrd="1" destOrd="0" presId="urn:microsoft.com/office/officeart/2005/8/layout/hierarchy2"/>
    <dgm:cxn modelId="{0C8DE5A7-D728-4200-BA45-B8B3E1663696}" type="presParOf" srcId="{E962D45F-3934-4127-B852-040B19CBBED4}" destId="{AB7C6CD4-FF75-4E23-A8C3-0A2318DBB1D6}" srcOrd="0" destOrd="0" presId="urn:microsoft.com/office/officeart/2005/8/layout/hierarchy2"/>
    <dgm:cxn modelId="{9E552450-1815-448B-88D7-802476B360D0}" type="presParOf" srcId="{AB7C6CD4-FF75-4E23-A8C3-0A2318DBB1D6}" destId="{86416187-05A5-41DD-ADA2-C443892DABB2}" srcOrd="0" destOrd="0" presId="urn:microsoft.com/office/officeart/2005/8/layout/hierarchy2"/>
    <dgm:cxn modelId="{DB317FDA-7AE2-448B-9011-34E5907AFB5E}" type="presParOf" srcId="{E962D45F-3934-4127-B852-040B19CBBED4}" destId="{F5141415-821F-4342-AEDF-E9BC97E8B75D}" srcOrd="1" destOrd="0" presId="urn:microsoft.com/office/officeart/2005/8/layout/hierarchy2"/>
    <dgm:cxn modelId="{AA7169C5-8629-4CBD-8117-8ABED5508A0E}" type="presParOf" srcId="{F5141415-821F-4342-AEDF-E9BC97E8B75D}" destId="{A1B1FB24-4A19-4073-B3DA-7D6FAFFD6611}" srcOrd="0" destOrd="0" presId="urn:microsoft.com/office/officeart/2005/8/layout/hierarchy2"/>
    <dgm:cxn modelId="{3C8DA981-313D-4B9C-BD60-A1B5E1E7A3CB}" type="presParOf" srcId="{F5141415-821F-4342-AEDF-E9BC97E8B75D}" destId="{1AAB8F11-CB53-4E23-8DA2-6135C0475A27}" srcOrd="1" destOrd="0" presId="urn:microsoft.com/office/officeart/2005/8/layout/hierarchy2"/>
    <dgm:cxn modelId="{E666521D-3510-4B81-BADC-87265F0B4725}" type="presParOf" srcId="{1AAB8F11-CB53-4E23-8DA2-6135C0475A27}" destId="{FDA47220-895B-4A69-B2BB-8BF8C016FF4B}" srcOrd="0" destOrd="0" presId="urn:microsoft.com/office/officeart/2005/8/layout/hierarchy2"/>
    <dgm:cxn modelId="{C46C1DB8-7613-458A-8731-77D228926F6A}" type="presParOf" srcId="{FDA47220-895B-4A69-B2BB-8BF8C016FF4B}" destId="{9F0B1A31-63BD-41F6-82FC-F5574A92E909}" srcOrd="0" destOrd="0" presId="urn:microsoft.com/office/officeart/2005/8/layout/hierarchy2"/>
    <dgm:cxn modelId="{F955CB28-19D5-4FEB-A673-BB2B58164EEC}" type="presParOf" srcId="{1AAB8F11-CB53-4E23-8DA2-6135C0475A27}" destId="{519D71D9-AD17-481A-BC45-95647664C32A}" srcOrd="1" destOrd="0" presId="urn:microsoft.com/office/officeart/2005/8/layout/hierarchy2"/>
    <dgm:cxn modelId="{D1455CB1-18E8-4A31-B468-0E5B5F234A69}" type="presParOf" srcId="{519D71D9-AD17-481A-BC45-95647664C32A}" destId="{C0C8DC8E-72DB-4A2E-A50E-DA1CA06D79E3}" srcOrd="0" destOrd="0" presId="urn:microsoft.com/office/officeart/2005/8/layout/hierarchy2"/>
    <dgm:cxn modelId="{A01F6EBF-BF57-4672-B955-3A00C29E131E}" type="presParOf" srcId="{519D71D9-AD17-481A-BC45-95647664C32A}" destId="{98B01CE3-DDD6-4A2E-A4D8-B0F413861D6D}" srcOrd="1" destOrd="0" presId="urn:microsoft.com/office/officeart/2005/8/layout/hierarchy2"/>
    <dgm:cxn modelId="{96AD1038-0210-429F-AE5C-6E880EC08568}" type="presParOf" srcId="{1AAB8F11-CB53-4E23-8DA2-6135C0475A27}" destId="{4E10DB54-35ED-4D9F-B388-F6C78413B8E9}" srcOrd="2" destOrd="0" presId="urn:microsoft.com/office/officeart/2005/8/layout/hierarchy2"/>
    <dgm:cxn modelId="{B62A6090-6BCB-4198-963E-8B622BAEF3D8}" type="presParOf" srcId="{4E10DB54-35ED-4D9F-B388-F6C78413B8E9}" destId="{F67B909A-A307-4E9B-9469-45A779E59A51}" srcOrd="0" destOrd="0" presId="urn:microsoft.com/office/officeart/2005/8/layout/hierarchy2"/>
    <dgm:cxn modelId="{F5334104-1345-4FF6-9825-BC62AB1B03CB}" type="presParOf" srcId="{1AAB8F11-CB53-4E23-8DA2-6135C0475A27}" destId="{14714887-E966-470C-860D-96908FD88E18}" srcOrd="3" destOrd="0" presId="urn:microsoft.com/office/officeart/2005/8/layout/hierarchy2"/>
    <dgm:cxn modelId="{7795C1EA-2327-42DD-AFD8-4C0DB2310466}" type="presParOf" srcId="{14714887-E966-470C-860D-96908FD88E18}" destId="{1906A700-A645-429B-8F9F-2A4F59D4835E}" srcOrd="0" destOrd="0" presId="urn:microsoft.com/office/officeart/2005/8/layout/hierarchy2"/>
    <dgm:cxn modelId="{226DDCB3-C2BD-4324-A0AC-0B36D0730569}" type="presParOf" srcId="{14714887-E966-470C-860D-96908FD88E18}" destId="{9E21E745-5CA6-4C1A-A097-7D4CFAE8952B}" srcOrd="1" destOrd="0" presId="urn:microsoft.com/office/officeart/2005/8/layout/hierarchy2"/>
    <dgm:cxn modelId="{F664BC1F-D369-4E8C-BADB-8F0864D20D4E}" type="presParOf" srcId="{1AAB8F11-CB53-4E23-8DA2-6135C0475A27}" destId="{2938BCE4-55BC-4FA7-8B13-8D7362E71CAD}" srcOrd="4" destOrd="0" presId="urn:microsoft.com/office/officeart/2005/8/layout/hierarchy2"/>
    <dgm:cxn modelId="{C557550B-2961-4152-BF35-161F17B7F690}" type="presParOf" srcId="{2938BCE4-55BC-4FA7-8B13-8D7362E71CAD}" destId="{A6341011-54EC-4E06-9306-EAF2DE56CD2C}" srcOrd="0" destOrd="0" presId="urn:microsoft.com/office/officeart/2005/8/layout/hierarchy2"/>
    <dgm:cxn modelId="{D0902902-6154-4EAF-A8DC-89D329232147}" type="presParOf" srcId="{1AAB8F11-CB53-4E23-8DA2-6135C0475A27}" destId="{A0A8C24A-B549-4DD3-A86B-5C27239361DA}" srcOrd="5" destOrd="0" presId="urn:microsoft.com/office/officeart/2005/8/layout/hierarchy2"/>
    <dgm:cxn modelId="{35AFF4CC-53EB-4BCC-B587-75C295271F1B}" type="presParOf" srcId="{A0A8C24A-B549-4DD3-A86B-5C27239361DA}" destId="{368F1645-5A66-45DB-B296-C23315AB7E22}" srcOrd="0" destOrd="0" presId="urn:microsoft.com/office/officeart/2005/8/layout/hierarchy2"/>
    <dgm:cxn modelId="{0DFAA3DC-C56A-4362-89B8-AF6E9D183487}" type="presParOf" srcId="{A0A8C24A-B549-4DD3-A86B-5C27239361DA}" destId="{AAB70EE2-6F5D-4397-9BEA-BD14754644EA}" srcOrd="1" destOrd="0" presId="urn:microsoft.com/office/officeart/2005/8/layout/hierarchy2"/>
    <dgm:cxn modelId="{FF8929D7-140C-402A-9754-651855C3D881}" type="presParOf" srcId="{BE306FCD-9806-4F30-B3B1-CA273857349C}" destId="{3EC8FEA1-FACA-4B7A-ACC4-B6309011D501}" srcOrd="2" destOrd="0" presId="urn:microsoft.com/office/officeart/2005/8/layout/hierarchy2"/>
    <dgm:cxn modelId="{41C656A5-30F5-44FB-AEF4-4315C86EE37B}" type="presParOf" srcId="{3EC8FEA1-FACA-4B7A-ACC4-B6309011D501}" destId="{2AEF7D3A-FF38-45BC-9B3E-D40CCE847072}" srcOrd="0" destOrd="0" presId="urn:microsoft.com/office/officeart/2005/8/layout/hierarchy2"/>
    <dgm:cxn modelId="{8A99156C-AA9D-4676-968D-C3C070F80BA1}" type="presParOf" srcId="{3EC8FEA1-FACA-4B7A-ACC4-B6309011D501}" destId="{2E81C92C-CE54-4B34-8AD9-23F5F8E60BCB}" srcOrd="1" destOrd="0" presId="urn:microsoft.com/office/officeart/2005/8/layout/hierarchy2"/>
    <dgm:cxn modelId="{694C2750-D5DF-431F-955A-D610191FD5B5}" type="presParOf" srcId="{2E81C92C-CE54-4B34-8AD9-23F5F8E60BCB}" destId="{674BA392-5914-4B78-A520-EE26D65D05C8}" srcOrd="0" destOrd="0" presId="urn:microsoft.com/office/officeart/2005/8/layout/hierarchy2"/>
    <dgm:cxn modelId="{86F9373F-389C-4E43-8C27-B362A8DCDDB9}" type="presParOf" srcId="{674BA392-5914-4B78-A520-EE26D65D05C8}" destId="{CAE1C8E1-FF9C-459C-820F-5A372E5B5202}" srcOrd="0" destOrd="0" presId="urn:microsoft.com/office/officeart/2005/8/layout/hierarchy2"/>
    <dgm:cxn modelId="{CCC25FF7-8DDA-46BE-9384-53A6B432F7D5}" type="presParOf" srcId="{2E81C92C-CE54-4B34-8AD9-23F5F8E60BCB}" destId="{905C17AD-FE93-4469-8609-EDCF89529AA2}" srcOrd="1" destOrd="0" presId="urn:microsoft.com/office/officeart/2005/8/layout/hierarchy2"/>
    <dgm:cxn modelId="{5D5D88D5-5CFF-4B72-8760-3EFDC0311029}" type="presParOf" srcId="{905C17AD-FE93-4469-8609-EDCF89529AA2}" destId="{497DB5E4-8EF3-40EA-9803-E80F51F19C35}" srcOrd="0" destOrd="0" presId="urn:microsoft.com/office/officeart/2005/8/layout/hierarchy2"/>
    <dgm:cxn modelId="{BFF0DBF5-CD62-44E9-AE8B-1BF99CDB2A59}" type="presParOf" srcId="{905C17AD-FE93-4469-8609-EDCF89529AA2}" destId="{A54907F9-77D3-493A-BD14-6183BAA27BA4}" srcOrd="1" destOrd="0" presId="urn:microsoft.com/office/officeart/2005/8/layout/hierarchy2"/>
    <dgm:cxn modelId="{635219C1-8E77-4CC2-9A28-FE821BBDB695}" type="presParOf" srcId="{2E81C92C-CE54-4B34-8AD9-23F5F8E60BCB}" destId="{EB2274FC-15F8-41B7-935B-E389FD47AFD1}" srcOrd="2" destOrd="0" presId="urn:microsoft.com/office/officeart/2005/8/layout/hierarchy2"/>
    <dgm:cxn modelId="{184530CC-0830-489F-A621-576D8DBB3475}" type="presParOf" srcId="{EB2274FC-15F8-41B7-935B-E389FD47AFD1}" destId="{87E32AC2-4577-44E3-BD84-D5E3BD970540}" srcOrd="0" destOrd="0" presId="urn:microsoft.com/office/officeart/2005/8/layout/hierarchy2"/>
    <dgm:cxn modelId="{22578512-1C32-4324-BB58-52DBBA54B772}" type="presParOf" srcId="{2E81C92C-CE54-4B34-8AD9-23F5F8E60BCB}" destId="{9076073A-94D7-4B3A-BEDD-A7CFB249D472}" srcOrd="3" destOrd="0" presId="urn:microsoft.com/office/officeart/2005/8/layout/hierarchy2"/>
    <dgm:cxn modelId="{05782E95-4EA9-4611-9A75-5A89D6B878A1}" type="presParOf" srcId="{9076073A-94D7-4B3A-BEDD-A7CFB249D472}" destId="{F53448B5-447F-4F1A-81C6-1F0D19E192DD}" srcOrd="0" destOrd="0" presId="urn:microsoft.com/office/officeart/2005/8/layout/hierarchy2"/>
    <dgm:cxn modelId="{423EC01C-8957-422F-B426-588C6BC2DBAA}" type="presParOf" srcId="{9076073A-94D7-4B3A-BEDD-A7CFB249D472}" destId="{9771CB1D-2BA5-42D9-9957-3E7E79F8490A}"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8842D7-E959-42FA-BA94-C6E6A8D46F08}">
      <dsp:nvSpPr>
        <dsp:cNvPr id="0" name=""/>
        <dsp:cNvSpPr/>
      </dsp:nvSpPr>
      <dsp:spPr>
        <a:xfrm>
          <a:off x="44576" y="1215564"/>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iutjava</a:t>
          </a:r>
        </a:p>
      </dsp:txBody>
      <dsp:txXfrm>
        <a:off x="55821" y="1226809"/>
        <a:ext cx="745355" cy="361432"/>
      </dsp:txXfrm>
    </dsp:sp>
    <dsp:sp modelId="{F84282DA-A190-4AE4-80A2-887CA41C8DE9}">
      <dsp:nvSpPr>
        <dsp:cNvPr id="0" name=""/>
        <dsp:cNvSpPr/>
      </dsp:nvSpPr>
      <dsp:spPr>
        <a:xfrm rot="17500715">
          <a:off x="550265" y="1009821"/>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000417"/>
        <a:ext cx="41572" cy="41572"/>
      </dsp:txXfrm>
    </dsp:sp>
    <dsp:sp modelId="{B96A10A5-DFF5-46F1-944C-3675766C550F}">
      <dsp:nvSpPr>
        <dsp:cNvPr id="0" name=""/>
        <dsp:cNvSpPr/>
      </dsp:nvSpPr>
      <dsp:spPr>
        <a:xfrm>
          <a:off x="1119561"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workspace</a:t>
          </a:r>
        </a:p>
      </dsp:txBody>
      <dsp:txXfrm>
        <a:off x="1130806" y="454164"/>
        <a:ext cx="745355" cy="361432"/>
      </dsp:txXfrm>
    </dsp:sp>
    <dsp:sp modelId="{C26101A3-172C-4AFD-8AA5-00EF71442597}">
      <dsp:nvSpPr>
        <dsp:cNvPr id="0" name=""/>
        <dsp:cNvSpPr/>
      </dsp:nvSpPr>
      <dsp:spPr>
        <a:xfrm>
          <a:off x="1887407"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3297" y="627202"/>
        <a:ext cx="15356" cy="15356"/>
      </dsp:txXfrm>
    </dsp:sp>
    <dsp:sp modelId="{3F3231AA-D37A-47E2-AA64-F3C7B7B2954D}">
      <dsp:nvSpPr>
        <dsp:cNvPr id="0" name=""/>
        <dsp:cNvSpPr/>
      </dsp:nvSpPr>
      <dsp:spPr>
        <a:xfrm>
          <a:off x="2194545"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iuttp</a:t>
          </a:r>
        </a:p>
      </dsp:txBody>
      <dsp:txXfrm>
        <a:off x="2205790" y="454164"/>
        <a:ext cx="745355" cy="361432"/>
      </dsp:txXfrm>
    </dsp:sp>
    <dsp:sp modelId="{968AF4BE-4974-4BD5-85C7-35A0B47C6F8A}">
      <dsp:nvSpPr>
        <dsp:cNvPr id="0" name=""/>
        <dsp:cNvSpPr/>
      </dsp:nvSpPr>
      <dsp:spPr>
        <a:xfrm rot="18289469">
          <a:off x="2847043" y="402743"/>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400679"/>
        <a:ext cx="26891" cy="26891"/>
      </dsp:txXfrm>
    </dsp:sp>
    <dsp:sp modelId="{D63F150D-0E96-4C27-A427-95C317656D1D}">
      <dsp:nvSpPr>
        <dsp:cNvPr id="0" name=""/>
        <dsp:cNvSpPr/>
      </dsp:nvSpPr>
      <dsp:spPr>
        <a:xfrm>
          <a:off x="3269529" y="1408"/>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bin</a:t>
          </a:r>
        </a:p>
      </dsp:txBody>
      <dsp:txXfrm>
        <a:off x="3280774" y="12653"/>
        <a:ext cx="745355" cy="361432"/>
      </dsp:txXfrm>
    </dsp:sp>
    <dsp:sp modelId="{AEBC5B76-A737-49A2-B533-66F2022C87AD}">
      <dsp:nvSpPr>
        <dsp:cNvPr id="0" name=""/>
        <dsp:cNvSpPr/>
      </dsp:nvSpPr>
      <dsp:spPr>
        <a:xfrm>
          <a:off x="2962391"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8282" y="627202"/>
        <a:ext cx="15356" cy="15356"/>
      </dsp:txXfrm>
    </dsp:sp>
    <dsp:sp modelId="{DE27DD97-4305-47FC-AFB0-35E1E791B27F}">
      <dsp:nvSpPr>
        <dsp:cNvPr id="0" name=""/>
        <dsp:cNvSpPr/>
      </dsp:nvSpPr>
      <dsp:spPr>
        <a:xfrm>
          <a:off x="3269529"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src</a:t>
          </a:r>
        </a:p>
      </dsp:txBody>
      <dsp:txXfrm>
        <a:off x="3280774" y="454164"/>
        <a:ext cx="745355" cy="361432"/>
      </dsp:txXfrm>
    </dsp:sp>
    <dsp:sp modelId="{EBFADA6F-FD50-43FB-87CB-15B1D9AA94CD}">
      <dsp:nvSpPr>
        <dsp:cNvPr id="0" name=""/>
        <dsp:cNvSpPr/>
      </dsp:nvSpPr>
      <dsp:spPr>
        <a:xfrm>
          <a:off x="4037375" y="623499"/>
          <a:ext cx="307138" cy="22763"/>
        </a:xfrm>
        <a:custGeom>
          <a:avLst/>
          <a:gdLst/>
          <a:ahLst/>
          <a:cxnLst/>
          <a:rect l="0" t="0" r="0" b="0"/>
          <a:pathLst>
            <a:path>
              <a:moveTo>
                <a:pt x="0" y="11381"/>
              </a:moveTo>
              <a:lnTo>
                <a:pt x="30713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4183266" y="627202"/>
        <a:ext cx="15356" cy="15356"/>
      </dsp:txXfrm>
    </dsp:sp>
    <dsp:sp modelId="{858F7110-3310-4783-BBA8-7EC1E711C660}">
      <dsp:nvSpPr>
        <dsp:cNvPr id="0" name=""/>
        <dsp:cNvSpPr/>
      </dsp:nvSpPr>
      <dsp:spPr>
        <a:xfrm>
          <a:off x="4344514" y="442919"/>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edu/iut/...</a:t>
          </a:r>
        </a:p>
      </dsp:txBody>
      <dsp:txXfrm>
        <a:off x="4355759" y="454164"/>
        <a:ext cx="745355" cy="361432"/>
      </dsp:txXfrm>
    </dsp:sp>
    <dsp:sp modelId="{9EFBE792-9572-41CC-B394-D06BBCFDDEA7}">
      <dsp:nvSpPr>
        <dsp:cNvPr id="0" name=""/>
        <dsp:cNvSpPr/>
      </dsp:nvSpPr>
      <dsp:spPr>
        <a:xfrm rot="3310531">
          <a:off x="2847043" y="844255"/>
          <a:ext cx="537834" cy="22763"/>
        </a:xfrm>
        <a:custGeom>
          <a:avLst/>
          <a:gdLst/>
          <a:ahLst/>
          <a:cxnLst/>
          <a:rect l="0" t="0" r="0" b="0"/>
          <a:pathLst>
            <a:path>
              <a:moveTo>
                <a:pt x="0" y="11381"/>
              </a:moveTo>
              <a:lnTo>
                <a:pt x="53783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102514" y="842190"/>
        <a:ext cx="26891" cy="26891"/>
      </dsp:txXfrm>
    </dsp:sp>
    <dsp:sp modelId="{37C38F7E-4D19-426C-A64E-1CBDFC363BB7}">
      <dsp:nvSpPr>
        <dsp:cNvPr id="0" name=""/>
        <dsp:cNvSpPr/>
      </dsp:nvSpPr>
      <dsp:spPr>
        <a:xfrm>
          <a:off x="3269529" y="884431"/>
          <a:ext cx="767845" cy="383922"/>
        </a:xfrm>
        <a:prstGeom prst="roundRect">
          <a:avLst>
            <a:gd name="adj" fmla="val 10000"/>
          </a:avLst>
        </a:prstGeom>
        <a:solidFill>
          <a:schemeClr val="accent3"/>
        </a:solidFill>
        <a:ln w="15875" cap="rnd" cmpd="sng" algn="ctr">
          <a:solidFill>
            <a:schemeClr val="accent3">
              <a:shade val="50000"/>
            </a:schemeClr>
          </a:solidFill>
          <a:prstDash val="solid"/>
        </a:ln>
        <a:effectLst/>
      </dsp:spPr>
      <dsp:style>
        <a:lnRef idx="2">
          <a:schemeClr val="accent3">
            <a:shade val="50000"/>
          </a:schemeClr>
        </a:lnRef>
        <a:fillRef idx="1">
          <a:schemeClr val="accent3"/>
        </a:fillRef>
        <a:effectRef idx="0">
          <a:schemeClr val="accent3"/>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libs</a:t>
          </a:r>
        </a:p>
      </dsp:txBody>
      <dsp:txXfrm>
        <a:off x="3280774" y="895676"/>
        <a:ext cx="745355" cy="361432"/>
      </dsp:txXfrm>
    </dsp:sp>
    <dsp:sp modelId="{A8464F86-5444-4B1D-8904-D5D84FB93A63}">
      <dsp:nvSpPr>
        <dsp:cNvPr id="0" name=""/>
        <dsp:cNvSpPr/>
      </dsp:nvSpPr>
      <dsp:spPr>
        <a:xfrm rot="4099285">
          <a:off x="550265" y="1782466"/>
          <a:ext cx="831453" cy="22763"/>
        </a:xfrm>
        <a:custGeom>
          <a:avLst/>
          <a:gdLst/>
          <a:ahLst/>
          <a:cxnLst/>
          <a:rect l="0" t="0" r="0" b="0"/>
          <a:pathLst>
            <a:path>
              <a:moveTo>
                <a:pt x="0" y="11381"/>
              </a:moveTo>
              <a:lnTo>
                <a:pt x="831453"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205" y="1773062"/>
        <a:ext cx="41572" cy="41572"/>
      </dsp:txXfrm>
    </dsp:sp>
    <dsp:sp modelId="{FFF314B7-9492-4462-8B1C-7BC33784FA0A}">
      <dsp:nvSpPr>
        <dsp:cNvPr id="0" name=""/>
        <dsp:cNvSpPr/>
      </dsp:nvSpPr>
      <dsp:spPr>
        <a:xfrm>
          <a:off x="1119561" y="1988209"/>
          <a:ext cx="767845" cy="383922"/>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train</a:t>
          </a:r>
        </a:p>
      </dsp:txBody>
      <dsp:txXfrm>
        <a:off x="1130806" y="1999454"/>
        <a:ext cx="745355" cy="361432"/>
      </dsp:txXfrm>
    </dsp:sp>
    <dsp:sp modelId="{8E5DD861-D493-4A0A-B81E-EB2108ED9BB3}">
      <dsp:nvSpPr>
        <dsp:cNvPr id="0" name=""/>
        <dsp:cNvSpPr/>
      </dsp:nvSpPr>
      <dsp:spPr>
        <a:xfrm rot="17692822">
          <a:off x="1675965" y="1837655"/>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1830787"/>
        <a:ext cx="36501" cy="36501"/>
      </dsp:txXfrm>
    </dsp:sp>
    <dsp:sp modelId="{A21B35AB-A6E7-40B0-A48C-F2137E09EDE9}">
      <dsp:nvSpPr>
        <dsp:cNvPr id="0" name=""/>
        <dsp:cNvSpPr/>
      </dsp:nvSpPr>
      <dsp:spPr>
        <a:xfrm>
          <a:off x="2194545" y="1325942"/>
          <a:ext cx="1449816"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IUT-TD-TP-2015.doc</a:t>
          </a:r>
        </a:p>
      </dsp:txBody>
      <dsp:txXfrm>
        <a:off x="2205790" y="1337187"/>
        <a:ext cx="1427326" cy="361432"/>
      </dsp:txXfrm>
    </dsp:sp>
    <dsp:sp modelId="{D36435EE-5DD9-4CB1-80E2-64E88C5269A2}">
      <dsp:nvSpPr>
        <dsp:cNvPr id="0" name=""/>
        <dsp:cNvSpPr/>
      </dsp:nvSpPr>
      <dsp:spPr>
        <a:xfrm rot="19457599">
          <a:off x="1851855" y="2058411"/>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060337"/>
        <a:ext cx="18912" cy="18912"/>
      </dsp:txXfrm>
    </dsp:sp>
    <dsp:sp modelId="{D91136A0-BBA5-4033-85D4-E551E48A4097}">
      <dsp:nvSpPr>
        <dsp:cNvPr id="0" name=""/>
        <dsp:cNvSpPr/>
      </dsp:nvSpPr>
      <dsp:spPr>
        <a:xfrm>
          <a:off x="2194545" y="1767453"/>
          <a:ext cx="1556961"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i="1" kern="1200"/>
            <a:t>&lt;livrables&gt;</a:t>
          </a:r>
          <a:r>
            <a:rPr lang="fr-FR" sz="1000" kern="1200"/>
            <a:t>.[jar &amp; war]</a:t>
          </a:r>
        </a:p>
      </dsp:txBody>
      <dsp:txXfrm>
        <a:off x="2205790" y="1778698"/>
        <a:ext cx="1534471" cy="361432"/>
      </dsp:txXfrm>
    </dsp:sp>
    <dsp:sp modelId="{215E04C8-8ADC-4870-8072-6C6871A934E8}">
      <dsp:nvSpPr>
        <dsp:cNvPr id="0" name=""/>
        <dsp:cNvSpPr/>
      </dsp:nvSpPr>
      <dsp:spPr>
        <a:xfrm rot="2142401">
          <a:off x="1851855" y="2279167"/>
          <a:ext cx="378242" cy="22763"/>
        </a:xfrm>
        <a:custGeom>
          <a:avLst/>
          <a:gdLst/>
          <a:ahLst/>
          <a:cxnLst/>
          <a:rect l="0" t="0" r="0" b="0"/>
          <a:pathLst>
            <a:path>
              <a:moveTo>
                <a:pt x="0" y="11381"/>
              </a:moveTo>
              <a:lnTo>
                <a:pt x="378242"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31520" y="2281092"/>
        <a:ext cx="18912" cy="18912"/>
      </dsp:txXfrm>
    </dsp:sp>
    <dsp:sp modelId="{288590B9-AA3F-44E1-86EF-EEFFCBA51BD5}">
      <dsp:nvSpPr>
        <dsp:cNvPr id="0" name=""/>
        <dsp:cNvSpPr/>
      </dsp:nvSpPr>
      <dsp:spPr>
        <a:xfrm>
          <a:off x="2194545" y="2208965"/>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run.sh</a:t>
          </a:r>
        </a:p>
      </dsp:txBody>
      <dsp:txXfrm>
        <a:off x="2205790" y="2220210"/>
        <a:ext cx="745355" cy="361432"/>
      </dsp:txXfrm>
    </dsp:sp>
    <dsp:sp modelId="{D955C53B-B716-4B38-9366-F9DF3D076BCB}">
      <dsp:nvSpPr>
        <dsp:cNvPr id="0" name=""/>
        <dsp:cNvSpPr/>
      </dsp:nvSpPr>
      <dsp:spPr>
        <a:xfrm rot="3907178">
          <a:off x="1675965" y="2499922"/>
          <a:ext cx="730021" cy="22763"/>
        </a:xfrm>
        <a:custGeom>
          <a:avLst/>
          <a:gdLst/>
          <a:ahLst/>
          <a:cxnLst/>
          <a:rect l="0" t="0" r="0" b="0"/>
          <a:pathLst>
            <a:path>
              <a:moveTo>
                <a:pt x="0" y="11381"/>
              </a:moveTo>
              <a:lnTo>
                <a:pt x="730021"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2022725" y="2493054"/>
        <a:ext cx="36501" cy="36501"/>
      </dsp:txXfrm>
    </dsp:sp>
    <dsp:sp modelId="{98EDA116-065D-473B-983B-F7A1A4E0692D}">
      <dsp:nvSpPr>
        <dsp:cNvPr id="0" name=""/>
        <dsp:cNvSpPr/>
      </dsp:nvSpPr>
      <dsp:spPr>
        <a:xfrm>
          <a:off x="2194545" y="2650476"/>
          <a:ext cx="767845" cy="383922"/>
        </a:xfrm>
        <a:prstGeom prst="roundRect">
          <a:avLst>
            <a:gd name="adj" fmla="val 10000"/>
          </a:avLst>
        </a:prstGeom>
        <a:solidFill>
          <a:schemeClr val="accent6"/>
        </a:solidFill>
        <a:ln w="15875" cap="rnd" cmpd="sng" algn="ctr">
          <a:solidFill>
            <a:schemeClr val="accent6">
              <a:shade val="50000"/>
            </a:schemeClr>
          </a:solidFill>
          <a:prstDash val="solid"/>
        </a:ln>
        <a:effectLst/>
      </dsp:spPr>
      <dsp:style>
        <a:lnRef idx="2">
          <a:schemeClr val="accent6">
            <a:shade val="50000"/>
          </a:schemeClr>
        </a:lnRef>
        <a:fillRef idx="1">
          <a:schemeClr val="accent6"/>
        </a:fillRef>
        <a:effectRef idx="0">
          <a:schemeClr val="accent6"/>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run.bat </a:t>
          </a:r>
        </a:p>
      </dsp:txBody>
      <dsp:txXfrm>
        <a:off x="2205790" y="2661721"/>
        <a:ext cx="745355" cy="3614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6D9CAD-33D1-4ABE-986B-53D6D631EB94}">
      <dsp:nvSpPr>
        <dsp:cNvPr id="0" name=""/>
        <dsp:cNvSpPr/>
      </dsp:nvSpPr>
      <dsp:spPr>
        <a:xfrm>
          <a:off x="449045"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File</a:t>
          </a:r>
        </a:p>
      </dsp:txBody>
      <dsp:txXfrm>
        <a:off x="455196" y="248419"/>
        <a:ext cx="407694" cy="197696"/>
      </dsp:txXfrm>
    </dsp:sp>
    <dsp:sp modelId="{B4361C68-E191-4E89-B0BD-BAD091626B5B}">
      <dsp:nvSpPr>
        <dsp:cNvPr id="0" name=""/>
        <dsp:cNvSpPr/>
      </dsp:nvSpPr>
      <dsp:spPr>
        <a:xfrm rot="18289469">
          <a:off x="805948" y="215136"/>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219163"/>
        <a:ext cx="14709" cy="14709"/>
      </dsp:txXfrm>
    </dsp:sp>
    <dsp:sp modelId="{CA6C5886-D1D3-4819-90BD-4BAC8F1EE87D}">
      <dsp:nvSpPr>
        <dsp:cNvPr id="0" name=""/>
        <dsp:cNvSpPr/>
      </dsp:nvSpPr>
      <dsp:spPr>
        <a:xfrm>
          <a:off x="1037040" y="770"/>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Load</a:t>
          </a:r>
        </a:p>
      </dsp:txBody>
      <dsp:txXfrm>
        <a:off x="1043191" y="6921"/>
        <a:ext cx="407694" cy="197696"/>
      </dsp:txXfrm>
    </dsp:sp>
    <dsp:sp modelId="{E11C7B6F-7180-43A5-992E-3EA5851F2391}">
      <dsp:nvSpPr>
        <dsp:cNvPr id="0" name=""/>
        <dsp:cNvSpPr/>
      </dsp:nvSpPr>
      <dsp:spPr>
        <a:xfrm>
          <a:off x="869042" y="335885"/>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343067"/>
        <a:ext cx="8399" cy="8399"/>
      </dsp:txXfrm>
    </dsp:sp>
    <dsp:sp modelId="{419BEB18-32F6-4B18-9238-A8818FE634FC}">
      <dsp:nvSpPr>
        <dsp:cNvPr id="0" name=""/>
        <dsp:cNvSpPr/>
      </dsp:nvSpPr>
      <dsp:spPr>
        <a:xfrm>
          <a:off x="1037040" y="24226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Save</a:t>
          </a:r>
        </a:p>
      </dsp:txBody>
      <dsp:txXfrm>
        <a:off x="1043191" y="248419"/>
        <a:ext cx="407694" cy="197696"/>
      </dsp:txXfrm>
    </dsp:sp>
    <dsp:sp modelId="{8F195852-041E-423A-B5DF-8945941EB406}">
      <dsp:nvSpPr>
        <dsp:cNvPr id="0" name=""/>
        <dsp:cNvSpPr/>
      </dsp:nvSpPr>
      <dsp:spPr>
        <a:xfrm rot="3310531">
          <a:off x="805948" y="456634"/>
          <a:ext cx="294184" cy="22763"/>
        </a:xfrm>
        <a:custGeom>
          <a:avLst/>
          <a:gdLst/>
          <a:ahLst/>
          <a:cxnLst/>
          <a:rect l="0" t="0" r="0" b="0"/>
          <a:pathLst>
            <a:path>
              <a:moveTo>
                <a:pt x="0" y="11381"/>
              </a:moveTo>
              <a:lnTo>
                <a:pt x="294184"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5686" y="460661"/>
        <a:ext cx="14709" cy="14709"/>
      </dsp:txXfrm>
    </dsp:sp>
    <dsp:sp modelId="{47ACED10-AF50-4A06-8AC5-32A97AE3B1C8}">
      <dsp:nvSpPr>
        <dsp:cNvPr id="0" name=""/>
        <dsp:cNvSpPr/>
      </dsp:nvSpPr>
      <dsp:spPr>
        <a:xfrm>
          <a:off x="1037040" y="483765"/>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quit</a:t>
          </a:r>
        </a:p>
      </dsp:txBody>
      <dsp:txXfrm>
        <a:off x="1043191" y="489916"/>
        <a:ext cx="407694" cy="197696"/>
      </dsp:txXfrm>
    </dsp:sp>
    <dsp:sp modelId="{3985982F-35AF-48B0-84C6-0C8F1D9EF2FA}">
      <dsp:nvSpPr>
        <dsp:cNvPr id="0" name=""/>
        <dsp:cNvSpPr/>
      </dsp:nvSpPr>
      <dsp:spPr>
        <a:xfrm>
          <a:off x="449045"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Edit</a:t>
          </a:r>
        </a:p>
      </dsp:txBody>
      <dsp:txXfrm>
        <a:off x="455196" y="972912"/>
        <a:ext cx="407694" cy="197696"/>
      </dsp:txXfrm>
    </dsp:sp>
    <dsp:sp modelId="{AB7C6CD4-FF75-4E23-A8C3-0A2318DBB1D6}">
      <dsp:nvSpPr>
        <dsp:cNvPr id="0" name=""/>
        <dsp:cNvSpPr/>
      </dsp:nvSpPr>
      <dsp:spPr>
        <a:xfrm>
          <a:off x="869042"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8841" y="1067560"/>
        <a:ext cx="8399" cy="8399"/>
      </dsp:txXfrm>
    </dsp:sp>
    <dsp:sp modelId="{A1B1FB24-4A19-4073-B3DA-7D6FAFFD6611}">
      <dsp:nvSpPr>
        <dsp:cNvPr id="0" name=""/>
        <dsp:cNvSpPr/>
      </dsp:nvSpPr>
      <dsp:spPr>
        <a:xfrm>
          <a:off x="1037040"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View</a:t>
          </a:r>
        </a:p>
      </dsp:txBody>
      <dsp:txXfrm>
        <a:off x="1043191" y="972912"/>
        <a:ext cx="407694" cy="197696"/>
      </dsp:txXfrm>
    </dsp:sp>
    <dsp:sp modelId="{FDA47220-895B-4A69-B2BB-8BF8C016FF4B}">
      <dsp:nvSpPr>
        <dsp:cNvPr id="0" name=""/>
        <dsp:cNvSpPr/>
      </dsp:nvSpPr>
      <dsp:spPr>
        <a:xfrm rot="18289469">
          <a:off x="1393943" y="939629"/>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943656"/>
        <a:ext cx="14709" cy="14709"/>
      </dsp:txXfrm>
    </dsp:sp>
    <dsp:sp modelId="{C0C8DC8E-72DB-4A2E-A50E-DA1CA06D79E3}">
      <dsp:nvSpPr>
        <dsp:cNvPr id="0" name=""/>
        <dsp:cNvSpPr/>
      </dsp:nvSpPr>
      <dsp:spPr>
        <a:xfrm>
          <a:off x="1625034" y="725263"/>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Month</a:t>
          </a:r>
        </a:p>
      </dsp:txBody>
      <dsp:txXfrm>
        <a:off x="1631185" y="731414"/>
        <a:ext cx="407694" cy="197696"/>
      </dsp:txXfrm>
    </dsp:sp>
    <dsp:sp modelId="{4E10DB54-35ED-4D9F-B388-F6C78413B8E9}">
      <dsp:nvSpPr>
        <dsp:cNvPr id="0" name=""/>
        <dsp:cNvSpPr/>
      </dsp:nvSpPr>
      <dsp:spPr>
        <a:xfrm>
          <a:off x="1457036" y="1060378"/>
          <a:ext cx="167998" cy="22763"/>
        </a:xfrm>
        <a:custGeom>
          <a:avLst/>
          <a:gdLst/>
          <a:ahLst/>
          <a:cxnLst/>
          <a:rect l="0" t="0" r="0" b="0"/>
          <a:pathLst>
            <a:path>
              <a:moveTo>
                <a:pt x="0" y="11381"/>
              </a:moveTo>
              <a:lnTo>
                <a:pt x="167998"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6835" y="1067560"/>
        <a:ext cx="8399" cy="8399"/>
      </dsp:txXfrm>
    </dsp:sp>
    <dsp:sp modelId="{1906A700-A645-429B-8F9F-2A4F59D4835E}">
      <dsp:nvSpPr>
        <dsp:cNvPr id="0" name=""/>
        <dsp:cNvSpPr/>
      </dsp:nvSpPr>
      <dsp:spPr>
        <a:xfrm>
          <a:off x="1625034" y="966761"/>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Week</a:t>
          </a:r>
        </a:p>
      </dsp:txBody>
      <dsp:txXfrm>
        <a:off x="1631185" y="972912"/>
        <a:ext cx="407694" cy="197696"/>
      </dsp:txXfrm>
    </dsp:sp>
    <dsp:sp modelId="{2938BCE4-55BC-4FA7-8B13-8D7362E71CAD}">
      <dsp:nvSpPr>
        <dsp:cNvPr id="0" name=""/>
        <dsp:cNvSpPr/>
      </dsp:nvSpPr>
      <dsp:spPr>
        <a:xfrm rot="3310531">
          <a:off x="1393943" y="1181127"/>
          <a:ext cx="294184" cy="22763"/>
        </a:xfrm>
        <a:custGeom>
          <a:avLst/>
          <a:gdLst/>
          <a:ahLst/>
          <a:cxnLst/>
          <a:rect l="0" t="0" r="0" b="0"/>
          <a:pathLst>
            <a:path>
              <a:moveTo>
                <a:pt x="0" y="11381"/>
              </a:moveTo>
              <a:lnTo>
                <a:pt x="294184" y="11381"/>
              </a:lnTo>
            </a:path>
          </a:pathLst>
        </a:custGeom>
        <a:noFill/>
        <a:ln w="15875" cap="rnd"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1533681" y="1185154"/>
        <a:ext cx="14709" cy="14709"/>
      </dsp:txXfrm>
    </dsp:sp>
    <dsp:sp modelId="{368F1645-5A66-45DB-B296-C23315AB7E22}">
      <dsp:nvSpPr>
        <dsp:cNvPr id="0" name=""/>
        <dsp:cNvSpPr/>
      </dsp:nvSpPr>
      <dsp:spPr>
        <a:xfrm>
          <a:off x="1625034"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Day</a:t>
          </a:r>
        </a:p>
      </dsp:txBody>
      <dsp:txXfrm>
        <a:off x="1631185" y="1214409"/>
        <a:ext cx="407694" cy="197696"/>
      </dsp:txXfrm>
    </dsp:sp>
    <dsp:sp modelId="{2AEF7D3A-FF38-45BC-9B3E-D40CCE847072}">
      <dsp:nvSpPr>
        <dsp:cNvPr id="0" name=""/>
        <dsp:cNvSpPr/>
      </dsp:nvSpPr>
      <dsp:spPr>
        <a:xfrm>
          <a:off x="449045" y="1329007"/>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Help</a:t>
          </a:r>
        </a:p>
      </dsp:txBody>
      <dsp:txXfrm>
        <a:off x="455196" y="1335158"/>
        <a:ext cx="407694" cy="197696"/>
      </dsp:txXfrm>
    </dsp:sp>
    <dsp:sp modelId="{674BA392-5914-4B78-A520-EE26D65D05C8}">
      <dsp:nvSpPr>
        <dsp:cNvPr id="0" name=""/>
        <dsp:cNvSpPr/>
      </dsp:nvSpPr>
      <dsp:spPr>
        <a:xfrm rot="19457599">
          <a:off x="849595" y="1362250"/>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368460"/>
        <a:ext cx="10344" cy="10344"/>
      </dsp:txXfrm>
    </dsp:sp>
    <dsp:sp modelId="{497DB5E4-8EF3-40EA-9803-E80F51F19C35}">
      <dsp:nvSpPr>
        <dsp:cNvPr id="0" name=""/>
        <dsp:cNvSpPr/>
      </dsp:nvSpPr>
      <dsp:spPr>
        <a:xfrm>
          <a:off x="1037040" y="1208258"/>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Display</a:t>
          </a:r>
        </a:p>
      </dsp:txBody>
      <dsp:txXfrm>
        <a:off x="1043191" y="1214409"/>
        <a:ext cx="407694" cy="197696"/>
      </dsp:txXfrm>
    </dsp:sp>
    <dsp:sp modelId="{EB2274FC-15F8-41B7-935B-E389FD47AFD1}">
      <dsp:nvSpPr>
        <dsp:cNvPr id="0" name=""/>
        <dsp:cNvSpPr/>
      </dsp:nvSpPr>
      <dsp:spPr>
        <a:xfrm rot="2142401">
          <a:off x="849595" y="1482999"/>
          <a:ext cx="206890" cy="22763"/>
        </a:xfrm>
        <a:custGeom>
          <a:avLst/>
          <a:gdLst/>
          <a:ahLst/>
          <a:cxnLst/>
          <a:rect l="0" t="0" r="0" b="0"/>
          <a:pathLst>
            <a:path>
              <a:moveTo>
                <a:pt x="0" y="11381"/>
              </a:moveTo>
              <a:lnTo>
                <a:pt x="206890" y="11381"/>
              </a:lnTo>
            </a:path>
          </a:pathLst>
        </a:custGeom>
        <a:noFill/>
        <a:ln w="15875" cap="rnd"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947868" y="1489209"/>
        <a:ext cx="10344" cy="10344"/>
      </dsp:txXfrm>
    </dsp:sp>
    <dsp:sp modelId="{F53448B5-447F-4F1A-81C6-1F0D19E192DD}">
      <dsp:nvSpPr>
        <dsp:cNvPr id="0" name=""/>
        <dsp:cNvSpPr/>
      </dsp:nvSpPr>
      <dsp:spPr>
        <a:xfrm>
          <a:off x="1037040" y="1449756"/>
          <a:ext cx="419996" cy="209998"/>
        </a:xfrm>
        <a:prstGeom prst="roundRect">
          <a:avLst>
            <a:gd name="adj" fmla="val 10000"/>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About</a:t>
          </a:r>
        </a:p>
      </dsp:txBody>
      <dsp:txXfrm>
        <a:off x="1043191" y="1455907"/>
        <a:ext cx="407694" cy="19769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rdoise">
  <a:themeElements>
    <a:clrScheme name="Ardoise">
      <a:dk1>
        <a:sysClr val="windowText" lastClr="000000"/>
      </a:dk1>
      <a:lt1>
        <a:sysClr val="window" lastClr="FFFFFF"/>
      </a:lt1>
      <a:dk2>
        <a:srgbClr val="212123"/>
      </a:dk2>
      <a:lt2>
        <a:srgbClr val="DADADA"/>
      </a:lt2>
      <a:accent1>
        <a:srgbClr val="BC451B"/>
      </a:accent1>
      <a:accent2>
        <a:srgbClr val="D3BA68"/>
      </a:accent2>
      <a:accent3>
        <a:srgbClr val="BB8640"/>
      </a:accent3>
      <a:accent4>
        <a:srgbClr val="AD9277"/>
      </a:accent4>
      <a:accent5>
        <a:srgbClr val="A55A43"/>
      </a:accent5>
      <a:accent6>
        <a:srgbClr val="AD9D7B"/>
      </a:accent6>
      <a:hlink>
        <a:srgbClr val="E98052"/>
      </a:hlink>
      <a:folHlink>
        <a:srgbClr val="F4B69B"/>
      </a:folHlink>
    </a:clrScheme>
    <a:fontScheme name="Ardoise">
      <a:maj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sto MT" panose="02040603050505030304"/>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rdois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xmlns="" name="Slate" id="{C3F70B94-7CE9-428E-ADC1-3269CC2C3385}" vid="{3F2DE9A5-64E6-437C-A389-CC4477E817E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eric.blaudez@u-psud.fr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3.xml><?xml version="1.0" encoding="utf-8"?>
<ds:datastoreItem xmlns:ds="http://schemas.openxmlformats.org/officeDocument/2006/customXml" ds:itemID="{C0F3D870-A7ED-499B-939C-FEAF58D39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Template>
  <TotalTime>0</TotalTime>
  <Pages>13</Pages>
  <Words>3181</Words>
  <Characters>17497</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IUT 2015-2016
TD / TP JAVA – Programmation avancée</vt:lpstr>
    </vt:vector>
  </TitlesOfParts>
  <Company/>
  <LinksUpToDate>false</LinksUpToDate>
  <CharactersWithSpaces>20637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IUT 2015-2016
TD / TP JAVA – Programmation avancée</dc:title>
  <dc:subject>Programmation avancée</dc:subject>
  <dc:creator/>
  <cp:keywords/>
  <dc:description/>
  <cp:lastModifiedBy/>
  <cp:revision>1</cp:revision>
  <dcterms:created xsi:type="dcterms:W3CDTF">2015-08-24T10:34:00Z</dcterms:created>
  <dcterms:modified xsi:type="dcterms:W3CDTF">2015-12-06T21:31:00Z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